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FF79C0">
              <w:pPr>
                <w:pStyle w:val="Publishwithline"/>
              </w:pPr>
              <w:r w:rsidRPr="00FF79C0">
                <w:rPr>
                  <w:rFonts w:hint="eastAsia"/>
                </w:rPr>
                <w:t>OSI</w:t>
              </w:r>
              <w:r w:rsidRPr="00FF79C0">
                <w:rPr>
                  <w:rFonts w:hint="eastAsia"/>
                </w:rPr>
                <w:t>七层网络与</w:t>
              </w:r>
              <w:r w:rsidRPr="00FF79C0">
                <w:rPr>
                  <w:rFonts w:hint="eastAsia"/>
                </w:rPr>
                <w:t>TCP/IP</w:t>
              </w:r>
              <w:r w:rsidRPr="00FF79C0">
                <w:rPr>
                  <w:rFonts w:hint="eastAsia"/>
                </w:rPr>
                <w:t>五层网络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4B4C69">
          <w:pPr>
            <w:pStyle w:val="PadderBetweenControlandBody"/>
          </w:pPr>
        </w:p>
      </w:sdtContent>
    </w:sdt>
    <w:p w:rsidR="000C7E06" w:rsidRPr="000C7E06" w:rsidRDefault="000C7E06" w:rsidP="00B7258D">
      <w:proofErr w:type="gramStart"/>
      <w:r w:rsidRPr="000C7E06">
        <w:t>除了层</w:t>
      </w:r>
      <w:proofErr w:type="gramEnd"/>
      <w:r w:rsidRPr="000C7E06">
        <w:t>的数量之外，开放式系统互联</w:t>
      </w:r>
      <w:r w:rsidRPr="000C7E06">
        <w:t>(OSI)</w:t>
      </w:r>
      <w:r w:rsidRPr="000C7E06">
        <w:t>模型与</w:t>
      </w:r>
      <w:r w:rsidRPr="000C7E06">
        <w:t>TCP/IP</w:t>
      </w:r>
      <w:r w:rsidRPr="000C7E06">
        <w:t>协议有什么区别</w:t>
      </w:r>
      <w:r w:rsidRPr="000C7E06">
        <w:t>?</w:t>
      </w:r>
      <w:r w:rsidRPr="000C7E06">
        <w:br/>
      </w:r>
      <w:r w:rsidRPr="000C7E06">
        <w:t>开放式系统互联模型是一个参考标准，解释协议相互之间应该如何相互作用。</w:t>
      </w:r>
      <w:r w:rsidRPr="000C7E06">
        <w:t>TCP/IP</w:t>
      </w:r>
      <w:r w:rsidRPr="000C7E06">
        <w:t>协议是美国国防部发明的，是让互联网成为了目前这个样子的标准之一。</w:t>
      </w:r>
      <w:r w:rsidRPr="000C7E06">
        <w:br/>
      </w:r>
      <w:r w:rsidRPr="000C7E06">
        <w:t>开放式系统互联模型中没有清楚地描绘</w:t>
      </w:r>
      <w:r w:rsidRPr="000C7E06">
        <w:t>TCP/IP</w:t>
      </w:r>
      <w:r w:rsidRPr="000C7E06">
        <w:t>协议，但是在解释</w:t>
      </w:r>
      <w:r w:rsidRPr="000C7E06">
        <w:t>TCP/IP</w:t>
      </w:r>
      <w:r w:rsidRPr="000C7E06">
        <w:t>协议时很容易想到开放式系统互联模型。</w:t>
      </w:r>
    </w:p>
    <w:p w:rsidR="000C7E06" w:rsidRPr="000C7E06" w:rsidRDefault="000C7E06" w:rsidP="00B7258D">
      <w:r w:rsidRPr="000C7E06">
        <w:rPr>
          <w:shd w:val="clear" w:color="auto" w:fill="FFCC99"/>
        </w:rPr>
        <w:t>两者的主要区别如下：</w:t>
      </w:r>
      <w:r w:rsidRPr="000C7E06">
        <w:br/>
        <w:t>1</w:t>
      </w:r>
      <w:r w:rsidRPr="000C7E06">
        <w:t>）</w:t>
      </w:r>
      <w:r w:rsidRPr="000C7E06">
        <w:t>TCP/IP</w:t>
      </w:r>
      <w:r w:rsidRPr="000C7E06">
        <w:t>协议中的应用层处理</w:t>
      </w:r>
      <w:r w:rsidRPr="000C7E06">
        <w:t>OSI</w:t>
      </w:r>
      <w:r w:rsidRPr="000C7E06">
        <w:t>模型中的第五层、第六层和第七层的功能。</w:t>
      </w:r>
      <w:r w:rsidRPr="000C7E06">
        <w:br/>
        <w:t>2</w:t>
      </w:r>
      <w:r w:rsidRPr="000C7E06">
        <w:t>）</w:t>
      </w:r>
      <w:r w:rsidRPr="000C7E06">
        <w:t>TCP/IP</w:t>
      </w:r>
      <w:r w:rsidRPr="000C7E06">
        <w:t>协议中的传输层并不能总是保证在传输层可靠地传输数据包，而</w:t>
      </w:r>
      <w:r w:rsidRPr="000C7E06">
        <w:t>OSI</w:t>
      </w:r>
      <w:r w:rsidRPr="000C7E06">
        <w:t>模型可以做到。</w:t>
      </w:r>
      <w:r w:rsidRPr="000C7E06">
        <w:br/>
        <w:t>3) TCP/IP</w:t>
      </w:r>
      <w:r w:rsidRPr="000C7E06">
        <w:t>协议还提供一项名为</w:t>
      </w:r>
      <w:r w:rsidRPr="000C7E06">
        <w:t>UDP(</w:t>
      </w:r>
      <w:r w:rsidRPr="000C7E06">
        <w:t>用户数据报协议</w:t>
      </w:r>
      <w:r w:rsidRPr="000C7E06">
        <w:t>)</w:t>
      </w:r>
      <w:r w:rsidRPr="000C7E06">
        <w:t>的选择。</w:t>
      </w:r>
      <w:r w:rsidRPr="000C7E06">
        <w:t>UDP</w:t>
      </w:r>
      <w:r w:rsidRPr="000C7E06">
        <w:t>不能保证可靠的数据包传输。</w:t>
      </w:r>
      <w:bookmarkStart w:id="0" w:name="_GoBack"/>
      <w:bookmarkEnd w:id="0"/>
    </w:p>
    <w:p w:rsidR="00B837FD" w:rsidRPr="000C7E06" w:rsidRDefault="000C7E06" w:rsidP="00B7258D">
      <w:pPr>
        <w:pStyle w:val="a7"/>
      </w:pPr>
      <w:r w:rsidRPr="000C7E06">
        <w:rPr>
          <w:noProof/>
        </w:rPr>
        <w:drawing>
          <wp:inline distT="0" distB="0" distL="0" distR="0">
            <wp:extent cx="5581650" cy="2790825"/>
            <wp:effectExtent l="0" t="0" r="0" b="9525"/>
            <wp:docPr id="2" name="图片 2" descr="https://images2015.cnblogs.com/blog/907596/201609/907596-20160926174520969-717448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07596/201609/907596-20160926174520969-7174487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FD" w:rsidRDefault="00B837FD" w:rsidP="00FF79C0">
      <w:pPr>
        <w:pStyle w:val="1"/>
        <w:rPr>
          <w:noProof/>
        </w:rPr>
      </w:pPr>
    </w:p>
    <w:p w:rsidR="00B837FD" w:rsidRDefault="00B837FD" w:rsidP="00FF79C0">
      <w:pPr>
        <w:pStyle w:val="1"/>
      </w:pPr>
    </w:p>
    <w:p w:rsidR="00B837FD" w:rsidRDefault="00B7258D" w:rsidP="00B7258D">
      <w:r>
        <w:t>2.</w:t>
      </w:r>
      <w:r w:rsidRPr="00B7258D">
        <w:rPr>
          <w:rFonts w:hint="eastAsia"/>
        </w:rPr>
        <w:t>OSI(Open System Interconnect</w:t>
      </w:r>
      <w:r w:rsidRPr="00B7258D">
        <w:rPr>
          <w:rFonts w:hint="eastAsia"/>
        </w:rPr>
        <w:t>，开放式系统互联</w:t>
      </w:r>
      <w:r w:rsidRPr="00B7258D">
        <w:rPr>
          <w:rFonts w:hint="eastAsia"/>
        </w:rPr>
        <w:t>)</w:t>
      </w:r>
      <w:r w:rsidRPr="00B7258D">
        <w:rPr>
          <w:rFonts w:hint="eastAsia"/>
        </w:rPr>
        <w:t>与</w:t>
      </w:r>
      <w:r w:rsidRPr="00B7258D">
        <w:rPr>
          <w:rFonts w:hint="eastAsia"/>
        </w:rPr>
        <w:t xml:space="preserve"> TCP/IP </w:t>
      </w:r>
      <w:r w:rsidRPr="00B7258D">
        <w:rPr>
          <w:rFonts w:hint="eastAsia"/>
        </w:rPr>
        <w:t>网络架构对比图如下</w:t>
      </w:r>
      <w:r w:rsidRPr="00B7258D">
        <w:rPr>
          <w:rFonts w:hint="eastAsia"/>
        </w:rPr>
        <w:t>:</w:t>
      </w:r>
    </w:p>
    <w:p w:rsidR="00A309F2" w:rsidRDefault="00B837FD" w:rsidP="00FF79C0">
      <w:pPr>
        <w:pStyle w:val="1"/>
      </w:pPr>
      <w:r>
        <w:rPr>
          <w:noProof/>
        </w:rPr>
        <w:drawing>
          <wp:inline distT="0" distB="0" distL="0" distR="0" wp14:anchorId="5A34B344" wp14:editId="04726D4E">
            <wp:extent cx="6761905" cy="2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1905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FD" w:rsidRPr="00B837FD" w:rsidRDefault="00B837FD" w:rsidP="00B837FD"/>
    <w:p w:rsidR="000C7E06" w:rsidRPr="000C7E06" w:rsidRDefault="00EC62CE" w:rsidP="000C7E06">
      <w:r>
        <w:rPr>
          <w:rFonts w:hint="eastAsia"/>
        </w:rPr>
        <w:t>转载至：</w:t>
      </w:r>
      <w:r w:rsidRPr="00EC62CE">
        <w:t>https://www.cnblogs.com/kevingrace/p/5909719.html</w:t>
      </w:r>
    </w:p>
    <w:sectPr w:rsidR="000C7E06" w:rsidRPr="000C7E0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C69" w:rsidRDefault="004B4C69" w:rsidP="00E36E74">
      <w:pPr>
        <w:spacing w:after="0"/>
      </w:pPr>
      <w:r>
        <w:separator/>
      </w:r>
    </w:p>
  </w:endnote>
  <w:endnote w:type="continuationSeparator" w:id="0">
    <w:p w:rsidR="004B4C69" w:rsidRDefault="004B4C69" w:rsidP="00E36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C69" w:rsidRDefault="004B4C69" w:rsidP="00E36E74">
      <w:pPr>
        <w:spacing w:after="0"/>
      </w:pPr>
      <w:r>
        <w:separator/>
      </w:r>
    </w:p>
  </w:footnote>
  <w:footnote w:type="continuationSeparator" w:id="0">
    <w:p w:rsidR="004B4C69" w:rsidRDefault="004B4C69" w:rsidP="00E36E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C7E06"/>
    <w:rsid w:val="004B4C69"/>
    <w:rsid w:val="0066115A"/>
    <w:rsid w:val="00863C4B"/>
    <w:rsid w:val="00895E62"/>
    <w:rsid w:val="00A309F2"/>
    <w:rsid w:val="00B7258D"/>
    <w:rsid w:val="00B837FD"/>
    <w:rsid w:val="00B95A09"/>
    <w:rsid w:val="00BC02EB"/>
    <w:rsid w:val="00C40513"/>
    <w:rsid w:val="00C52A65"/>
    <w:rsid w:val="00D57042"/>
    <w:rsid w:val="00DE7143"/>
    <w:rsid w:val="00E36E74"/>
    <w:rsid w:val="00EC62CE"/>
    <w:rsid w:val="00ED377C"/>
    <w:rsid w:val="00F04670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E36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36E7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36E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36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F576FA-DCA4-4970-ACCF-00D4ACA71C32}"/>
      </w:docPartPr>
      <w:docPartBody>
        <w:p w:rsidR="00CE3C66" w:rsidRDefault="00517816">
          <w:r w:rsidRPr="008F40A3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07787B"/>
    <w:rsid w:val="00171185"/>
    <w:rsid w:val="0027264C"/>
    <w:rsid w:val="003B0530"/>
    <w:rsid w:val="003B6449"/>
    <w:rsid w:val="00517816"/>
    <w:rsid w:val="005378C4"/>
    <w:rsid w:val="009B0588"/>
    <w:rsid w:val="00BB2940"/>
    <w:rsid w:val="00CE3C66"/>
    <w:rsid w:val="00D13BA2"/>
    <w:rsid w:val="00ED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78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OSI七层网络与TCP/IP五层网络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232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14</cp:revision>
  <dcterms:created xsi:type="dcterms:W3CDTF">2018-05-20T03:33:00Z</dcterms:created>
  <dcterms:modified xsi:type="dcterms:W3CDTF">2019-02-11T12:47:00Z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