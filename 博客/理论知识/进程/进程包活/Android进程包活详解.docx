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rsidR="0066115A" w:rsidRDefault="00530044">
              <w:pPr>
                <w:pStyle w:val="Publishwithline"/>
              </w:pPr>
              <w:r>
                <w:rPr>
                  <w:rFonts w:hint="eastAsia"/>
                </w:rPr>
                <w:t>A</w:t>
              </w:r>
              <w:r>
                <w:t>ndroid</w:t>
              </w:r>
              <w:r>
                <w:rPr>
                  <w:rFonts w:hint="eastAsia"/>
                </w:rPr>
                <w:t>进程包活全部方法</w:t>
              </w:r>
            </w:p>
          </w:sdtContent>
        </w:sdt>
        <w:p w:rsidR="0066115A" w:rsidRDefault="0066115A">
          <w:pPr>
            <w:pStyle w:val="underline"/>
          </w:pPr>
        </w:p>
        <w:p w:rsidR="0066115A" w:rsidRDefault="007141C7">
          <w:pPr>
            <w:pStyle w:val="PadderBetweenControlandBody"/>
          </w:pPr>
        </w:p>
      </w:sdtContent>
    </w:sdt>
    <w:p w:rsidR="00530044" w:rsidRPr="000B58C5" w:rsidRDefault="00530044" w:rsidP="00530044">
      <w:r w:rsidRPr="000B58C5">
        <w:t>自己曾经也在这个问题上伤过脑经，前几日刚好有一个北京的哥们在</w:t>
      </w:r>
      <w:r w:rsidRPr="000B58C5">
        <w:t>QQ</w:t>
      </w:r>
      <w:r w:rsidRPr="000B58C5">
        <w:t>说在做</w:t>
      </w:r>
      <w:r w:rsidRPr="000B58C5">
        <w:t>IM</w:t>
      </w:r>
      <w:r w:rsidRPr="000B58C5">
        <w:t>类的项目，问</w:t>
      </w:r>
      <w:proofErr w:type="gramStart"/>
      <w:r w:rsidRPr="000B58C5">
        <w:t>我进程</w:t>
      </w:r>
      <w:proofErr w:type="gramEnd"/>
      <w:r w:rsidRPr="000B58C5">
        <w:t>保活如何处理比较恰当，决定去总结一下，网上搜索一下进程常驻的方案好多好多，但是很多的方案都是不靠谱的或者不是最好的，结合很多资料，今天总结一下</w:t>
      </w:r>
      <w:r w:rsidRPr="000B58C5">
        <w:t>Android</w:t>
      </w:r>
      <w:r w:rsidRPr="000B58C5">
        <w:t>进程保活的一些方案，都附有完整的实现源码，有些可能你已经知道，但是有些你可能是第一次听说，（</w:t>
      </w:r>
      <w:r w:rsidRPr="00530044">
        <w:rPr>
          <w:color w:val="FF0000"/>
        </w:rPr>
        <w:t>1</w:t>
      </w:r>
      <w:r w:rsidRPr="00530044">
        <w:rPr>
          <w:color w:val="FF0000"/>
        </w:rPr>
        <w:t>像素</w:t>
      </w:r>
      <w:r w:rsidRPr="00530044">
        <w:rPr>
          <w:color w:val="FF0000"/>
        </w:rPr>
        <w:t>Activity</w:t>
      </w:r>
      <w:r w:rsidRPr="00530044">
        <w:rPr>
          <w:color w:val="FF0000"/>
        </w:rPr>
        <w:t>，前台服务，账号同步，</w:t>
      </w:r>
      <w:proofErr w:type="spellStart"/>
      <w:r w:rsidRPr="00530044">
        <w:rPr>
          <w:color w:val="FF0000"/>
        </w:rPr>
        <w:t>Jobscheduler</w:t>
      </w:r>
      <w:proofErr w:type="spellEnd"/>
      <w:r w:rsidRPr="00530044">
        <w:rPr>
          <w:color w:val="FF0000"/>
        </w:rPr>
        <w:t>,</w:t>
      </w:r>
      <w:r w:rsidRPr="00530044">
        <w:rPr>
          <w:color w:val="FF0000"/>
        </w:rPr>
        <w:t>相互唤醒，系统服务捆绑</w:t>
      </w:r>
      <w:r w:rsidRPr="000B58C5">
        <w:t>，如果你都了解了，请忽略）经过多方面的验证，</w:t>
      </w:r>
      <w:r w:rsidRPr="000B58C5">
        <w:t>Android</w:t>
      </w:r>
      <w:r w:rsidRPr="000B58C5">
        <w:t>系统中在没有白名单的情况下做一个任何情况下都不被杀死的应用是基本不可能的，但是我们可以做到我们的应用基本不被杀死，如果杀死可以马上满血复活，原谅我讲的特别含蓄，毕竟现在的技术防不胜防啊，不死应用还是可能的。</w:t>
      </w:r>
    </w:p>
    <w:p w:rsidR="00530044" w:rsidRPr="000B58C5" w:rsidRDefault="00530044" w:rsidP="00530044">
      <w:r w:rsidRPr="000B58C5">
        <w:t>有几个问题需要思考，系统为什么会杀掉进程，杀的为什么是我的进程，这是按照什么标准来选择的，是一次性干掉多个进程，还是一个接着一个杀，保活套路一堆，如何进行进程保活才是比较恰当</w:t>
      </w:r>
      <w:r w:rsidRPr="000B58C5">
        <w:t>......</w:t>
      </w:r>
      <w:r w:rsidRPr="000B58C5">
        <w:t>如果这些问题你还还存在，或许这篇文章可以解答。</w:t>
      </w:r>
    </w:p>
    <w:p w:rsidR="00530044" w:rsidRPr="000B58C5" w:rsidRDefault="00530044" w:rsidP="00530044">
      <w:pPr>
        <w:pStyle w:val="2"/>
      </w:pPr>
      <w:r w:rsidRPr="000B58C5">
        <w:t>一、进程初步了解</w:t>
      </w:r>
    </w:p>
    <w:p w:rsidR="00530044" w:rsidRPr="000B58C5" w:rsidRDefault="00530044" w:rsidP="00530044">
      <w:r w:rsidRPr="000B58C5">
        <w:t>每一个</w:t>
      </w:r>
      <w:r w:rsidRPr="000B58C5">
        <w:t>Android</w:t>
      </w:r>
      <w:r w:rsidRPr="000B58C5">
        <w:t>应用启动后至少对应一个进程，有的是多个进程，而且主流应用中多个进程的应用比例较大</w:t>
      </w:r>
    </w:p>
    <w:p w:rsidR="00530044" w:rsidRPr="000B58C5" w:rsidRDefault="00530044" w:rsidP="00530044">
      <w:r w:rsidRPr="000B58C5">
        <w:rPr>
          <w:noProof/>
        </w:rPr>
        <w:drawing>
          <wp:inline distT="0" distB="0" distL="0" distR="0">
            <wp:extent cx="4638675" cy="7705725"/>
            <wp:effectExtent l="0" t="0" r="9525" b="9525"/>
            <wp:docPr id="10" name="图片 10" descr="https://upload-images.jianshu.io/upload_images/1836169-6021bfa515d37f05.png?imageMogr2/auto-orient/strip%7CimageView2/2/w/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836169-6021bfa515d37f05.png?imageMogr2/auto-orient/strip%7CimageView2/2/w/4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7705725"/>
                    </a:xfrm>
                    <a:prstGeom prst="rect">
                      <a:avLst/>
                    </a:prstGeom>
                    <a:noFill/>
                    <a:ln>
                      <a:noFill/>
                    </a:ln>
                  </pic:spPr>
                </pic:pic>
              </a:graphicData>
            </a:graphic>
          </wp:inline>
        </w:drawing>
      </w:r>
    </w:p>
    <w:p w:rsidR="00530044" w:rsidRPr="000B58C5" w:rsidRDefault="00530044" w:rsidP="00530044">
      <w:r w:rsidRPr="000B58C5">
        <w:t>Paste_Image.png</w:t>
      </w:r>
    </w:p>
    <w:p w:rsidR="00530044" w:rsidRPr="000B58C5" w:rsidRDefault="00530044" w:rsidP="00530044">
      <w:r w:rsidRPr="000B58C5">
        <w:t>1</w:t>
      </w:r>
      <w:r w:rsidRPr="000B58C5">
        <w:t>、如何查看进程</w:t>
      </w:r>
      <w:proofErr w:type="gramStart"/>
      <w:r w:rsidRPr="000B58C5">
        <w:t>解基本</w:t>
      </w:r>
      <w:proofErr w:type="gramEnd"/>
      <w:r w:rsidRPr="000B58C5">
        <w:t>信息</w:t>
      </w:r>
    </w:p>
    <w:p w:rsidR="00530044" w:rsidRPr="000B58C5" w:rsidRDefault="00530044" w:rsidP="00530044">
      <w:r w:rsidRPr="000B58C5">
        <w:t>对于任何一个进程，我们都可以通过</w:t>
      </w:r>
      <w:proofErr w:type="spellStart"/>
      <w:r w:rsidRPr="000B58C5">
        <w:t>adb</w:t>
      </w:r>
      <w:proofErr w:type="spellEnd"/>
      <w:r w:rsidRPr="000B58C5">
        <w:t xml:space="preserve"> shell </w:t>
      </w:r>
      <w:proofErr w:type="spellStart"/>
      <w:r w:rsidRPr="000B58C5">
        <w:t>ps|grep</w:t>
      </w:r>
      <w:proofErr w:type="spellEnd"/>
      <w:r w:rsidRPr="000B58C5">
        <w:t xml:space="preserve"> &lt;</w:t>
      </w:r>
      <w:proofErr w:type="spellStart"/>
      <w:r w:rsidRPr="000B58C5">
        <w:t>package_name</w:t>
      </w:r>
      <w:proofErr w:type="spellEnd"/>
      <w:r w:rsidRPr="000B58C5">
        <w:t>&gt;</w:t>
      </w:r>
      <w:r w:rsidRPr="000B58C5">
        <w:t>的方式来查看它的基本信息</w:t>
      </w:r>
    </w:p>
    <w:p w:rsidR="00530044" w:rsidRPr="000B58C5" w:rsidRDefault="00530044" w:rsidP="00530044">
      <w:r w:rsidRPr="000B58C5">
        <w:rPr>
          <w:noProof/>
        </w:rPr>
        <w:drawing>
          <wp:inline distT="0" distB="0" distL="0" distR="0">
            <wp:extent cx="6667500" cy="971550"/>
            <wp:effectExtent l="0" t="0" r="0" b="0"/>
            <wp:docPr id="9" name="图片 9" descr="https://upload-images.jianshu.io/upload_images/1836169-1c4eb1b4416f1a21.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836169-1c4eb1b4416f1a21.png?imageMogr2/auto-orient/strip%7CimageView2/2/w/7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971550"/>
                    </a:xfrm>
                    <a:prstGeom prst="rect">
                      <a:avLst/>
                    </a:prstGeom>
                    <a:noFill/>
                    <a:ln>
                      <a:noFill/>
                    </a:ln>
                  </pic:spPr>
                </pic:pic>
              </a:graphicData>
            </a:graphic>
          </wp:inline>
        </w:drawing>
      </w:r>
    </w:p>
    <w:tbl>
      <w:tblPr>
        <w:tblW w:w="0" w:type="auto"/>
        <w:tblBorders>
          <w:bottom w:val="single" w:sz="4" w:space="0" w:color="5B9BD5" w:themeColor="accent1"/>
        </w:tblBorders>
        <w:tblCellMar>
          <w:top w:w="15" w:type="dxa"/>
          <w:left w:w="15" w:type="dxa"/>
          <w:bottom w:w="15" w:type="dxa"/>
          <w:right w:w="15" w:type="dxa"/>
        </w:tblCellMar>
        <w:tblLook w:val="04A0" w:firstRow="1" w:lastRow="0" w:firstColumn="1" w:lastColumn="0" w:noHBand="0" w:noVBand="1"/>
      </w:tblPr>
      <w:tblGrid>
        <w:gridCol w:w="2313"/>
        <w:gridCol w:w="3074"/>
      </w:tblGrid>
      <w:tr w:rsidR="00530044" w:rsidRPr="000B58C5" w:rsidTr="00552337">
        <w:trPr>
          <w:tblHead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值</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解释</w:t>
            </w:r>
          </w:p>
        </w:tc>
      </w:tr>
      <w:tr w:rsidR="00530044" w:rsidRPr="000B58C5" w:rsidTr="00552337">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u0_a16</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 xml:space="preserve">USER </w:t>
            </w:r>
            <w:r w:rsidRPr="000B58C5">
              <w:t>进程当前用户</w:t>
            </w:r>
          </w:p>
        </w:tc>
      </w:tr>
      <w:tr w:rsidR="00530044" w:rsidRPr="000B58C5" w:rsidTr="00552337">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3881</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进程</w:t>
            </w:r>
            <w:r w:rsidRPr="000B58C5">
              <w:t>ID</w:t>
            </w:r>
          </w:p>
        </w:tc>
      </w:tr>
      <w:tr w:rsidR="00530044" w:rsidRPr="000B58C5" w:rsidTr="00552337">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1223</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进程的父进程</w:t>
            </w:r>
            <w:r w:rsidRPr="000B58C5">
              <w:t>ID</w:t>
            </w:r>
          </w:p>
        </w:tc>
      </w:tr>
      <w:tr w:rsidR="00530044" w:rsidRPr="000B58C5" w:rsidTr="00552337">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873024</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进程的虚拟内存大小</w:t>
            </w:r>
          </w:p>
        </w:tc>
      </w:tr>
      <w:tr w:rsidR="00530044" w:rsidRPr="000B58C5" w:rsidTr="00552337">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37108</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实际驻留</w:t>
            </w:r>
            <w:proofErr w:type="gramStart"/>
            <w:r w:rsidRPr="000B58C5">
              <w:t>”</w:t>
            </w:r>
            <w:proofErr w:type="gramEnd"/>
            <w:r w:rsidRPr="000B58C5">
              <w:t>在内存中</w:t>
            </w:r>
            <w:r w:rsidRPr="000B58C5">
              <w:t>”</w:t>
            </w:r>
            <w:r w:rsidRPr="000B58C5">
              <w:t>的内存大小</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proofErr w:type="spellStart"/>
            <w:proofErr w:type="gramStart"/>
            <w:r w:rsidRPr="000B58C5">
              <w:t>com.wangjing</w:t>
            </w:r>
            <w:proofErr w:type="gramEnd"/>
            <w:r w:rsidRPr="000B58C5">
              <w:t>.processlive</w:t>
            </w:r>
            <w:proofErr w:type="spellEnd"/>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进程名</w:t>
            </w:r>
          </w:p>
        </w:tc>
      </w:tr>
    </w:tbl>
    <w:p w:rsidR="00530044" w:rsidRPr="00552337" w:rsidRDefault="00530044" w:rsidP="00552337">
      <w:pPr>
        <w:pStyle w:val="3"/>
        <w:rPr>
          <w:color w:val="FF0000"/>
        </w:rPr>
      </w:pPr>
      <w:r w:rsidRPr="00552337">
        <w:rPr>
          <w:color w:val="FF0000"/>
        </w:rPr>
        <w:t>2</w:t>
      </w:r>
      <w:r w:rsidRPr="00552337">
        <w:rPr>
          <w:color w:val="FF0000"/>
        </w:rPr>
        <w:t>、进程划分</w:t>
      </w:r>
    </w:p>
    <w:p w:rsidR="00530044" w:rsidRPr="000B58C5" w:rsidRDefault="00530044" w:rsidP="00530044">
      <w:r w:rsidRPr="000B58C5">
        <w:t>Android</w:t>
      </w:r>
      <w:r w:rsidRPr="000B58C5">
        <w:t>中的进程跟封建社会一样，分了三流九等，</w:t>
      </w:r>
      <w:r w:rsidRPr="000B58C5">
        <w:t>Android</w:t>
      </w:r>
      <w:r w:rsidRPr="000B58C5">
        <w:t>系统</w:t>
      </w:r>
      <w:proofErr w:type="gramStart"/>
      <w:r w:rsidRPr="000B58C5">
        <w:t>把进程</w:t>
      </w:r>
      <w:proofErr w:type="gramEnd"/>
      <w:r w:rsidRPr="000B58C5">
        <w:t>的划为了如下几种（重要性从高到低），网上多位大神都详细总结过（备注：严格来说是划分了</w:t>
      </w:r>
      <w:r w:rsidRPr="000B58C5">
        <w:t>6</w:t>
      </w:r>
      <w:r w:rsidRPr="000B58C5">
        <w:t>种）。</w:t>
      </w:r>
    </w:p>
    <w:p w:rsidR="00530044" w:rsidRPr="00552337" w:rsidRDefault="00530044" w:rsidP="00530044">
      <w:pPr>
        <w:rPr>
          <w:color w:val="FF0000"/>
        </w:rPr>
      </w:pPr>
      <w:r w:rsidRPr="00552337">
        <w:rPr>
          <w:color w:val="FF0000"/>
        </w:rPr>
        <w:t>2.1</w:t>
      </w:r>
      <w:r w:rsidRPr="00552337">
        <w:rPr>
          <w:color w:val="FF0000"/>
        </w:rPr>
        <w:t>、前台进程</w:t>
      </w:r>
      <w:r w:rsidRPr="00552337">
        <w:rPr>
          <w:color w:val="FF0000"/>
        </w:rPr>
        <w:t>(Foreground process)</w:t>
      </w:r>
    </w:p>
    <w:p w:rsidR="00530044" w:rsidRPr="000B58C5" w:rsidRDefault="00530044" w:rsidP="00530044">
      <w:r w:rsidRPr="000B58C5">
        <w:t>场景：</w:t>
      </w:r>
    </w:p>
    <w:p w:rsidR="00530044" w:rsidRPr="000B58C5" w:rsidRDefault="00530044" w:rsidP="00530044">
      <w:r w:rsidRPr="000B58C5">
        <w:t>某个进程持有一个正在与用户交互的</w:t>
      </w:r>
      <w:r w:rsidRPr="000B58C5">
        <w:t>Activity</w:t>
      </w:r>
      <w:r w:rsidRPr="000B58C5">
        <w:t>并且该</w:t>
      </w:r>
      <w:r w:rsidRPr="000B58C5">
        <w:t>Activity</w:t>
      </w:r>
      <w:r w:rsidRPr="000B58C5">
        <w:t>正处于</w:t>
      </w:r>
      <w:r w:rsidRPr="000B58C5">
        <w:t>resume</w:t>
      </w:r>
      <w:r w:rsidRPr="000B58C5">
        <w:t>的状态。</w:t>
      </w:r>
    </w:p>
    <w:p w:rsidR="00530044" w:rsidRPr="000B58C5" w:rsidRDefault="00530044" w:rsidP="00530044">
      <w:r w:rsidRPr="000B58C5">
        <w:t>某个进程持有一个</w:t>
      </w:r>
      <w:r w:rsidRPr="000B58C5">
        <w:t>Service</w:t>
      </w:r>
      <w:r w:rsidRPr="000B58C5">
        <w:t>，并且该</w:t>
      </w:r>
      <w:r w:rsidRPr="000B58C5">
        <w:t>Service</w:t>
      </w:r>
      <w:r w:rsidRPr="000B58C5">
        <w:t>与用户正在交互的</w:t>
      </w:r>
      <w:r w:rsidRPr="000B58C5">
        <w:t>Activity</w:t>
      </w:r>
      <w:r w:rsidRPr="000B58C5">
        <w:t>绑定。</w:t>
      </w:r>
    </w:p>
    <w:p w:rsidR="00530044" w:rsidRPr="000B58C5" w:rsidRDefault="00530044" w:rsidP="00530044">
      <w:r w:rsidRPr="000B58C5">
        <w:t>某个进程持有一个</w:t>
      </w:r>
      <w:r w:rsidRPr="000B58C5">
        <w:t>Service</w:t>
      </w:r>
      <w:r w:rsidRPr="000B58C5">
        <w:t>，并且该</w:t>
      </w:r>
      <w:r w:rsidRPr="000B58C5">
        <w:t>Service</w:t>
      </w:r>
      <w:r w:rsidRPr="000B58C5">
        <w:t>调用</w:t>
      </w:r>
      <w:proofErr w:type="spellStart"/>
      <w:r w:rsidRPr="000B58C5">
        <w:t>startForeground</w:t>
      </w:r>
      <w:proofErr w:type="spellEnd"/>
      <w:r w:rsidRPr="000B58C5">
        <w:t>()</w:t>
      </w:r>
      <w:r w:rsidRPr="000B58C5">
        <w:t>方法使之位于前台运行。</w:t>
      </w:r>
    </w:p>
    <w:p w:rsidR="00530044" w:rsidRPr="000B58C5" w:rsidRDefault="00530044" w:rsidP="00530044">
      <w:r w:rsidRPr="000B58C5">
        <w:t>某个进程持有一个</w:t>
      </w:r>
      <w:r w:rsidRPr="000B58C5">
        <w:t>Service</w:t>
      </w:r>
      <w:r w:rsidRPr="000B58C5">
        <w:t>，并且该</w:t>
      </w:r>
      <w:r w:rsidRPr="000B58C5">
        <w:t>Service</w:t>
      </w:r>
      <w:r w:rsidRPr="000B58C5">
        <w:t>正在执行它的某个生命周期回调方法，比如</w:t>
      </w:r>
      <w:proofErr w:type="spellStart"/>
      <w:r w:rsidRPr="000B58C5">
        <w:t>onCreate</w:t>
      </w:r>
      <w:proofErr w:type="spellEnd"/>
      <w:r w:rsidRPr="000B58C5">
        <w:t>()</w:t>
      </w:r>
      <w:r w:rsidRPr="000B58C5">
        <w:t>、</w:t>
      </w:r>
      <w:r w:rsidRPr="000B58C5">
        <w:t xml:space="preserve"> </w:t>
      </w:r>
      <w:proofErr w:type="spellStart"/>
      <w:r w:rsidRPr="000B58C5">
        <w:t>onStart</w:t>
      </w:r>
      <w:proofErr w:type="spellEnd"/>
      <w:r w:rsidRPr="000B58C5">
        <w:t>()</w:t>
      </w:r>
      <w:r w:rsidRPr="000B58C5">
        <w:t>或</w:t>
      </w:r>
      <w:proofErr w:type="spellStart"/>
      <w:r w:rsidRPr="000B58C5">
        <w:t>onDestroy</w:t>
      </w:r>
      <w:proofErr w:type="spellEnd"/>
      <w:r w:rsidRPr="000B58C5">
        <w:t>()</w:t>
      </w:r>
      <w:r w:rsidRPr="000B58C5">
        <w:t>。</w:t>
      </w:r>
    </w:p>
    <w:p w:rsidR="00530044" w:rsidRPr="000B58C5" w:rsidRDefault="00530044" w:rsidP="00530044">
      <w:r w:rsidRPr="000B58C5">
        <w:t>某个进程持有一个</w:t>
      </w:r>
      <w:proofErr w:type="spellStart"/>
      <w:r w:rsidRPr="000B58C5">
        <w:t>BroadcastReceiver</w:t>
      </w:r>
      <w:proofErr w:type="spellEnd"/>
      <w:r w:rsidRPr="000B58C5">
        <w:t>，并且该</w:t>
      </w:r>
      <w:proofErr w:type="spellStart"/>
      <w:r w:rsidRPr="000B58C5">
        <w:t>BroadcastReceiver</w:t>
      </w:r>
      <w:proofErr w:type="spellEnd"/>
      <w:r w:rsidRPr="000B58C5">
        <w:t>正在执行其</w:t>
      </w:r>
      <w:proofErr w:type="spellStart"/>
      <w:r w:rsidRPr="000B58C5">
        <w:t>onReceive</w:t>
      </w:r>
      <w:proofErr w:type="spellEnd"/>
      <w:r w:rsidRPr="000B58C5">
        <w:t>()</w:t>
      </w:r>
      <w:r w:rsidRPr="000B58C5">
        <w:t>方法。</w:t>
      </w:r>
    </w:p>
    <w:p w:rsidR="00530044" w:rsidRPr="000B58C5" w:rsidRDefault="00530044" w:rsidP="00530044">
      <w:r w:rsidRPr="000B58C5">
        <w:t>用户正在使用的程序，一般系统是不会杀死前台进程的，除非用户强制停止应用或者系统内存不足等极端情况会杀死。</w:t>
      </w:r>
    </w:p>
    <w:p w:rsidR="00530044" w:rsidRPr="00552337" w:rsidRDefault="00530044" w:rsidP="00530044">
      <w:pPr>
        <w:rPr>
          <w:color w:val="FF0000"/>
        </w:rPr>
      </w:pPr>
      <w:r w:rsidRPr="00552337">
        <w:rPr>
          <w:color w:val="FF0000"/>
        </w:rPr>
        <w:t>2.2</w:t>
      </w:r>
      <w:r w:rsidRPr="00552337">
        <w:rPr>
          <w:color w:val="FF0000"/>
        </w:rPr>
        <w:t>、可见进程</w:t>
      </w:r>
      <w:r w:rsidRPr="00552337">
        <w:rPr>
          <w:color w:val="FF0000"/>
        </w:rPr>
        <w:t>(Visible process)</w:t>
      </w:r>
    </w:p>
    <w:p w:rsidR="00530044" w:rsidRPr="000B58C5" w:rsidRDefault="00530044" w:rsidP="00530044">
      <w:r w:rsidRPr="000B58C5">
        <w:t>场景：</w:t>
      </w:r>
    </w:p>
    <w:p w:rsidR="00530044" w:rsidRPr="000B58C5" w:rsidRDefault="00530044" w:rsidP="00530044">
      <w:r w:rsidRPr="000B58C5">
        <w:t>拥有不在前台、但仍对用户可见的</w:t>
      </w:r>
      <w:r w:rsidRPr="000B58C5">
        <w:t xml:space="preserve"> Activity</w:t>
      </w:r>
      <w:r w:rsidRPr="000B58C5">
        <w:t>（已调用</w:t>
      </w:r>
      <w:r w:rsidRPr="000B58C5">
        <w:t xml:space="preserve"> </w:t>
      </w:r>
      <w:proofErr w:type="spellStart"/>
      <w:r w:rsidRPr="000B58C5">
        <w:t>onPause</w:t>
      </w:r>
      <w:proofErr w:type="spellEnd"/>
      <w:r w:rsidRPr="000B58C5">
        <w:t>()</w:t>
      </w:r>
      <w:r w:rsidRPr="000B58C5">
        <w:t>）。</w:t>
      </w:r>
    </w:p>
    <w:p w:rsidR="00530044" w:rsidRPr="000B58C5" w:rsidRDefault="00530044" w:rsidP="00530044">
      <w:r w:rsidRPr="000B58C5">
        <w:t>拥有绑定到可见（或前台）</w:t>
      </w:r>
      <w:r w:rsidRPr="000B58C5">
        <w:t xml:space="preserve">Activity </w:t>
      </w:r>
      <w:r w:rsidRPr="000B58C5">
        <w:t>的</w:t>
      </w:r>
      <w:r w:rsidRPr="000B58C5">
        <w:t xml:space="preserve"> Service</w:t>
      </w:r>
    </w:p>
    <w:p w:rsidR="00530044" w:rsidRPr="000B58C5" w:rsidRDefault="00530044" w:rsidP="00530044">
      <w:r w:rsidRPr="000B58C5">
        <w:t>用户正在使用，看得到，但是摸不着，没有覆盖到整个屏幕</w:t>
      </w:r>
      <w:r w:rsidRPr="000B58C5">
        <w:t>,</w:t>
      </w:r>
      <w:r w:rsidRPr="000B58C5">
        <w:t>只有屏幕的一部分可见进程不包含任何前台组件，一般系统也是不会杀死可见进程的，除非要在资源吃紧的情况下，要保持某个或多个前台进程存活</w:t>
      </w:r>
    </w:p>
    <w:p w:rsidR="00530044" w:rsidRPr="00552337" w:rsidRDefault="00530044" w:rsidP="00530044">
      <w:pPr>
        <w:rPr>
          <w:color w:val="FF0000"/>
        </w:rPr>
      </w:pPr>
      <w:r w:rsidRPr="00552337">
        <w:rPr>
          <w:color w:val="FF0000"/>
        </w:rPr>
        <w:t>2.3</w:t>
      </w:r>
      <w:r w:rsidRPr="00552337">
        <w:rPr>
          <w:color w:val="FF0000"/>
        </w:rPr>
        <w:t>、服务进程</w:t>
      </w:r>
      <w:r w:rsidRPr="00552337">
        <w:rPr>
          <w:color w:val="FF0000"/>
        </w:rPr>
        <w:t>(Service process)</w:t>
      </w:r>
    </w:p>
    <w:p w:rsidR="00530044" w:rsidRPr="000B58C5" w:rsidRDefault="00530044" w:rsidP="00530044">
      <w:r w:rsidRPr="000B58C5">
        <w:t>场景</w:t>
      </w:r>
    </w:p>
    <w:p w:rsidR="00530044" w:rsidRPr="000B58C5" w:rsidRDefault="00530044" w:rsidP="00530044">
      <w:r w:rsidRPr="000B58C5">
        <w:t>某个进程中运行着一个</w:t>
      </w:r>
      <w:r w:rsidRPr="000B58C5">
        <w:t>Service</w:t>
      </w:r>
      <w:r w:rsidRPr="000B58C5">
        <w:t>且该</w:t>
      </w:r>
      <w:r w:rsidRPr="000B58C5">
        <w:t>Service</w:t>
      </w:r>
      <w:r w:rsidRPr="000B58C5">
        <w:t>是通过</w:t>
      </w:r>
      <w:proofErr w:type="spellStart"/>
      <w:r w:rsidRPr="000B58C5">
        <w:t>startService</w:t>
      </w:r>
      <w:proofErr w:type="spellEnd"/>
      <w:r w:rsidRPr="000B58C5">
        <w:t>()</w:t>
      </w:r>
      <w:r w:rsidRPr="000B58C5">
        <w:t>启动的，与用户看见的界面没有直接关联。</w:t>
      </w:r>
    </w:p>
    <w:p w:rsidR="00530044" w:rsidRPr="000B58C5" w:rsidRDefault="00530044" w:rsidP="00530044">
      <w:r w:rsidRPr="000B58C5">
        <w:t>在内存不足以维持所有前台进程和可见进程同时运行的情况下，服务进程会被杀死</w:t>
      </w:r>
    </w:p>
    <w:p w:rsidR="00530044" w:rsidRPr="00552337" w:rsidRDefault="00530044" w:rsidP="00530044">
      <w:pPr>
        <w:rPr>
          <w:color w:val="FF0000"/>
        </w:rPr>
      </w:pPr>
      <w:r w:rsidRPr="00552337">
        <w:rPr>
          <w:color w:val="FF0000"/>
        </w:rPr>
        <w:t>2.4</w:t>
      </w:r>
      <w:r w:rsidRPr="00552337">
        <w:rPr>
          <w:color w:val="FF0000"/>
        </w:rPr>
        <w:t>、后台进程</w:t>
      </w:r>
      <w:r w:rsidRPr="00552337">
        <w:rPr>
          <w:color w:val="FF0000"/>
        </w:rPr>
        <w:t>(Background process)</w:t>
      </w:r>
    </w:p>
    <w:p w:rsidR="00530044" w:rsidRPr="000B58C5" w:rsidRDefault="00530044" w:rsidP="00530044">
      <w:r w:rsidRPr="000B58C5">
        <w:t>场景：</w:t>
      </w:r>
    </w:p>
    <w:p w:rsidR="00530044" w:rsidRPr="000B58C5" w:rsidRDefault="00530044" w:rsidP="00530044">
      <w:r w:rsidRPr="000B58C5">
        <w:t>在用户按了</w:t>
      </w:r>
      <w:r w:rsidRPr="000B58C5">
        <w:t>"back"</w:t>
      </w:r>
      <w:r w:rsidRPr="000B58C5">
        <w:t>或者</w:t>
      </w:r>
      <w:r w:rsidRPr="000B58C5">
        <w:t>"home"</w:t>
      </w:r>
      <w:r w:rsidRPr="000B58C5">
        <w:t>后</w:t>
      </w:r>
      <w:r w:rsidRPr="000B58C5">
        <w:t>,</w:t>
      </w:r>
      <w:r w:rsidRPr="000B58C5">
        <w:t>程序本身看不到了</w:t>
      </w:r>
      <w:r w:rsidRPr="000B58C5">
        <w:t>,</w:t>
      </w:r>
      <w:r w:rsidRPr="000B58C5">
        <w:t>但是其实还在运行的程序，比如</w:t>
      </w:r>
      <w:r w:rsidRPr="000B58C5">
        <w:t>Activity</w:t>
      </w:r>
      <w:r w:rsidRPr="000B58C5">
        <w:t>调用了</w:t>
      </w:r>
      <w:proofErr w:type="spellStart"/>
      <w:r w:rsidRPr="000B58C5">
        <w:t>onPause</w:t>
      </w:r>
      <w:proofErr w:type="spellEnd"/>
      <w:r w:rsidRPr="000B58C5">
        <w:t>方法</w:t>
      </w:r>
    </w:p>
    <w:p w:rsidR="00530044" w:rsidRPr="000B58C5" w:rsidRDefault="00530044" w:rsidP="00530044">
      <w:r w:rsidRPr="000B58C5">
        <w:t>系统可能随时终止它们，回收内存</w:t>
      </w:r>
    </w:p>
    <w:p w:rsidR="00530044" w:rsidRPr="00552337" w:rsidRDefault="00530044" w:rsidP="00530044">
      <w:pPr>
        <w:rPr>
          <w:color w:val="FF0000"/>
        </w:rPr>
      </w:pPr>
      <w:r w:rsidRPr="00552337">
        <w:rPr>
          <w:color w:val="FF0000"/>
        </w:rPr>
        <w:t>2.5</w:t>
      </w:r>
      <w:r w:rsidRPr="00552337">
        <w:rPr>
          <w:color w:val="FF0000"/>
        </w:rPr>
        <w:t>、</w:t>
      </w:r>
      <w:proofErr w:type="gramStart"/>
      <w:r w:rsidRPr="00552337">
        <w:rPr>
          <w:color w:val="FF0000"/>
        </w:rPr>
        <w:t>空进程</w:t>
      </w:r>
      <w:proofErr w:type="gramEnd"/>
      <w:r w:rsidRPr="00552337">
        <w:rPr>
          <w:color w:val="FF0000"/>
        </w:rPr>
        <w:t>(Empty process)</w:t>
      </w:r>
    </w:p>
    <w:p w:rsidR="00530044" w:rsidRPr="000B58C5" w:rsidRDefault="00530044" w:rsidP="00530044">
      <w:r w:rsidRPr="000B58C5">
        <w:t>场景：</w:t>
      </w:r>
    </w:p>
    <w:p w:rsidR="00530044" w:rsidRPr="000B58C5" w:rsidRDefault="00530044" w:rsidP="00530044">
      <w:r w:rsidRPr="000B58C5">
        <w:t>某个进程不包含任何活跃的组件时该进程就会被置为空进程，完全没用</w:t>
      </w:r>
      <w:r w:rsidRPr="000B58C5">
        <w:t>,</w:t>
      </w:r>
      <w:r w:rsidRPr="000B58C5">
        <w:t>杀了它只有好处没坏处</w:t>
      </w:r>
      <w:r w:rsidRPr="000B58C5">
        <w:t>,</w:t>
      </w:r>
      <w:r w:rsidRPr="000B58C5">
        <w:t>第一个干它</w:t>
      </w:r>
      <w:r w:rsidRPr="000B58C5">
        <w:t>!</w:t>
      </w:r>
    </w:p>
    <w:p w:rsidR="00530044" w:rsidRPr="000B58C5" w:rsidRDefault="00530044" w:rsidP="00552337">
      <w:pPr>
        <w:pStyle w:val="3"/>
      </w:pPr>
      <w:r w:rsidRPr="000B58C5">
        <w:t>3</w:t>
      </w:r>
      <w:r w:rsidRPr="000B58C5">
        <w:t>、内存阈值</w:t>
      </w:r>
    </w:p>
    <w:p w:rsidR="00530044" w:rsidRPr="000B58C5" w:rsidRDefault="00530044" w:rsidP="00530044">
      <w:r w:rsidRPr="000B58C5">
        <w:t>上面是进程的分类，进程是怎么被杀的呢？系统出于体验和性能上的考虑，</w:t>
      </w:r>
      <w:r w:rsidRPr="000B58C5">
        <w:t>app</w:t>
      </w:r>
      <w:r w:rsidRPr="000B58C5">
        <w:t>在退到后台时系统并不会真正的</w:t>
      </w:r>
      <w:r w:rsidRPr="000B58C5">
        <w:t>kill</w:t>
      </w:r>
      <w:r w:rsidRPr="000B58C5">
        <w:t>掉这个进程，而是将其缓存起来。打开的应用越多，后台缓存的进程也越多。在系统内存不足的情况下，系统开始依据自身的一套进程回收机制来判断要</w:t>
      </w:r>
      <w:r w:rsidRPr="000B58C5">
        <w:t>kill</w:t>
      </w:r>
      <w:r w:rsidRPr="000B58C5">
        <w:t>掉哪些进程，以腾出内存来供给需要的</w:t>
      </w:r>
      <w:r w:rsidRPr="000B58C5">
        <w:t xml:space="preserve">app, </w:t>
      </w:r>
      <w:r w:rsidRPr="000B58C5">
        <w:t>这套</w:t>
      </w:r>
      <w:proofErr w:type="gramStart"/>
      <w:r w:rsidRPr="000B58C5">
        <w:t>杀进程</w:t>
      </w:r>
      <w:proofErr w:type="gramEnd"/>
      <w:r w:rsidRPr="000B58C5">
        <w:t>回收内存的机制就叫</w:t>
      </w:r>
      <w:r w:rsidRPr="000B58C5">
        <w:t xml:space="preserve"> Low Memory Killer</w:t>
      </w:r>
      <w:r w:rsidRPr="000B58C5">
        <w:t>。那这个不足怎么来规定呢，那就是内存阈值，我们可以使用</w:t>
      </w:r>
      <w:r w:rsidRPr="000B58C5">
        <w:t>cat /sys/module/</w:t>
      </w:r>
      <w:proofErr w:type="spellStart"/>
      <w:r w:rsidRPr="000B58C5">
        <w:t>lowmemorykiller</w:t>
      </w:r>
      <w:proofErr w:type="spellEnd"/>
      <w:r w:rsidRPr="000B58C5">
        <w:t>/parameters/</w:t>
      </w:r>
      <w:proofErr w:type="spellStart"/>
      <w:r w:rsidRPr="000B58C5">
        <w:t>minfree</w:t>
      </w:r>
      <w:proofErr w:type="spellEnd"/>
      <w:r w:rsidRPr="000B58C5">
        <w:t>来查看某个手机的内存阈值。</w:t>
      </w:r>
    </w:p>
    <w:p w:rsidR="00530044" w:rsidRPr="000B58C5" w:rsidRDefault="00530044" w:rsidP="00530044">
      <w:r w:rsidRPr="000B58C5">
        <w:rPr>
          <w:noProof/>
        </w:rPr>
        <w:drawing>
          <wp:inline distT="0" distB="0" distL="0" distR="0">
            <wp:extent cx="6667500" cy="571500"/>
            <wp:effectExtent l="0" t="0" r="0" b="0"/>
            <wp:docPr id="8" name="图片 8" descr="https://upload-images.jianshu.io/upload_images/1836169-756cdcc354f8ff5b.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836169-756cdcc354f8ff5b.png?imageMogr2/auto-orient/strip%7CimageView2/2/w/7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571500"/>
                    </a:xfrm>
                    <a:prstGeom prst="rect">
                      <a:avLst/>
                    </a:prstGeom>
                    <a:noFill/>
                    <a:ln>
                      <a:noFill/>
                    </a:ln>
                  </pic:spPr>
                </pic:pic>
              </a:graphicData>
            </a:graphic>
          </wp:inline>
        </w:drawing>
      </w:r>
    </w:p>
    <w:p w:rsidR="00530044" w:rsidRPr="000B58C5" w:rsidRDefault="00530044" w:rsidP="00530044">
      <w:r w:rsidRPr="000B58C5">
        <w:br/>
      </w:r>
      <w:r w:rsidRPr="000B58C5">
        <w:t>注意这些数字的单位是</w:t>
      </w:r>
      <w:r w:rsidRPr="000B58C5">
        <w:t>page. 1 page = 4 kb.</w:t>
      </w:r>
      <w:r w:rsidRPr="000B58C5">
        <w:t>上面的六个数字对应的就是</w:t>
      </w:r>
      <w:r w:rsidRPr="000B58C5">
        <w:t>(MB): 72,90,108,126,144,180</w:t>
      </w:r>
      <w:r w:rsidRPr="000B58C5">
        <w:t>，这些数字也就是对应的内存阀值</w:t>
      </w:r>
      <w:r w:rsidRPr="000B58C5">
        <w:t>,</w:t>
      </w:r>
      <w:r w:rsidRPr="000B58C5">
        <w:t>内存阈值在不同的手机上不一样，一旦低于该值</w:t>
      </w:r>
      <w:r w:rsidRPr="000B58C5">
        <w:t>,Android</w:t>
      </w:r>
      <w:r w:rsidRPr="000B58C5">
        <w:t>便开始按顺序关闭进程</w:t>
      </w:r>
      <w:r w:rsidRPr="000B58C5">
        <w:t xml:space="preserve">. </w:t>
      </w:r>
      <w:r w:rsidRPr="000B58C5">
        <w:t>因此</w:t>
      </w:r>
      <w:r w:rsidRPr="000B58C5">
        <w:t>Android</w:t>
      </w:r>
      <w:r w:rsidRPr="000B58C5">
        <w:t>开始结束优先级最低的空进程，即当可用内存小于</w:t>
      </w:r>
      <w:r w:rsidRPr="000B58C5">
        <w:t>180MB(46080*4/1024)</w:t>
      </w:r>
      <w:r w:rsidRPr="000B58C5">
        <w:t>。</w:t>
      </w:r>
    </w:p>
    <w:p w:rsidR="00530044" w:rsidRPr="000B58C5" w:rsidRDefault="00530044" w:rsidP="00530044">
      <w:r w:rsidRPr="000B58C5">
        <w:t>读到这里，你或许有一个疑问，假设现在内存不足，</w:t>
      </w:r>
      <w:proofErr w:type="gramStart"/>
      <w:r w:rsidRPr="000B58C5">
        <w:t>空进程</w:t>
      </w:r>
      <w:proofErr w:type="gramEnd"/>
      <w:r w:rsidRPr="000B58C5">
        <w:t>都被杀光了，现在要杀后台进程，但是手机中后台进程很多，难道要一次性全部都清理掉？当然不是的，进程是有它的优先级的，这个优先级通过进程的</w:t>
      </w:r>
      <w:r w:rsidRPr="000B58C5">
        <w:t>adj</w:t>
      </w:r>
      <w:r w:rsidRPr="000B58C5">
        <w:t>值来反映，它是</w:t>
      </w:r>
      <w:proofErr w:type="spellStart"/>
      <w:r w:rsidRPr="000B58C5">
        <w:t>linux</w:t>
      </w:r>
      <w:proofErr w:type="spellEnd"/>
      <w:r w:rsidRPr="000B58C5">
        <w:t>内核分配给每个系统进程的一个值，代表进程的优先级，进程回收机制就是根据这个优先级来决定是否进行回收，</w:t>
      </w:r>
      <w:r w:rsidRPr="000B58C5">
        <w:t>adj</w:t>
      </w:r>
      <w:r w:rsidRPr="000B58C5">
        <w:t>值定义在</w:t>
      </w:r>
      <w:proofErr w:type="spellStart"/>
      <w:r w:rsidRPr="000B58C5">
        <w:t>com.android.server.am.ProcessList</w:t>
      </w:r>
      <w:proofErr w:type="spellEnd"/>
      <w:r w:rsidRPr="000B58C5">
        <w:t>类中，这个类路径是</w:t>
      </w:r>
      <w:r w:rsidRPr="000B58C5">
        <w:t>${android-sdk-path}\sources\android-23\com\android\server\am\ProcessList.java</w:t>
      </w:r>
      <w:r w:rsidRPr="000B58C5">
        <w:t>。</w:t>
      </w:r>
      <w:proofErr w:type="spellStart"/>
      <w:r w:rsidRPr="000B58C5">
        <w:t>oom_adj</w:t>
      </w:r>
      <w:proofErr w:type="spellEnd"/>
      <w:r w:rsidRPr="000B58C5">
        <w:t>的值越小，进程的优先级越高，普通进程</w:t>
      </w:r>
      <w:proofErr w:type="spellStart"/>
      <w:r w:rsidRPr="000B58C5">
        <w:t>oom_adj</w:t>
      </w:r>
      <w:proofErr w:type="spellEnd"/>
      <w:r w:rsidRPr="000B58C5">
        <w:t>值是大于等于</w:t>
      </w:r>
      <w:r w:rsidRPr="000B58C5">
        <w:t>0</w:t>
      </w:r>
      <w:r w:rsidRPr="000B58C5">
        <w:t>的，而系统进程</w:t>
      </w:r>
      <w:proofErr w:type="spellStart"/>
      <w:r w:rsidRPr="000B58C5">
        <w:t>oom_adj</w:t>
      </w:r>
      <w:proofErr w:type="spellEnd"/>
      <w:r w:rsidRPr="000B58C5">
        <w:t>的值是小于</w:t>
      </w:r>
      <w:r w:rsidRPr="000B58C5">
        <w:t>0</w:t>
      </w:r>
      <w:r w:rsidRPr="000B58C5">
        <w:t>的，我们可以通过</w:t>
      </w:r>
      <w:r w:rsidRPr="000B58C5">
        <w:t>cat /proc/</w:t>
      </w:r>
      <w:r w:rsidRPr="000B58C5">
        <w:t>进程</w:t>
      </w:r>
      <w:r w:rsidRPr="000B58C5">
        <w:t>id/</w:t>
      </w:r>
      <w:proofErr w:type="spellStart"/>
      <w:r w:rsidRPr="000B58C5">
        <w:t>oom_adj</w:t>
      </w:r>
      <w:proofErr w:type="spellEnd"/>
      <w:r w:rsidRPr="000B58C5">
        <w:t>可以看到当前进程的</w:t>
      </w:r>
      <w:r w:rsidRPr="000B58C5">
        <w:t>adj</w:t>
      </w:r>
      <w:r w:rsidRPr="000B58C5">
        <w:t>值。</w:t>
      </w:r>
    </w:p>
    <w:p w:rsidR="00530044" w:rsidRPr="000B58C5" w:rsidRDefault="00530044" w:rsidP="00530044"/>
    <w:p w:rsidR="00530044" w:rsidRPr="000B58C5" w:rsidRDefault="00530044" w:rsidP="00530044">
      <w:r w:rsidRPr="000B58C5">
        <w:rPr>
          <w:noProof/>
        </w:rPr>
        <w:drawing>
          <wp:inline distT="0" distB="0" distL="0" distR="0">
            <wp:extent cx="6667500" cy="1190625"/>
            <wp:effectExtent l="0" t="0" r="0" b="9525"/>
            <wp:docPr id="7" name="图片 7" descr="https://upload-images.jianshu.io/upload_images/1836169-b79b1c14f1fb949a.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1836169-b79b1c14f1fb949a.png?imageMogr2/auto-orient/strip%7CimageView2/2/w/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190625"/>
                    </a:xfrm>
                    <a:prstGeom prst="rect">
                      <a:avLst/>
                    </a:prstGeom>
                    <a:noFill/>
                    <a:ln>
                      <a:noFill/>
                    </a:ln>
                  </pic:spPr>
                </pic:pic>
              </a:graphicData>
            </a:graphic>
          </wp:inline>
        </w:drawing>
      </w:r>
    </w:p>
    <w:p w:rsidR="00530044" w:rsidRPr="000B58C5" w:rsidRDefault="00530044" w:rsidP="00530044"/>
    <w:p w:rsidR="00530044" w:rsidRPr="000B58C5" w:rsidRDefault="00530044" w:rsidP="00530044">
      <w:r w:rsidRPr="000B58C5">
        <w:t>看到</w:t>
      </w:r>
      <w:r w:rsidRPr="000B58C5">
        <w:t>adj</w:t>
      </w:r>
      <w:r w:rsidRPr="000B58C5">
        <w:t>值是</w:t>
      </w:r>
      <w:r w:rsidRPr="000B58C5">
        <w:t>0</w:t>
      </w:r>
      <w:r w:rsidRPr="000B58C5">
        <w:t>，</w:t>
      </w:r>
      <w:r w:rsidRPr="000B58C5">
        <w:t>0</w:t>
      </w:r>
      <w:r w:rsidRPr="000B58C5">
        <w:t>就代表这个进程是属于前台进程，我们按下</w:t>
      </w:r>
      <w:r w:rsidRPr="000B58C5">
        <w:t>Back</w:t>
      </w:r>
      <w:r w:rsidRPr="000B58C5">
        <w:t>键，将应用至于后台，再次查看</w:t>
      </w:r>
    </w:p>
    <w:p w:rsidR="00530044" w:rsidRPr="000B58C5" w:rsidRDefault="00530044" w:rsidP="00530044"/>
    <w:p w:rsidR="00530044" w:rsidRPr="000B58C5" w:rsidRDefault="00530044" w:rsidP="00530044">
      <w:r w:rsidRPr="000B58C5">
        <w:rPr>
          <w:noProof/>
        </w:rPr>
        <w:drawing>
          <wp:inline distT="0" distB="0" distL="0" distR="0">
            <wp:extent cx="6667500" cy="1524000"/>
            <wp:effectExtent l="0" t="0" r="0" b="0"/>
            <wp:docPr id="6" name="图片 6" descr="https://upload-images.jianshu.io/upload_images/1836169-802919b75ec5621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836169-802919b75ec56216.png?imageMogr2/auto-orient/strip%7CimageView2/2/w/7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524000"/>
                    </a:xfrm>
                    <a:prstGeom prst="rect">
                      <a:avLst/>
                    </a:prstGeom>
                    <a:noFill/>
                    <a:ln>
                      <a:noFill/>
                    </a:ln>
                  </pic:spPr>
                </pic:pic>
              </a:graphicData>
            </a:graphic>
          </wp:inline>
        </w:drawing>
      </w:r>
    </w:p>
    <w:p w:rsidR="00530044" w:rsidRPr="000B58C5" w:rsidRDefault="00530044" w:rsidP="00530044">
      <w:r w:rsidRPr="000B58C5">
        <w:br/>
        <w:t>adj</w:t>
      </w:r>
      <w:proofErr w:type="gramStart"/>
      <w:r w:rsidRPr="000B58C5">
        <w:t>值变成</w:t>
      </w:r>
      <w:proofErr w:type="gramEnd"/>
      <w:r w:rsidRPr="000B58C5">
        <w:t>了</w:t>
      </w:r>
      <w:r w:rsidRPr="000B58C5">
        <w:t>8</w:t>
      </w:r>
      <w:r w:rsidRPr="000B58C5">
        <w:t>，</w:t>
      </w:r>
      <w:r w:rsidRPr="000B58C5">
        <w:t>8</w:t>
      </w:r>
      <w:r w:rsidRPr="000B58C5">
        <w:t>代表这个进程是属于不活跃的进程，你可以尝试其他情况下，</w:t>
      </w:r>
      <w:proofErr w:type="spellStart"/>
      <w:r w:rsidRPr="000B58C5">
        <w:t>oom_adj</w:t>
      </w:r>
      <w:proofErr w:type="spellEnd"/>
      <w:r w:rsidRPr="000B58C5">
        <w:t>值是多少，但是每个手机的厂商可能不一样，</w:t>
      </w:r>
      <w:proofErr w:type="spellStart"/>
      <w:r w:rsidRPr="000B58C5">
        <w:t>oom_adj</w:t>
      </w:r>
      <w:proofErr w:type="spellEnd"/>
      <w:proofErr w:type="gramStart"/>
      <w:r w:rsidRPr="000B58C5">
        <w:t>值主</w:t>
      </w:r>
      <w:proofErr w:type="gramEnd"/>
      <w:r w:rsidRPr="000B58C5">
        <w:t>要有这么几个，可以参考一下。</w:t>
      </w:r>
    </w:p>
    <w:tbl>
      <w:tblPr>
        <w:tblW w:w="0" w:type="auto"/>
        <w:tblCellMar>
          <w:top w:w="15" w:type="dxa"/>
          <w:left w:w="15" w:type="dxa"/>
          <w:bottom w:w="15" w:type="dxa"/>
          <w:right w:w="15" w:type="dxa"/>
        </w:tblCellMar>
        <w:tblLook w:val="04A0" w:firstRow="1" w:lastRow="0" w:firstColumn="1" w:lastColumn="0" w:noHBand="0" w:noVBand="1"/>
      </w:tblPr>
      <w:tblGrid>
        <w:gridCol w:w="2391"/>
        <w:gridCol w:w="321"/>
        <w:gridCol w:w="6190"/>
      </w:tblGrid>
      <w:tr w:rsidR="00530044" w:rsidRPr="000B58C5" w:rsidTr="00552337">
        <w:trPr>
          <w:tblHeader/>
        </w:trPr>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adj</w:t>
            </w:r>
            <w:r w:rsidRPr="000B58C5">
              <w:t>级别</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值</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解释</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UNKNOWN_ADJ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16</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预留的最低级别，一般对于缓存的进程才有可能设置成这个级别</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CACHED_APP_MAX_ADJ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15</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缓存进程，空进程，在内存不足的情况下就会优先被</w:t>
            </w:r>
            <w:r w:rsidRPr="000B58C5">
              <w:t>kill</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CACHED_APP_MIN_ADJ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9</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缓存进程，也就是</w:t>
            </w:r>
            <w:proofErr w:type="gramStart"/>
            <w:r w:rsidRPr="000B58C5">
              <w:t>空进程</w:t>
            </w:r>
            <w:proofErr w:type="gramEnd"/>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SERVICE_B_ADJ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8</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不活跃的进程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PREVIOUS_APP_ADJ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7</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切换进程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HOME_APP_ADJ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6</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与</w:t>
            </w:r>
            <w:r w:rsidRPr="000B58C5">
              <w:t>Home</w:t>
            </w:r>
            <w:r w:rsidRPr="000B58C5">
              <w:t>交互的进程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SERVICE_ADJ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5</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有</w:t>
            </w:r>
            <w:r w:rsidRPr="000B58C5">
              <w:t>Service</w:t>
            </w:r>
            <w:r w:rsidRPr="000B58C5">
              <w:t>的进程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HEAVY_WEIGHT_APP_ADJ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4</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高权重进程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BACKUP_APP_ADJ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3</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正在备份的进程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PERCEPTIBLE_APP_ADJ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2</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可感知的进程，比如那种播放音乐</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VISIBLE_APP_ADJ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可见进程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FOREGROUND_APP_ADJ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0</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前台进程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PERSISTENT_SERVICE_ADJ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-11</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重要进程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PERSISTENT_PROC_ADJ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-12</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核心进程</w:t>
            </w:r>
          </w:p>
        </w:tc>
      </w:tr>
      <w:tr w:rsidR="00530044" w:rsidRPr="000B58C5" w:rsidTr="00552337">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SYSTEM_ADJ</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-16</w:t>
            </w:r>
          </w:p>
        </w:tc>
        <w:tc>
          <w:tcPr>
            <w:tcW w:w="0" w:type="auto"/>
            <w:tcBorders>
              <w:top w:val="single" w:sz="12" w:space="0" w:color="5B9BD5" w:themeColor="accent1"/>
              <w:left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系统进程</w:t>
            </w:r>
          </w:p>
        </w:tc>
      </w:tr>
      <w:tr w:rsidR="00530044" w:rsidRPr="000B58C5" w:rsidTr="00552337">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NATIVE_ADJ</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-17</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Mar>
              <w:top w:w="0" w:type="dxa"/>
              <w:left w:w="0" w:type="dxa"/>
              <w:bottom w:w="0" w:type="dxa"/>
              <w:right w:w="0" w:type="dxa"/>
            </w:tcMar>
            <w:vAlign w:val="center"/>
            <w:hideMark/>
          </w:tcPr>
          <w:p w:rsidR="00530044" w:rsidRPr="000B58C5" w:rsidRDefault="00530044" w:rsidP="000B58C5">
            <w:r w:rsidRPr="000B58C5">
              <w:t>系统起的</w:t>
            </w:r>
            <w:r w:rsidRPr="000B58C5">
              <w:t>Native</w:t>
            </w:r>
            <w:r w:rsidRPr="000B58C5">
              <w:t>进程</w:t>
            </w:r>
          </w:p>
        </w:tc>
      </w:tr>
    </w:tbl>
    <w:p w:rsidR="00530044" w:rsidRPr="000B58C5" w:rsidRDefault="00530044" w:rsidP="00530044">
      <w:r w:rsidRPr="000B58C5">
        <w:t>备注：（上表的数字可能在不同系统会有一定的出入）</w:t>
      </w:r>
    </w:p>
    <w:p w:rsidR="00530044" w:rsidRPr="000B58C5" w:rsidRDefault="00530044" w:rsidP="00530044">
      <w:r w:rsidRPr="000B58C5">
        <w:t>根据上面的</w:t>
      </w:r>
      <w:r w:rsidRPr="000B58C5">
        <w:t>adj</w:t>
      </w:r>
      <w:r w:rsidRPr="000B58C5">
        <w:t>值，其实系统在进程回收跟内存回收类似也是有一套严格的策略，可以自己去了解，大概是这个样子的，</w:t>
      </w:r>
      <w:proofErr w:type="spellStart"/>
      <w:r w:rsidRPr="000B58C5">
        <w:t>oom_adj</w:t>
      </w:r>
      <w:proofErr w:type="spellEnd"/>
      <w:r w:rsidRPr="000B58C5">
        <w:t>越大，占用物理内存越多会被最先</w:t>
      </w:r>
      <w:r w:rsidRPr="000B58C5">
        <w:t>kill</w:t>
      </w:r>
      <w:r w:rsidRPr="000B58C5">
        <w:t>掉，</w:t>
      </w:r>
      <w:r w:rsidRPr="000B58C5">
        <w:t>OK</w:t>
      </w:r>
      <w:r w:rsidRPr="000B58C5">
        <w:t>，那么现在对于进程如何保活这个问题就转化成，如何降低</w:t>
      </w:r>
      <w:proofErr w:type="spellStart"/>
      <w:r w:rsidRPr="000B58C5">
        <w:t>oom_adj</w:t>
      </w:r>
      <w:proofErr w:type="spellEnd"/>
      <w:r w:rsidRPr="000B58C5">
        <w:t>的值，以及如何使得我们</w:t>
      </w:r>
      <w:proofErr w:type="gramStart"/>
      <w:r w:rsidRPr="000B58C5">
        <w:t>应用占</w:t>
      </w:r>
      <w:proofErr w:type="gramEnd"/>
      <w:r w:rsidRPr="000B58C5">
        <w:t>的内存最少。</w:t>
      </w:r>
    </w:p>
    <w:p w:rsidR="00530044" w:rsidRPr="000B58C5" w:rsidRDefault="00530044" w:rsidP="00530044">
      <w:r w:rsidRPr="000B58C5">
        <w:t>一、进程保活方案</w:t>
      </w:r>
    </w:p>
    <w:p w:rsidR="00530044" w:rsidRPr="000B58C5" w:rsidRDefault="00530044" w:rsidP="00530044">
      <w:r w:rsidRPr="000B58C5">
        <w:t>1</w:t>
      </w:r>
      <w:r w:rsidRPr="000B58C5">
        <w:t>、开启一个像素的</w:t>
      </w:r>
      <w:r w:rsidRPr="000B58C5">
        <w:t>Activity</w:t>
      </w:r>
    </w:p>
    <w:p w:rsidR="00530044" w:rsidRPr="000B58C5" w:rsidRDefault="00530044" w:rsidP="00530044">
      <w:r w:rsidRPr="000B58C5">
        <w:t>据说这个是手</w:t>
      </w:r>
      <w:r w:rsidRPr="000B58C5">
        <w:t>Q</w:t>
      </w:r>
      <w:r w:rsidRPr="000B58C5">
        <w:t>的进程保活方案，基本思想，系统一般是不会杀死前台进程的。所以要使得进程常驻，我们只需要在锁屏的时候在本进程开启一个</w:t>
      </w:r>
      <w:r w:rsidRPr="000B58C5">
        <w:t>Activity</w:t>
      </w:r>
      <w:r w:rsidRPr="000B58C5">
        <w:t>，为了欺骗用户，让这个</w:t>
      </w:r>
      <w:r w:rsidRPr="000B58C5">
        <w:t>Activity</w:t>
      </w:r>
      <w:r w:rsidRPr="000B58C5">
        <w:t>的大小是</w:t>
      </w:r>
      <w:r w:rsidRPr="000B58C5">
        <w:t>1</w:t>
      </w:r>
      <w:r w:rsidRPr="000B58C5">
        <w:t>像素，并且透明无切换动画，在开屏幕的时候，把这个</w:t>
      </w:r>
      <w:r w:rsidRPr="000B58C5">
        <w:t>Activity</w:t>
      </w:r>
      <w:r w:rsidRPr="000B58C5">
        <w:t>关闭掉，所以这个就需要监听系统锁屏广播，我试过了，的确好使，如下。</w:t>
      </w:r>
    </w:p>
    <w:p w:rsidR="00530044" w:rsidRPr="000B58C5" w:rsidRDefault="00530044" w:rsidP="00530044">
      <w:r w:rsidRPr="000B58C5">
        <w:t xml:space="preserve">public class </w:t>
      </w:r>
      <w:proofErr w:type="spellStart"/>
      <w:r w:rsidRPr="000B58C5">
        <w:t>MainActivity</w:t>
      </w:r>
      <w:proofErr w:type="spellEnd"/>
      <w:r w:rsidRPr="000B58C5">
        <w:t xml:space="preserve"> extends </w:t>
      </w:r>
      <w:proofErr w:type="spellStart"/>
      <w:r w:rsidRPr="000B58C5">
        <w:t>AppCompatActivity</w:t>
      </w:r>
      <w:proofErr w:type="spellEnd"/>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protected void </w:t>
      </w:r>
      <w:proofErr w:type="spellStart"/>
      <w:proofErr w:type="gramStart"/>
      <w:r w:rsidRPr="000B58C5">
        <w:t>onCreate</w:t>
      </w:r>
      <w:proofErr w:type="spellEnd"/>
      <w:r w:rsidRPr="000B58C5">
        <w:t>(</w:t>
      </w:r>
      <w:proofErr w:type="gramEnd"/>
      <w:r w:rsidRPr="000B58C5">
        <w:t xml:space="preserve">Bundle </w:t>
      </w:r>
      <w:proofErr w:type="spellStart"/>
      <w:r w:rsidRPr="000B58C5">
        <w:t>savedInstanceState</w:t>
      </w:r>
      <w:proofErr w:type="spellEnd"/>
      <w:r w:rsidRPr="000B58C5">
        <w:t>) {</w:t>
      </w:r>
    </w:p>
    <w:p w:rsidR="00530044" w:rsidRPr="000B58C5" w:rsidRDefault="00530044" w:rsidP="00530044">
      <w:r w:rsidRPr="000B58C5">
        <w:t xml:space="preserve">        </w:t>
      </w:r>
      <w:proofErr w:type="spellStart"/>
      <w:proofErr w:type="gramStart"/>
      <w:r w:rsidRPr="000B58C5">
        <w:t>super.onCreate</w:t>
      </w:r>
      <w:proofErr w:type="spellEnd"/>
      <w:proofErr w:type="gramEnd"/>
      <w:r w:rsidRPr="000B58C5">
        <w:t>(</w:t>
      </w:r>
      <w:proofErr w:type="spellStart"/>
      <w:r w:rsidRPr="000B58C5">
        <w:t>savedInstanceState</w:t>
      </w:r>
      <w:proofErr w:type="spellEnd"/>
      <w:r w:rsidRPr="000B58C5">
        <w:t>);</w:t>
      </w:r>
    </w:p>
    <w:p w:rsidR="00530044" w:rsidRPr="000B58C5" w:rsidRDefault="00530044" w:rsidP="00530044">
      <w:r w:rsidRPr="000B58C5">
        <w:t xml:space="preserve">        </w:t>
      </w:r>
      <w:proofErr w:type="spellStart"/>
      <w:r w:rsidRPr="000B58C5">
        <w:t>setContentView</w:t>
      </w:r>
      <w:proofErr w:type="spellEnd"/>
      <w:r w:rsidRPr="000B58C5">
        <w:t>(</w:t>
      </w:r>
      <w:proofErr w:type="spellStart"/>
      <w:proofErr w:type="gramStart"/>
      <w:r w:rsidRPr="000B58C5">
        <w:t>R.layout</w:t>
      </w:r>
      <w:proofErr w:type="gramEnd"/>
      <w:r w:rsidRPr="000B58C5">
        <w:t>.activity_main</w:t>
      </w:r>
      <w:proofErr w:type="spellEnd"/>
      <w:r w:rsidRPr="000B58C5">
        <w:t>);</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如果直接启动一个</w:t>
      </w:r>
      <w:r w:rsidRPr="000B58C5">
        <w:t>Activity</w:t>
      </w:r>
      <w:r w:rsidRPr="000B58C5">
        <w:t>，当我们按下</w:t>
      </w:r>
      <w:r w:rsidRPr="000B58C5">
        <w:t>back</w:t>
      </w:r>
      <w:r w:rsidRPr="000B58C5">
        <w:t>键返回桌面的时候，</w:t>
      </w:r>
      <w:proofErr w:type="spellStart"/>
      <w:r w:rsidRPr="000B58C5">
        <w:t>oom_adj</w:t>
      </w:r>
      <w:proofErr w:type="spellEnd"/>
      <w:r w:rsidRPr="000B58C5">
        <w:t>的值是</w:t>
      </w:r>
      <w:r w:rsidRPr="000B58C5">
        <w:t>8</w:t>
      </w:r>
      <w:r w:rsidRPr="000B58C5">
        <w:t>，上面已经提到过，这个进程在资源不够的情况下是容易被回收的。现在造一个一个像素的</w:t>
      </w:r>
      <w:r w:rsidRPr="000B58C5">
        <w:t>Activity</w:t>
      </w:r>
      <w:r w:rsidRPr="000B58C5">
        <w:t>。</w:t>
      </w:r>
    </w:p>
    <w:p w:rsidR="00530044" w:rsidRPr="000B58C5" w:rsidRDefault="00530044" w:rsidP="00530044">
      <w:r w:rsidRPr="000B58C5">
        <w:t xml:space="preserve">public class </w:t>
      </w:r>
      <w:proofErr w:type="spellStart"/>
      <w:r w:rsidRPr="000B58C5">
        <w:t>LiveActivity</w:t>
      </w:r>
      <w:proofErr w:type="spellEnd"/>
      <w:r w:rsidRPr="000B58C5">
        <w:t xml:space="preserve"> extends Activity {</w:t>
      </w:r>
    </w:p>
    <w:p w:rsidR="00530044" w:rsidRPr="000B58C5" w:rsidRDefault="00530044" w:rsidP="00530044"/>
    <w:p w:rsidR="00530044" w:rsidRPr="000B58C5" w:rsidRDefault="00530044" w:rsidP="00530044">
      <w:r w:rsidRPr="000B58C5">
        <w:t xml:space="preserve">    public static final String TAG = </w:t>
      </w:r>
      <w:proofErr w:type="spellStart"/>
      <w:proofErr w:type="gramStart"/>
      <w:r w:rsidRPr="000B58C5">
        <w:t>LiveActivity.class.getSimpleName</w:t>
      </w:r>
      <w:proofErr w:type="spellEnd"/>
      <w:proofErr w:type="gramEnd"/>
      <w:r w:rsidRPr="000B58C5">
        <w:t>();</w:t>
      </w:r>
    </w:p>
    <w:p w:rsidR="00530044" w:rsidRPr="000B58C5" w:rsidRDefault="00530044" w:rsidP="00530044"/>
    <w:p w:rsidR="00530044" w:rsidRPr="000B58C5" w:rsidRDefault="00530044" w:rsidP="00530044">
      <w:r w:rsidRPr="000B58C5">
        <w:t xml:space="preserve">    public static void </w:t>
      </w:r>
      <w:proofErr w:type="spellStart"/>
      <w:proofErr w:type="gramStart"/>
      <w:r w:rsidRPr="000B58C5">
        <w:t>actionToLiveActivity</w:t>
      </w:r>
      <w:proofErr w:type="spellEnd"/>
      <w:r w:rsidRPr="000B58C5">
        <w:t>(</w:t>
      </w:r>
      <w:proofErr w:type="gramEnd"/>
      <w:r w:rsidRPr="000B58C5">
        <w:t xml:space="preserve">Context </w:t>
      </w:r>
      <w:proofErr w:type="spellStart"/>
      <w:r w:rsidRPr="000B58C5">
        <w:t>pContext</w:t>
      </w:r>
      <w:proofErr w:type="spellEnd"/>
      <w:r w:rsidRPr="000B58C5">
        <w:t>) {</w:t>
      </w:r>
    </w:p>
    <w:p w:rsidR="00530044" w:rsidRPr="000B58C5" w:rsidRDefault="00530044" w:rsidP="00530044">
      <w:r w:rsidRPr="000B58C5">
        <w:t xml:space="preserve">        Intent </w:t>
      </w:r>
      <w:proofErr w:type="spellStart"/>
      <w:r w:rsidRPr="000B58C5">
        <w:t>intent</w:t>
      </w:r>
      <w:proofErr w:type="spellEnd"/>
      <w:r w:rsidRPr="000B58C5">
        <w:t xml:space="preserve"> = new </w:t>
      </w:r>
      <w:proofErr w:type="gramStart"/>
      <w:r w:rsidRPr="000B58C5">
        <w:t>Intent(</w:t>
      </w:r>
      <w:proofErr w:type="spellStart"/>
      <w:proofErr w:type="gramEnd"/>
      <w:r w:rsidRPr="000B58C5">
        <w:t>pContext</w:t>
      </w:r>
      <w:proofErr w:type="spellEnd"/>
      <w:r w:rsidRPr="000B58C5">
        <w:t xml:space="preserve">, </w:t>
      </w:r>
      <w:proofErr w:type="spellStart"/>
      <w:r w:rsidRPr="000B58C5">
        <w:t>LiveActivity.class</w:t>
      </w:r>
      <w:proofErr w:type="spellEnd"/>
      <w:r w:rsidRPr="000B58C5">
        <w:t>);</w:t>
      </w:r>
    </w:p>
    <w:p w:rsidR="00530044" w:rsidRPr="000B58C5" w:rsidRDefault="00530044" w:rsidP="00530044">
      <w:r w:rsidRPr="000B58C5">
        <w:t xml:space="preserve">        </w:t>
      </w:r>
      <w:proofErr w:type="spellStart"/>
      <w:proofErr w:type="gramStart"/>
      <w:r w:rsidRPr="000B58C5">
        <w:t>intent.setFlags</w:t>
      </w:r>
      <w:proofErr w:type="spellEnd"/>
      <w:proofErr w:type="gramEnd"/>
      <w:r w:rsidRPr="000B58C5">
        <w:t>(</w:t>
      </w:r>
      <w:proofErr w:type="spellStart"/>
      <w:r w:rsidRPr="000B58C5">
        <w:t>Intent.FLAG_ACTIVITY_NEW_TASK</w:t>
      </w:r>
      <w:proofErr w:type="spellEnd"/>
      <w:r w:rsidRPr="000B58C5">
        <w:t>);</w:t>
      </w:r>
    </w:p>
    <w:p w:rsidR="00530044" w:rsidRPr="000B58C5" w:rsidRDefault="00530044" w:rsidP="00530044">
      <w:r w:rsidRPr="000B58C5">
        <w:t xml:space="preserve">        </w:t>
      </w:r>
      <w:proofErr w:type="spellStart"/>
      <w:r w:rsidRPr="000B58C5">
        <w:t>pContext.startActivity</w:t>
      </w:r>
      <w:proofErr w:type="spellEnd"/>
      <w:r w:rsidRPr="000B58C5">
        <w:t>(intent);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protected void </w:t>
      </w:r>
      <w:proofErr w:type="spellStart"/>
      <w:proofErr w:type="gramStart"/>
      <w:r w:rsidRPr="000B58C5">
        <w:t>onCreate</w:t>
      </w:r>
      <w:proofErr w:type="spellEnd"/>
      <w:r w:rsidRPr="000B58C5">
        <w:t>(</w:t>
      </w:r>
      <w:proofErr w:type="gramEnd"/>
      <w:r w:rsidRPr="000B58C5">
        <w:t xml:space="preserve">Bundle </w:t>
      </w:r>
      <w:proofErr w:type="spellStart"/>
      <w:r w:rsidRPr="000B58C5">
        <w:t>savedInstanceState</w:t>
      </w:r>
      <w:proofErr w:type="spellEnd"/>
      <w:r w:rsidRPr="000B58C5">
        <w:t>) {</w:t>
      </w:r>
    </w:p>
    <w:p w:rsidR="00530044" w:rsidRPr="000B58C5" w:rsidRDefault="00530044" w:rsidP="00530044">
      <w:r w:rsidRPr="000B58C5">
        <w:t xml:space="preserve">        </w:t>
      </w:r>
      <w:proofErr w:type="spellStart"/>
      <w:proofErr w:type="gramStart"/>
      <w:r w:rsidRPr="000B58C5">
        <w:t>super.onCreate</w:t>
      </w:r>
      <w:proofErr w:type="spellEnd"/>
      <w:proofErr w:type="gramEnd"/>
      <w:r w:rsidRPr="000B58C5">
        <w:t>(</w:t>
      </w:r>
      <w:proofErr w:type="spellStart"/>
      <w:r w:rsidRPr="000B58C5">
        <w:t>savedInstanceState</w:t>
      </w:r>
      <w:proofErr w:type="spellEnd"/>
      <w:r w:rsidRPr="000B58C5">
        <w:t>);</w:t>
      </w:r>
    </w:p>
    <w:p w:rsidR="00530044" w:rsidRPr="000B58C5" w:rsidRDefault="00530044" w:rsidP="00530044">
      <w:r w:rsidRPr="000B58C5">
        <w:t xml:space="preserve">        </w:t>
      </w:r>
      <w:proofErr w:type="spellStart"/>
      <w:r w:rsidRPr="000B58C5">
        <w:t>Log.d</w:t>
      </w:r>
      <w:proofErr w:type="spellEnd"/>
      <w:r w:rsidRPr="000B58C5">
        <w:t>(TAG, "</w:t>
      </w:r>
      <w:proofErr w:type="spellStart"/>
      <w:r w:rsidRPr="000B58C5">
        <w:t>onCreate</w:t>
      </w:r>
      <w:proofErr w:type="spellEnd"/>
      <w:r w:rsidRPr="000B58C5">
        <w:t>");</w:t>
      </w:r>
    </w:p>
    <w:p w:rsidR="00530044" w:rsidRPr="000B58C5" w:rsidRDefault="00530044" w:rsidP="00530044">
      <w:r w:rsidRPr="000B58C5">
        <w:t xml:space="preserve">        </w:t>
      </w:r>
      <w:proofErr w:type="spellStart"/>
      <w:r w:rsidRPr="000B58C5">
        <w:t>setContentView</w:t>
      </w:r>
      <w:proofErr w:type="spellEnd"/>
      <w:r w:rsidRPr="000B58C5">
        <w:t>(</w:t>
      </w:r>
      <w:proofErr w:type="spellStart"/>
      <w:proofErr w:type="gramStart"/>
      <w:r w:rsidRPr="000B58C5">
        <w:t>R.layout</w:t>
      </w:r>
      <w:proofErr w:type="gramEnd"/>
      <w:r w:rsidRPr="000B58C5">
        <w:t>.activity_live</w:t>
      </w:r>
      <w:proofErr w:type="spellEnd"/>
      <w:r w:rsidRPr="000B58C5">
        <w:t>);</w:t>
      </w:r>
    </w:p>
    <w:p w:rsidR="00530044" w:rsidRPr="000B58C5" w:rsidRDefault="00530044" w:rsidP="00530044"/>
    <w:p w:rsidR="00530044" w:rsidRPr="000B58C5" w:rsidRDefault="00530044" w:rsidP="00530044">
      <w:r w:rsidRPr="000B58C5">
        <w:t xml:space="preserve">        Window </w:t>
      </w:r>
      <w:proofErr w:type="spellStart"/>
      <w:r w:rsidRPr="000B58C5">
        <w:t>window</w:t>
      </w:r>
      <w:proofErr w:type="spellEnd"/>
      <w:r w:rsidRPr="000B58C5">
        <w:t xml:space="preserve"> = </w:t>
      </w:r>
      <w:proofErr w:type="spellStart"/>
      <w:proofErr w:type="gramStart"/>
      <w:r w:rsidRPr="000B58C5">
        <w:t>getWindow</w:t>
      </w:r>
      <w:proofErr w:type="spellEnd"/>
      <w:r w:rsidRPr="000B58C5">
        <w:t>(</w:t>
      </w:r>
      <w:proofErr w:type="gramEnd"/>
      <w:r w:rsidRPr="000B58C5">
        <w:t>);</w:t>
      </w:r>
    </w:p>
    <w:p w:rsidR="00530044" w:rsidRPr="000B58C5" w:rsidRDefault="00530044" w:rsidP="00530044">
      <w:r w:rsidRPr="000B58C5">
        <w:t xml:space="preserve">        //</w:t>
      </w:r>
      <w:r w:rsidRPr="000B58C5">
        <w:t>放在左上角</w:t>
      </w:r>
    </w:p>
    <w:p w:rsidR="00530044" w:rsidRPr="000B58C5" w:rsidRDefault="00530044" w:rsidP="00530044">
      <w:r w:rsidRPr="000B58C5">
        <w:t xml:space="preserve">        </w:t>
      </w:r>
      <w:proofErr w:type="spellStart"/>
      <w:proofErr w:type="gramStart"/>
      <w:r w:rsidRPr="000B58C5">
        <w:t>window.setGravity</w:t>
      </w:r>
      <w:proofErr w:type="spellEnd"/>
      <w:proofErr w:type="gramEnd"/>
      <w:r w:rsidRPr="000B58C5">
        <w:t>(</w:t>
      </w:r>
      <w:proofErr w:type="spellStart"/>
      <w:r w:rsidRPr="000B58C5">
        <w:t>Gravity.START</w:t>
      </w:r>
      <w:proofErr w:type="spellEnd"/>
      <w:r w:rsidRPr="000B58C5">
        <w:t xml:space="preserve"> | </w:t>
      </w:r>
      <w:proofErr w:type="spellStart"/>
      <w:r w:rsidRPr="000B58C5">
        <w:t>Gravity.TOP</w:t>
      </w:r>
      <w:proofErr w:type="spellEnd"/>
      <w:r w:rsidRPr="000B58C5">
        <w:t>);</w:t>
      </w:r>
    </w:p>
    <w:p w:rsidR="00530044" w:rsidRPr="000B58C5" w:rsidRDefault="00530044" w:rsidP="00530044">
      <w:r w:rsidRPr="000B58C5">
        <w:t xml:space="preserve">        </w:t>
      </w:r>
      <w:proofErr w:type="spellStart"/>
      <w:r w:rsidRPr="000B58C5">
        <w:t>WindowManager.LayoutParams</w:t>
      </w:r>
      <w:proofErr w:type="spellEnd"/>
      <w:r w:rsidRPr="000B58C5">
        <w:t xml:space="preserve"> attributes = </w:t>
      </w:r>
      <w:proofErr w:type="spellStart"/>
      <w:proofErr w:type="gramStart"/>
      <w:r w:rsidRPr="000B58C5">
        <w:t>window.getAttributes</w:t>
      </w:r>
      <w:proofErr w:type="spellEnd"/>
      <w:proofErr w:type="gramEnd"/>
      <w:r w:rsidRPr="000B58C5">
        <w:t>();</w:t>
      </w:r>
    </w:p>
    <w:p w:rsidR="00530044" w:rsidRPr="000B58C5" w:rsidRDefault="00530044" w:rsidP="00530044">
      <w:r w:rsidRPr="000B58C5">
        <w:t xml:space="preserve">        //</w:t>
      </w:r>
      <w:r w:rsidRPr="000B58C5">
        <w:t>宽</w:t>
      </w:r>
      <w:proofErr w:type="gramStart"/>
      <w:r w:rsidRPr="000B58C5">
        <w:t>高设计</w:t>
      </w:r>
      <w:proofErr w:type="gramEnd"/>
      <w:r w:rsidRPr="000B58C5">
        <w:t>为</w:t>
      </w:r>
      <w:r w:rsidRPr="000B58C5">
        <w:t>1</w:t>
      </w:r>
      <w:r w:rsidRPr="000B58C5">
        <w:t>个像素</w:t>
      </w:r>
    </w:p>
    <w:p w:rsidR="00530044" w:rsidRPr="000B58C5" w:rsidRDefault="00530044" w:rsidP="00530044">
      <w:r w:rsidRPr="000B58C5">
        <w:t xml:space="preserve">        </w:t>
      </w:r>
      <w:proofErr w:type="spellStart"/>
      <w:proofErr w:type="gramStart"/>
      <w:r w:rsidRPr="000B58C5">
        <w:t>attributes.width</w:t>
      </w:r>
      <w:proofErr w:type="spellEnd"/>
      <w:proofErr w:type="gramEnd"/>
      <w:r w:rsidRPr="000B58C5">
        <w:t xml:space="preserve"> = 1;</w:t>
      </w:r>
    </w:p>
    <w:p w:rsidR="00530044" w:rsidRPr="000B58C5" w:rsidRDefault="00530044" w:rsidP="00530044">
      <w:r w:rsidRPr="000B58C5">
        <w:t xml:space="preserve">        </w:t>
      </w:r>
      <w:proofErr w:type="spellStart"/>
      <w:proofErr w:type="gramStart"/>
      <w:r w:rsidRPr="000B58C5">
        <w:t>attributes.height</w:t>
      </w:r>
      <w:proofErr w:type="spellEnd"/>
      <w:proofErr w:type="gramEnd"/>
      <w:r w:rsidRPr="000B58C5">
        <w:t xml:space="preserve"> = 1;</w:t>
      </w:r>
    </w:p>
    <w:p w:rsidR="00530044" w:rsidRPr="000B58C5" w:rsidRDefault="00530044" w:rsidP="00530044">
      <w:r w:rsidRPr="000B58C5">
        <w:t xml:space="preserve">        //</w:t>
      </w:r>
      <w:r w:rsidRPr="000B58C5">
        <w:t>起始坐标</w:t>
      </w:r>
    </w:p>
    <w:p w:rsidR="00530044" w:rsidRPr="000B58C5" w:rsidRDefault="00530044" w:rsidP="00530044">
      <w:r w:rsidRPr="000B58C5">
        <w:t xml:space="preserve">        </w:t>
      </w:r>
      <w:proofErr w:type="spellStart"/>
      <w:r w:rsidRPr="000B58C5">
        <w:t>attributes.x</w:t>
      </w:r>
      <w:proofErr w:type="spellEnd"/>
      <w:r w:rsidRPr="000B58C5">
        <w:t xml:space="preserve"> = 0;</w:t>
      </w:r>
    </w:p>
    <w:p w:rsidR="00530044" w:rsidRPr="000B58C5" w:rsidRDefault="00530044" w:rsidP="00530044">
      <w:r w:rsidRPr="000B58C5">
        <w:t xml:space="preserve">        </w:t>
      </w:r>
      <w:proofErr w:type="spellStart"/>
      <w:proofErr w:type="gramStart"/>
      <w:r w:rsidRPr="000B58C5">
        <w:t>attributes.y</w:t>
      </w:r>
      <w:proofErr w:type="spellEnd"/>
      <w:proofErr w:type="gramEnd"/>
      <w:r w:rsidRPr="000B58C5">
        <w:t xml:space="preserve"> = 0;</w:t>
      </w:r>
    </w:p>
    <w:p w:rsidR="00530044" w:rsidRPr="000B58C5" w:rsidRDefault="00530044" w:rsidP="00530044">
      <w:r w:rsidRPr="000B58C5">
        <w:t xml:space="preserve">        </w:t>
      </w:r>
      <w:proofErr w:type="spellStart"/>
      <w:proofErr w:type="gramStart"/>
      <w:r w:rsidRPr="000B58C5">
        <w:t>window.setAttributes</w:t>
      </w:r>
      <w:proofErr w:type="spellEnd"/>
      <w:proofErr w:type="gramEnd"/>
      <w:r w:rsidRPr="000B58C5">
        <w:t>(attributes);</w:t>
      </w:r>
    </w:p>
    <w:p w:rsidR="00530044" w:rsidRPr="000B58C5" w:rsidRDefault="00530044" w:rsidP="00530044"/>
    <w:p w:rsidR="00530044" w:rsidRPr="000B58C5" w:rsidRDefault="00530044" w:rsidP="00530044">
      <w:r w:rsidRPr="000B58C5">
        <w:t xml:space="preserve">        </w:t>
      </w:r>
      <w:proofErr w:type="spellStart"/>
      <w:r w:rsidRPr="000B58C5">
        <w:t>ScreenManager.getInstance</w:t>
      </w:r>
      <w:proofErr w:type="spellEnd"/>
      <w:r w:rsidRPr="000B58C5">
        <w:t>(this</w:t>
      </w:r>
      <w:proofErr w:type="gramStart"/>
      <w:r w:rsidRPr="000B58C5">
        <w:t>).</w:t>
      </w:r>
      <w:proofErr w:type="spellStart"/>
      <w:r w:rsidRPr="000B58C5">
        <w:t>setActivity</w:t>
      </w:r>
      <w:proofErr w:type="spellEnd"/>
      <w:proofErr w:type="gramEnd"/>
      <w:r w:rsidRPr="000B58C5">
        <w:t>(this);</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protected void </w:t>
      </w:r>
      <w:proofErr w:type="spellStart"/>
      <w:proofErr w:type="gramStart"/>
      <w:r w:rsidRPr="000B58C5">
        <w:t>onDestroy</w:t>
      </w:r>
      <w:proofErr w:type="spellEnd"/>
      <w:r w:rsidRPr="000B58C5">
        <w:t>(</w:t>
      </w:r>
      <w:proofErr w:type="gramEnd"/>
      <w:r w:rsidRPr="000B58C5">
        <w:t>) {</w:t>
      </w:r>
    </w:p>
    <w:p w:rsidR="00530044" w:rsidRPr="000B58C5" w:rsidRDefault="00530044" w:rsidP="00530044">
      <w:r w:rsidRPr="000B58C5">
        <w:t xml:space="preserve">        </w:t>
      </w:r>
      <w:proofErr w:type="spellStart"/>
      <w:proofErr w:type="gramStart"/>
      <w:r w:rsidRPr="000B58C5">
        <w:t>super.onDestroy</w:t>
      </w:r>
      <w:proofErr w:type="spellEnd"/>
      <w:proofErr w:type="gramEnd"/>
      <w:r w:rsidRPr="000B58C5">
        <w:t>();</w:t>
      </w:r>
    </w:p>
    <w:p w:rsidR="00530044" w:rsidRPr="000B58C5" w:rsidRDefault="00530044" w:rsidP="00530044">
      <w:r w:rsidRPr="000B58C5">
        <w:t xml:space="preserve">        </w:t>
      </w:r>
      <w:proofErr w:type="spellStart"/>
      <w:r w:rsidRPr="000B58C5">
        <w:t>Log.d</w:t>
      </w:r>
      <w:proofErr w:type="spellEnd"/>
      <w:r w:rsidRPr="000B58C5">
        <w:t>(TAG, "</w:t>
      </w:r>
      <w:proofErr w:type="spellStart"/>
      <w:r w:rsidRPr="000B58C5">
        <w:t>onDestroy</w:t>
      </w:r>
      <w:proofErr w:type="spellEnd"/>
      <w:r w:rsidRPr="000B58C5">
        <w:t>");</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p w:rsidR="00530044" w:rsidRPr="000B58C5" w:rsidRDefault="00530044" w:rsidP="00530044"/>
    <w:p w:rsidR="00530044" w:rsidRPr="000B58C5" w:rsidRDefault="00530044" w:rsidP="00530044">
      <w:r w:rsidRPr="000B58C5">
        <w:t>为了做的更隐藏，最好设置一下这个</w:t>
      </w:r>
      <w:r w:rsidRPr="000B58C5">
        <w:t>Activity</w:t>
      </w:r>
      <w:r w:rsidRPr="000B58C5">
        <w:t>的主题，当然也无所谓了</w:t>
      </w:r>
    </w:p>
    <w:p w:rsidR="00530044" w:rsidRPr="000B58C5" w:rsidRDefault="00530044" w:rsidP="00530044">
      <w:r w:rsidRPr="000B58C5">
        <w:t xml:space="preserve">   &lt;style name="</w:t>
      </w:r>
      <w:proofErr w:type="spellStart"/>
      <w:r w:rsidRPr="000B58C5">
        <w:t>LiveStyle</w:t>
      </w:r>
      <w:proofErr w:type="spellEnd"/>
      <w:r w:rsidRPr="000B58C5">
        <w:t>"&gt;</w:t>
      </w:r>
    </w:p>
    <w:p w:rsidR="00530044" w:rsidRPr="000B58C5" w:rsidRDefault="00530044" w:rsidP="00530044">
      <w:r w:rsidRPr="000B58C5">
        <w:t xml:space="preserve">        &lt;item name="</w:t>
      </w:r>
      <w:proofErr w:type="spellStart"/>
      <w:proofErr w:type="gramStart"/>
      <w:r w:rsidRPr="000B58C5">
        <w:t>android:windowIsTranslucent</w:t>
      </w:r>
      <w:proofErr w:type="spellEnd"/>
      <w:proofErr w:type="gramEnd"/>
      <w:r w:rsidRPr="000B58C5">
        <w:t>"&gt;true&lt;/item&gt;</w:t>
      </w:r>
    </w:p>
    <w:p w:rsidR="00530044" w:rsidRPr="000B58C5" w:rsidRDefault="00530044" w:rsidP="00530044">
      <w:r w:rsidRPr="000B58C5">
        <w:t xml:space="preserve">        &lt;item name="</w:t>
      </w:r>
      <w:proofErr w:type="gramStart"/>
      <w:r w:rsidRPr="000B58C5">
        <w:t>android:windowBackground</w:t>
      </w:r>
      <w:proofErr w:type="gramEnd"/>
      <w:r w:rsidRPr="000B58C5">
        <w:t>"&gt;@android:color/transparent&lt;/item&gt;</w:t>
      </w:r>
    </w:p>
    <w:p w:rsidR="00530044" w:rsidRPr="000B58C5" w:rsidRDefault="00530044" w:rsidP="00530044">
      <w:r w:rsidRPr="000B58C5">
        <w:t xml:space="preserve">        &lt;item name="</w:t>
      </w:r>
      <w:proofErr w:type="spellStart"/>
      <w:proofErr w:type="gramStart"/>
      <w:r w:rsidRPr="000B58C5">
        <w:t>android:windowAnimationStyle</w:t>
      </w:r>
      <w:proofErr w:type="spellEnd"/>
      <w:proofErr w:type="gramEnd"/>
      <w:r w:rsidRPr="000B58C5">
        <w:t>"&gt;@null&lt;/item&gt;</w:t>
      </w:r>
    </w:p>
    <w:p w:rsidR="00530044" w:rsidRPr="000B58C5" w:rsidRDefault="00530044" w:rsidP="00530044">
      <w:r w:rsidRPr="000B58C5">
        <w:t xml:space="preserve">        &lt;item name="</w:t>
      </w:r>
      <w:proofErr w:type="spellStart"/>
      <w:proofErr w:type="gramStart"/>
      <w:r w:rsidRPr="000B58C5">
        <w:t>android:windowNoTitle</w:t>
      </w:r>
      <w:proofErr w:type="spellEnd"/>
      <w:proofErr w:type="gramEnd"/>
      <w:r w:rsidRPr="000B58C5">
        <w:t>"&gt;true&lt;/item&gt;</w:t>
      </w:r>
    </w:p>
    <w:p w:rsidR="00530044" w:rsidRPr="000B58C5" w:rsidRDefault="00530044" w:rsidP="00530044">
      <w:r w:rsidRPr="000B58C5">
        <w:t xml:space="preserve">   &lt;/style&gt;</w:t>
      </w:r>
    </w:p>
    <w:p w:rsidR="00530044" w:rsidRPr="000B58C5" w:rsidRDefault="00530044" w:rsidP="00530044">
      <w:r w:rsidRPr="000B58C5">
        <w:t>在屏幕关闭的时候把</w:t>
      </w:r>
      <w:proofErr w:type="spellStart"/>
      <w:r w:rsidRPr="000B58C5">
        <w:t>LiveActivity</w:t>
      </w:r>
      <w:proofErr w:type="spellEnd"/>
      <w:r w:rsidRPr="000B58C5">
        <w:t>启动起来，在开屏的时候把</w:t>
      </w:r>
      <w:proofErr w:type="spellStart"/>
      <w:r w:rsidRPr="000B58C5">
        <w:t>LiveActivity</w:t>
      </w:r>
      <w:proofErr w:type="spellEnd"/>
      <w:r w:rsidRPr="000B58C5">
        <w:t xml:space="preserve"> </w:t>
      </w:r>
      <w:r w:rsidRPr="000B58C5">
        <w:t>关闭掉，所以要监听系统锁屏广播，以接口的形式通知</w:t>
      </w:r>
      <w:proofErr w:type="spellStart"/>
      <w:r w:rsidRPr="000B58C5">
        <w:t>MainActivity</w:t>
      </w:r>
      <w:proofErr w:type="spellEnd"/>
      <w:r w:rsidRPr="000B58C5">
        <w:t>启动或者关闭</w:t>
      </w:r>
      <w:proofErr w:type="spellStart"/>
      <w:r w:rsidRPr="000B58C5">
        <w:t>LiveActivity</w:t>
      </w:r>
      <w:proofErr w:type="spellEnd"/>
      <w:r w:rsidRPr="000B58C5">
        <w:t>。</w:t>
      </w:r>
    </w:p>
    <w:p w:rsidR="00530044" w:rsidRPr="000B58C5" w:rsidRDefault="00530044" w:rsidP="00530044">
      <w:r w:rsidRPr="000B58C5">
        <w:t xml:space="preserve">public class </w:t>
      </w:r>
      <w:proofErr w:type="spellStart"/>
      <w:r w:rsidRPr="000B58C5">
        <w:t>ScreenBroadcastListener</w:t>
      </w:r>
      <w:proofErr w:type="spellEnd"/>
      <w:r w:rsidRPr="000B58C5">
        <w:t xml:space="preserve"> {</w:t>
      </w:r>
    </w:p>
    <w:p w:rsidR="00530044" w:rsidRPr="000B58C5" w:rsidRDefault="00530044" w:rsidP="00530044"/>
    <w:p w:rsidR="00530044" w:rsidRPr="000B58C5" w:rsidRDefault="00530044" w:rsidP="00530044">
      <w:r w:rsidRPr="000B58C5">
        <w:t xml:space="preserve">    private Context </w:t>
      </w:r>
      <w:proofErr w:type="spellStart"/>
      <w:r w:rsidRPr="000B58C5">
        <w:t>mContext</w:t>
      </w:r>
      <w:proofErr w:type="spellEnd"/>
      <w:r w:rsidRPr="000B58C5">
        <w:t>;</w:t>
      </w:r>
    </w:p>
    <w:p w:rsidR="00530044" w:rsidRPr="000B58C5" w:rsidRDefault="00530044" w:rsidP="00530044"/>
    <w:p w:rsidR="00530044" w:rsidRPr="000B58C5" w:rsidRDefault="00530044" w:rsidP="00530044">
      <w:r w:rsidRPr="000B58C5">
        <w:t xml:space="preserve">    private </w:t>
      </w:r>
      <w:proofErr w:type="spellStart"/>
      <w:r w:rsidRPr="000B58C5">
        <w:t>ScreenBroadcastReceiver</w:t>
      </w:r>
      <w:proofErr w:type="spellEnd"/>
      <w:r w:rsidRPr="000B58C5">
        <w:t xml:space="preserve"> </w:t>
      </w:r>
      <w:proofErr w:type="spellStart"/>
      <w:r w:rsidRPr="000B58C5">
        <w:t>mScreenReceiver</w:t>
      </w:r>
      <w:proofErr w:type="spellEnd"/>
      <w:r w:rsidRPr="000B58C5">
        <w:t>;</w:t>
      </w:r>
    </w:p>
    <w:p w:rsidR="00530044" w:rsidRPr="000B58C5" w:rsidRDefault="00530044" w:rsidP="00530044"/>
    <w:p w:rsidR="00530044" w:rsidRPr="000B58C5" w:rsidRDefault="00530044" w:rsidP="00530044">
      <w:r w:rsidRPr="000B58C5">
        <w:t xml:space="preserve">    private </w:t>
      </w:r>
      <w:proofErr w:type="spellStart"/>
      <w:r w:rsidRPr="000B58C5">
        <w:t>ScreenStateListener</w:t>
      </w:r>
      <w:proofErr w:type="spellEnd"/>
      <w:r w:rsidRPr="000B58C5">
        <w:t xml:space="preserve"> </w:t>
      </w:r>
      <w:proofErr w:type="spellStart"/>
      <w:r w:rsidRPr="000B58C5">
        <w:t>mListener</w:t>
      </w:r>
      <w:proofErr w:type="spellEnd"/>
      <w:r w:rsidRPr="000B58C5">
        <w:t>;</w:t>
      </w:r>
    </w:p>
    <w:p w:rsidR="00530044" w:rsidRPr="000B58C5" w:rsidRDefault="00530044" w:rsidP="00530044"/>
    <w:p w:rsidR="00530044" w:rsidRPr="000B58C5" w:rsidRDefault="00530044" w:rsidP="00530044">
      <w:r w:rsidRPr="000B58C5">
        <w:t xml:space="preserve">    public </w:t>
      </w:r>
      <w:proofErr w:type="spellStart"/>
      <w:proofErr w:type="gramStart"/>
      <w:r w:rsidRPr="000B58C5">
        <w:t>ScreenBroadcastListener</w:t>
      </w:r>
      <w:proofErr w:type="spellEnd"/>
      <w:r w:rsidRPr="000B58C5">
        <w:t>(</w:t>
      </w:r>
      <w:proofErr w:type="gramEnd"/>
      <w:r w:rsidRPr="000B58C5">
        <w:t>Context context) {</w:t>
      </w:r>
    </w:p>
    <w:p w:rsidR="00530044" w:rsidRPr="000B58C5" w:rsidRDefault="00530044" w:rsidP="00530044">
      <w:r w:rsidRPr="000B58C5">
        <w:t xml:space="preserve">        </w:t>
      </w:r>
      <w:proofErr w:type="spellStart"/>
      <w:r w:rsidRPr="000B58C5">
        <w:t>mContext</w:t>
      </w:r>
      <w:proofErr w:type="spellEnd"/>
      <w:r w:rsidRPr="000B58C5">
        <w:t xml:space="preserve"> = </w:t>
      </w:r>
      <w:proofErr w:type="spellStart"/>
      <w:proofErr w:type="gramStart"/>
      <w:r w:rsidRPr="000B58C5">
        <w:t>context.getApplicationContext</w:t>
      </w:r>
      <w:proofErr w:type="spellEnd"/>
      <w:proofErr w:type="gramEnd"/>
      <w:r w:rsidRPr="000B58C5">
        <w:t>();</w:t>
      </w:r>
    </w:p>
    <w:p w:rsidR="00530044" w:rsidRPr="000B58C5" w:rsidRDefault="00530044" w:rsidP="00530044">
      <w:r w:rsidRPr="000B58C5">
        <w:t xml:space="preserve">        </w:t>
      </w:r>
      <w:proofErr w:type="spellStart"/>
      <w:r w:rsidRPr="000B58C5">
        <w:t>mScreenReceiver</w:t>
      </w:r>
      <w:proofErr w:type="spellEnd"/>
      <w:r w:rsidRPr="000B58C5">
        <w:t xml:space="preserve"> = new </w:t>
      </w:r>
      <w:proofErr w:type="spellStart"/>
      <w:proofErr w:type="gramStart"/>
      <w:r w:rsidRPr="000B58C5">
        <w:t>ScreenBroadcastReceiver</w:t>
      </w:r>
      <w:proofErr w:type="spellEnd"/>
      <w:r w:rsidRPr="000B58C5">
        <w:t>(</w:t>
      </w:r>
      <w:proofErr w:type="gramEnd"/>
      <w:r w:rsidRPr="000B58C5">
        <w: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interface </w:t>
      </w:r>
      <w:proofErr w:type="spellStart"/>
      <w:r w:rsidRPr="000B58C5">
        <w:t>ScreenStateListener</w:t>
      </w:r>
      <w:proofErr w:type="spellEnd"/>
      <w:r w:rsidRPr="000B58C5">
        <w:t xml:space="preserve"> {</w:t>
      </w:r>
    </w:p>
    <w:p w:rsidR="00530044" w:rsidRPr="000B58C5" w:rsidRDefault="00530044" w:rsidP="00530044"/>
    <w:p w:rsidR="00530044" w:rsidRPr="000B58C5" w:rsidRDefault="00530044" w:rsidP="00530044">
      <w:r w:rsidRPr="000B58C5">
        <w:t xml:space="preserve">        void </w:t>
      </w:r>
      <w:proofErr w:type="spellStart"/>
      <w:proofErr w:type="gramStart"/>
      <w:r w:rsidRPr="000B58C5">
        <w:t>onScreenOn</w:t>
      </w:r>
      <w:proofErr w:type="spellEnd"/>
      <w:r w:rsidRPr="000B58C5">
        <w:t>(</w:t>
      </w:r>
      <w:proofErr w:type="gramEnd"/>
      <w:r w:rsidRPr="000B58C5">
        <w:t>);</w:t>
      </w:r>
    </w:p>
    <w:p w:rsidR="00530044" w:rsidRPr="000B58C5" w:rsidRDefault="00530044" w:rsidP="00530044"/>
    <w:p w:rsidR="00530044" w:rsidRPr="000B58C5" w:rsidRDefault="00530044" w:rsidP="00530044">
      <w:r w:rsidRPr="000B58C5">
        <w:t xml:space="preserve">        void </w:t>
      </w:r>
      <w:proofErr w:type="spellStart"/>
      <w:proofErr w:type="gramStart"/>
      <w:r w:rsidRPr="000B58C5">
        <w:t>onScreenOff</w:t>
      </w:r>
      <w:proofErr w:type="spellEnd"/>
      <w:r w:rsidRPr="000B58C5">
        <w:t>(</w:t>
      </w:r>
      <w:proofErr w:type="gramEnd"/>
      <w:r w:rsidRPr="000B58C5">
        <w: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w:t>
      </w:r>
    </w:p>
    <w:p w:rsidR="00530044" w:rsidRPr="000B58C5" w:rsidRDefault="00530044" w:rsidP="00530044">
      <w:r w:rsidRPr="000B58C5">
        <w:t xml:space="preserve">     * screen</w:t>
      </w:r>
      <w:r w:rsidRPr="000B58C5">
        <w:t>状态广播接收者</w:t>
      </w:r>
    </w:p>
    <w:p w:rsidR="00530044" w:rsidRPr="000B58C5" w:rsidRDefault="00530044" w:rsidP="00530044">
      <w:r w:rsidRPr="000B58C5">
        <w:t xml:space="preserve">     */</w:t>
      </w:r>
    </w:p>
    <w:p w:rsidR="00530044" w:rsidRPr="000B58C5" w:rsidRDefault="00530044" w:rsidP="00530044">
      <w:r w:rsidRPr="000B58C5">
        <w:t xml:space="preserve">    private class </w:t>
      </w:r>
      <w:proofErr w:type="spellStart"/>
      <w:r w:rsidRPr="000B58C5">
        <w:t>ScreenBroadcastReceiver</w:t>
      </w:r>
      <w:proofErr w:type="spellEnd"/>
      <w:r w:rsidRPr="000B58C5">
        <w:t xml:space="preserve"> extends </w:t>
      </w:r>
      <w:proofErr w:type="spellStart"/>
      <w:r w:rsidRPr="000B58C5">
        <w:t>BroadcastReceiver</w:t>
      </w:r>
      <w:proofErr w:type="spellEnd"/>
      <w:r w:rsidRPr="000B58C5">
        <w:t xml:space="preserve"> {</w:t>
      </w:r>
    </w:p>
    <w:p w:rsidR="00530044" w:rsidRPr="000B58C5" w:rsidRDefault="00530044" w:rsidP="00530044">
      <w:r w:rsidRPr="000B58C5">
        <w:t xml:space="preserve">        private String action = null;</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onReceive</w:t>
      </w:r>
      <w:proofErr w:type="spellEnd"/>
      <w:r w:rsidRPr="000B58C5">
        <w:t>(</w:t>
      </w:r>
      <w:proofErr w:type="gramEnd"/>
      <w:r w:rsidRPr="000B58C5">
        <w:t>Context context, Intent intent) {</w:t>
      </w:r>
    </w:p>
    <w:p w:rsidR="00530044" w:rsidRPr="000B58C5" w:rsidRDefault="00530044" w:rsidP="00530044">
      <w:r w:rsidRPr="000B58C5">
        <w:t xml:space="preserve">            action = </w:t>
      </w:r>
      <w:proofErr w:type="spellStart"/>
      <w:proofErr w:type="gramStart"/>
      <w:r w:rsidRPr="000B58C5">
        <w:t>intent.getAction</w:t>
      </w:r>
      <w:proofErr w:type="spellEnd"/>
      <w:proofErr w:type="gramEnd"/>
      <w:r w:rsidRPr="000B58C5">
        <w:t>();</w:t>
      </w:r>
    </w:p>
    <w:p w:rsidR="00530044" w:rsidRPr="000B58C5" w:rsidRDefault="00530044" w:rsidP="00530044">
      <w:r w:rsidRPr="000B58C5">
        <w:t xml:space="preserve">            if (</w:t>
      </w:r>
      <w:proofErr w:type="spellStart"/>
      <w:r w:rsidRPr="000B58C5">
        <w:t>Intent.ACTION_SCREEN_ON.equals</w:t>
      </w:r>
      <w:proofErr w:type="spellEnd"/>
      <w:r w:rsidRPr="000B58C5">
        <w:t xml:space="preserve">(action)) { // </w:t>
      </w:r>
      <w:r w:rsidRPr="000B58C5">
        <w:t>开屏</w:t>
      </w:r>
    </w:p>
    <w:p w:rsidR="00530044" w:rsidRPr="000B58C5" w:rsidRDefault="00530044" w:rsidP="00530044">
      <w:r w:rsidRPr="000B58C5">
        <w:t xml:space="preserve">                </w:t>
      </w:r>
      <w:proofErr w:type="spellStart"/>
      <w:r w:rsidRPr="000B58C5">
        <w:t>mListener.onScreenOn</w:t>
      </w:r>
      <w:proofErr w:type="spellEnd"/>
      <w:r w:rsidRPr="000B58C5">
        <w:t>();</w:t>
      </w:r>
    </w:p>
    <w:p w:rsidR="00530044" w:rsidRPr="000B58C5" w:rsidRDefault="00530044" w:rsidP="00530044">
      <w:r w:rsidRPr="000B58C5">
        <w:t xml:space="preserve">            } else if (</w:t>
      </w:r>
      <w:proofErr w:type="spellStart"/>
      <w:r w:rsidRPr="000B58C5">
        <w:t>Intent.ACTION_SCREEN_OFF.equals</w:t>
      </w:r>
      <w:proofErr w:type="spellEnd"/>
      <w:r w:rsidRPr="000B58C5">
        <w:t xml:space="preserve">(action)) { // </w:t>
      </w:r>
      <w:r w:rsidRPr="000B58C5">
        <w:t>锁屏</w:t>
      </w:r>
    </w:p>
    <w:p w:rsidR="00530044" w:rsidRPr="000B58C5" w:rsidRDefault="00530044" w:rsidP="00530044">
      <w:r w:rsidRPr="000B58C5">
        <w:t xml:space="preserve">                </w:t>
      </w:r>
      <w:proofErr w:type="spellStart"/>
      <w:r w:rsidRPr="000B58C5">
        <w:t>mListener.onScreenOff</w:t>
      </w:r>
      <w:proofErr w:type="spellEnd"/>
      <w:r w:rsidRPr="000B58C5">
        <w:t>();</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public void </w:t>
      </w:r>
      <w:proofErr w:type="spellStart"/>
      <w:proofErr w:type="gramStart"/>
      <w:r w:rsidRPr="000B58C5">
        <w:t>registerListener</w:t>
      </w:r>
      <w:proofErr w:type="spellEnd"/>
      <w:r w:rsidRPr="000B58C5">
        <w:t>(</w:t>
      </w:r>
      <w:proofErr w:type="spellStart"/>
      <w:proofErr w:type="gramEnd"/>
      <w:r w:rsidRPr="000B58C5">
        <w:t>ScreenStateListener</w:t>
      </w:r>
      <w:proofErr w:type="spellEnd"/>
      <w:r w:rsidRPr="000B58C5">
        <w:t xml:space="preserve"> listener) {</w:t>
      </w:r>
    </w:p>
    <w:p w:rsidR="00530044" w:rsidRPr="000B58C5" w:rsidRDefault="00530044" w:rsidP="00530044">
      <w:r w:rsidRPr="000B58C5">
        <w:t xml:space="preserve">        </w:t>
      </w:r>
      <w:proofErr w:type="spellStart"/>
      <w:r w:rsidRPr="000B58C5">
        <w:t>mListener</w:t>
      </w:r>
      <w:proofErr w:type="spellEnd"/>
      <w:r w:rsidRPr="000B58C5">
        <w:t xml:space="preserve"> = listener;</w:t>
      </w:r>
    </w:p>
    <w:p w:rsidR="00530044" w:rsidRPr="000B58C5" w:rsidRDefault="00530044" w:rsidP="00530044">
      <w:r w:rsidRPr="000B58C5">
        <w:t xml:space="preserve">        </w:t>
      </w:r>
      <w:proofErr w:type="spellStart"/>
      <w:proofErr w:type="gramStart"/>
      <w:r w:rsidRPr="000B58C5">
        <w:t>registerListener</w:t>
      </w:r>
      <w:proofErr w:type="spellEnd"/>
      <w:r w:rsidRPr="000B58C5">
        <w:t>(</w:t>
      </w:r>
      <w:proofErr w:type="gramEnd"/>
      <w:r w:rsidRPr="000B58C5">
        <w:t>);</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private void </w:t>
      </w:r>
      <w:proofErr w:type="spellStart"/>
      <w:proofErr w:type="gramStart"/>
      <w:r w:rsidRPr="000B58C5">
        <w:t>registerListener</w:t>
      </w:r>
      <w:proofErr w:type="spellEnd"/>
      <w:r w:rsidRPr="000B58C5">
        <w:t>(</w:t>
      </w:r>
      <w:proofErr w:type="gramEnd"/>
      <w:r w:rsidRPr="000B58C5">
        <w:t>) {</w:t>
      </w:r>
    </w:p>
    <w:p w:rsidR="00530044" w:rsidRPr="000B58C5" w:rsidRDefault="00530044" w:rsidP="00530044">
      <w:r w:rsidRPr="000B58C5">
        <w:t xml:space="preserve">        </w:t>
      </w:r>
      <w:proofErr w:type="spellStart"/>
      <w:r w:rsidRPr="000B58C5">
        <w:t>IntentFilter</w:t>
      </w:r>
      <w:proofErr w:type="spellEnd"/>
      <w:r w:rsidRPr="000B58C5">
        <w:t xml:space="preserve"> filter = new </w:t>
      </w:r>
      <w:proofErr w:type="spellStart"/>
      <w:proofErr w:type="gramStart"/>
      <w:r w:rsidRPr="000B58C5">
        <w:t>IntentFilter</w:t>
      </w:r>
      <w:proofErr w:type="spellEnd"/>
      <w:r w:rsidRPr="000B58C5">
        <w:t>(</w:t>
      </w:r>
      <w:proofErr w:type="gramEnd"/>
      <w:r w:rsidRPr="000B58C5">
        <w:t>);</w:t>
      </w:r>
    </w:p>
    <w:p w:rsidR="00530044" w:rsidRPr="000B58C5" w:rsidRDefault="00530044" w:rsidP="00530044">
      <w:r w:rsidRPr="000B58C5">
        <w:t xml:space="preserve">        </w:t>
      </w:r>
      <w:proofErr w:type="spellStart"/>
      <w:proofErr w:type="gramStart"/>
      <w:r w:rsidRPr="000B58C5">
        <w:t>filter.addAction</w:t>
      </w:r>
      <w:proofErr w:type="spellEnd"/>
      <w:proofErr w:type="gramEnd"/>
      <w:r w:rsidRPr="000B58C5">
        <w:t>(</w:t>
      </w:r>
      <w:proofErr w:type="spellStart"/>
      <w:r w:rsidRPr="000B58C5">
        <w:t>Intent.ACTION_SCREEN_ON</w:t>
      </w:r>
      <w:proofErr w:type="spellEnd"/>
      <w:r w:rsidRPr="000B58C5">
        <w:t>);</w:t>
      </w:r>
    </w:p>
    <w:p w:rsidR="00530044" w:rsidRPr="000B58C5" w:rsidRDefault="00530044" w:rsidP="00530044">
      <w:r w:rsidRPr="000B58C5">
        <w:t xml:space="preserve">        </w:t>
      </w:r>
      <w:proofErr w:type="spellStart"/>
      <w:proofErr w:type="gramStart"/>
      <w:r w:rsidRPr="000B58C5">
        <w:t>filter.addAction</w:t>
      </w:r>
      <w:proofErr w:type="spellEnd"/>
      <w:proofErr w:type="gramEnd"/>
      <w:r w:rsidRPr="000B58C5">
        <w:t>(</w:t>
      </w:r>
      <w:proofErr w:type="spellStart"/>
      <w:r w:rsidRPr="000B58C5">
        <w:t>Intent.ACTION_SCREEN_OFF</w:t>
      </w:r>
      <w:proofErr w:type="spellEnd"/>
      <w:r w:rsidRPr="000B58C5">
        <w:t>);</w:t>
      </w:r>
    </w:p>
    <w:p w:rsidR="00530044" w:rsidRPr="000B58C5" w:rsidRDefault="00530044" w:rsidP="00530044">
      <w:r w:rsidRPr="000B58C5">
        <w:t xml:space="preserve">        </w:t>
      </w:r>
      <w:proofErr w:type="spellStart"/>
      <w:r w:rsidRPr="000B58C5">
        <w:t>mContext.registerReceiver</w:t>
      </w:r>
      <w:proofErr w:type="spellEnd"/>
      <w:r w:rsidRPr="000B58C5">
        <w:t>(</w:t>
      </w:r>
      <w:proofErr w:type="spellStart"/>
      <w:r w:rsidRPr="000B58C5">
        <w:t>mScreenReceiver</w:t>
      </w:r>
      <w:proofErr w:type="spellEnd"/>
      <w:r w:rsidRPr="000B58C5">
        <w:t>, filter);</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 xml:space="preserve">public class </w:t>
      </w:r>
      <w:proofErr w:type="spellStart"/>
      <w:r w:rsidRPr="000B58C5">
        <w:t>ScreenManager</w:t>
      </w:r>
      <w:proofErr w:type="spellEnd"/>
      <w:r w:rsidRPr="000B58C5">
        <w:t xml:space="preserve"> {</w:t>
      </w:r>
    </w:p>
    <w:p w:rsidR="00530044" w:rsidRPr="000B58C5" w:rsidRDefault="00530044" w:rsidP="00530044"/>
    <w:p w:rsidR="00530044" w:rsidRPr="000B58C5" w:rsidRDefault="00530044" w:rsidP="00530044">
      <w:r w:rsidRPr="000B58C5">
        <w:t xml:space="preserve">    private Context </w:t>
      </w:r>
      <w:proofErr w:type="spellStart"/>
      <w:r w:rsidRPr="000B58C5">
        <w:t>mContext</w:t>
      </w:r>
      <w:proofErr w:type="spellEnd"/>
      <w:r w:rsidRPr="000B58C5">
        <w:t>;</w:t>
      </w:r>
    </w:p>
    <w:p w:rsidR="00530044" w:rsidRPr="000B58C5" w:rsidRDefault="00530044" w:rsidP="00530044"/>
    <w:p w:rsidR="00530044" w:rsidRPr="000B58C5" w:rsidRDefault="00530044" w:rsidP="00530044">
      <w:r w:rsidRPr="000B58C5">
        <w:t xml:space="preserve">    private </w:t>
      </w:r>
      <w:proofErr w:type="spellStart"/>
      <w:r w:rsidRPr="000B58C5">
        <w:t>WeakReference</w:t>
      </w:r>
      <w:proofErr w:type="spellEnd"/>
      <w:r w:rsidRPr="000B58C5">
        <w:t xml:space="preserve">&lt;Activity&gt; </w:t>
      </w:r>
      <w:proofErr w:type="spellStart"/>
      <w:r w:rsidRPr="000B58C5">
        <w:t>mActivityWref</w:t>
      </w:r>
      <w:proofErr w:type="spellEnd"/>
      <w:r w:rsidRPr="000B58C5">
        <w:t>;</w:t>
      </w:r>
    </w:p>
    <w:p w:rsidR="00530044" w:rsidRPr="000B58C5" w:rsidRDefault="00530044" w:rsidP="00530044"/>
    <w:p w:rsidR="00530044" w:rsidRPr="000B58C5" w:rsidRDefault="00530044" w:rsidP="00530044">
      <w:r w:rsidRPr="000B58C5">
        <w:t xml:space="preserve">    public static </w:t>
      </w:r>
      <w:proofErr w:type="spellStart"/>
      <w:r w:rsidRPr="000B58C5">
        <w:t>ScreenManager</w:t>
      </w:r>
      <w:proofErr w:type="spellEnd"/>
      <w:r w:rsidRPr="000B58C5">
        <w:t xml:space="preserve"> </w:t>
      </w:r>
      <w:proofErr w:type="spellStart"/>
      <w:r w:rsidRPr="000B58C5">
        <w:t>gDefualt</w:t>
      </w:r>
      <w:proofErr w:type="spellEnd"/>
      <w:r w:rsidRPr="000B58C5">
        <w:t>;</w:t>
      </w:r>
    </w:p>
    <w:p w:rsidR="00530044" w:rsidRPr="000B58C5" w:rsidRDefault="00530044" w:rsidP="00530044"/>
    <w:p w:rsidR="00530044" w:rsidRPr="000B58C5" w:rsidRDefault="00530044" w:rsidP="00530044">
      <w:r w:rsidRPr="000B58C5">
        <w:t xml:space="preserve">    public static </w:t>
      </w:r>
      <w:proofErr w:type="spellStart"/>
      <w:r w:rsidRPr="000B58C5">
        <w:t>ScreenManager</w:t>
      </w:r>
      <w:proofErr w:type="spellEnd"/>
      <w:r w:rsidRPr="000B58C5">
        <w:t xml:space="preserve"> </w:t>
      </w:r>
      <w:proofErr w:type="spellStart"/>
      <w:proofErr w:type="gramStart"/>
      <w:r w:rsidRPr="000B58C5">
        <w:t>getInstance</w:t>
      </w:r>
      <w:proofErr w:type="spellEnd"/>
      <w:r w:rsidRPr="000B58C5">
        <w:t>(</w:t>
      </w:r>
      <w:proofErr w:type="gramEnd"/>
      <w:r w:rsidRPr="000B58C5">
        <w:t xml:space="preserve">Context </w:t>
      </w:r>
      <w:proofErr w:type="spellStart"/>
      <w:r w:rsidRPr="000B58C5">
        <w:t>pContext</w:t>
      </w:r>
      <w:proofErr w:type="spellEnd"/>
      <w:r w:rsidRPr="000B58C5">
        <w:t>) {</w:t>
      </w:r>
    </w:p>
    <w:p w:rsidR="00530044" w:rsidRPr="000B58C5" w:rsidRDefault="00530044" w:rsidP="00530044">
      <w:r w:rsidRPr="000B58C5">
        <w:t xml:space="preserve">        if (</w:t>
      </w:r>
      <w:proofErr w:type="spellStart"/>
      <w:r w:rsidRPr="000B58C5">
        <w:t>gDefualt</w:t>
      </w:r>
      <w:proofErr w:type="spellEnd"/>
      <w:r w:rsidRPr="000B58C5">
        <w:t xml:space="preserve"> == null) {</w:t>
      </w:r>
    </w:p>
    <w:p w:rsidR="00530044" w:rsidRPr="000B58C5" w:rsidRDefault="00530044" w:rsidP="00530044">
      <w:r w:rsidRPr="000B58C5">
        <w:t xml:space="preserve">            </w:t>
      </w:r>
      <w:proofErr w:type="spellStart"/>
      <w:r w:rsidRPr="000B58C5">
        <w:t>gDefualt</w:t>
      </w:r>
      <w:proofErr w:type="spellEnd"/>
      <w:r w:rsidRPr="000B58C5">
        <w:t xml:space="preserve"> = new </w:t>
      </w:r>
      <w:proofErr w:type="spellStart"/>
      <w:proofErr w:type="gramStart"/>
      <w:r w:rsidRPr="000B58C5">
        <w:t>ScreenManager</w:t>
      </w:r>
      <w:proofErr w:type="spellEnd"/>
      <w:r w:rsidRPr="000B58C5">
        <w:t>(</w:t>
      </w:r>
      <w:proofErr w:type="spellStart"/>
      <w:proofErr w:type="gramEnd"/>
      <w:r w:rsidRPr="000B58C5">
        <w:t>pContext.getApplicationContext</w:t>
      </w:r>
      <w:proofErr w:type="spellEnd"/>
      <w:r w:rsidRPr="000B58C5">
        <w:t>());</w:t>
      </w:r>
    </w:p>
    <w:p w:rsidR="00530044" w:rsidRPr="000B58C5" w:rsidRDefault="00530044" w:rsidP="00530044">
      <w:r w:rsidRPr="000B58C5">
        <w:t xml:space="preserve">        }</w:t>
      </w:r>
    </w:p>
    <w:p w:rsidR="00530044" w:rsidRPr="000B58C5" w:rsidRDefault="00530044" w:rsidP="00530044">
      <w:r w:rsidRPr="000B58C5">
        <w:t xml:space="preserve">        return </w:t>
      </w:r>
      <w:proofErr w:type="spellStart"/>
      <w:r w:rsidRPr="000B58C5">
        <w:t>gDefualt</w:t>
      </w:r>
      <w:proofErr w:type="spellEnd"/>
      <w:r w:rsidRPr="000B58C5">
        <w:t>;</w:t>
      </w:r>
    </w:p>
    <w:p w:rsidR="00530044" w:rsidRPr="000B58C5" w:rsidRDefault="00530044" w:rsidP="00530044">
      <w:r w:rsidRPr="000B58C5">
        <w:t xml:space="preserve">    }</w:t>
      </w:r>
    </w:p>
    <w:p w:rsidR="00530044" w:rsidRPr="000B58C5" w:rsidRDefault="00530044" w:rsidP="00530044">
      <w:r w:rsidRPr="000B58C5">
        <w:t xml:space="preserve">    private </w:t>
      </w:r>
      <w:proofErr w:type="spellStart"/>
      <w:proofErr w:type="gramStart"/>
      <w:r w:rsidRPr="000B58C5">
        <w:t>ScreenManager</w:t>
      </w:r>
      <w:proofErr w:type="spellEnd"/>
      <w:r w:rsidRPr="000B58C5">
        <w:t>(</w:t>
      </w:r>
      <w:proofErr w:type="gramEnd"/>
      <w:r w:rsidRPr="000B58C5">
        <w:t xml:space="preserve">Context </w:t>
      </w:r>
      <w:proofErr w:type="spellStart"/>
      <w:r w:rsidRPr="000B58C5">
        <w:t>pContext</w:t>
      </w:r>
      <w:proofErr w:type="spellEnd"/>
      <w:r w:rsidRPr="000B58C5">
        <w:t>) {</w:t>
      </w:r>
    </w:p>
    <w:p w:rsidR="00530044" w:rsidRPr="000B58C5" w:rsidRDefault="00530044" w:rsidP="00530044">
      <w:r w:rsidRPr="000B58C5">
        <w:t xml:space="preserve">        </w:t>
      </w:r>
      <w:proofErr w:type="spellStart"/>
      <w:proofErr w:type="gramStart"/>
      <w:r w:rsidRPr="000B58C5">
        <w:t>this.mContext</w:t>
      </w:r>
      <w:proofErr w:type="spellEnd"/>
      <w:proofErr w:type="gramEnd"/>
      <w:r w:rsidRPr="000B58C5">
        <w:t xml:space="preserve"> = </w:t>
      </w:r>
      <w:proofErr w:type="spellStart"/>
      <w:r w:rsidRPr="000B58C5">
        <w:t>pContext</w:t>
      </w:r>
      <w:proofErr w:type="spellEnd"/>
      <w:r w:rsidRPr="000B58C5">
        <w: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public void </w:t>
      </w:r>
      <w:proofErr w:type="spellStart"/>
      <w:proofErr w:type="gramStart"/>
      <w:r w:rsidRPr="000B58C5">
        <w:t>setActivity</w:t>
      </w:r>
      <w:proofErr w:type="spellEnd"/>
      <w:r w:rsidRPr="000B58C5">
        <w:t>(</w:t>
      </w:r>
      <w:proofErr w:type="gramEnd"/>
      <w:r w:rsidRPr="000B58C5">
        <w:t xml:space="preserve">Activity </w:t>
      </w:r>
      <w:proofErr w:type="spellStart"/>
      <w:r w:rsidRPr="000B58C5">
        <w:t>pActivity</w:t>
      </w:r>
      <w:proofErr w:type="spellEnd"/>
      <w:r w:rsidRPr="000B58C5">
        <w:t>) {</w:t>
      </w:r>
    </w:p>
    <w:p w:rsidR="00530044" w:rsidRPr="000B58C5" w:rsidRDefault="00530044" w:rsidP="00530044">
      <w:r w:rsidRPr="000B58C5">
        <w:t xml:space="preserve">        </w:t>
      </w:r>
      <w:proofErr w:type="spellStart"/>
      <w:r w:rsidRPr="000B58C5">
        <w:t>mActivityWref</w:t>
      </w:r>
      <w:proofErr w:type="spellEnd"/>
      <w:r w:rsidRPr="000B58C5">
        <w:t xml:space="preserve"> = new </w:t>
      </w:r>
      <w:proofErr w:type="spellStart"/>
      <w:r w:rsidRPr="000B58C5">
        <w:t>WeakReference</w:t>
      </w:r>
      <w:proofErr w:type="spellEnd"/>
      <w:r w:rsidRPr="000B58C5">
        <w:t>&lt;Activity&gt;(</w:t>
      </w:r>
      <w:proofErr w:type="spellStart"/>
      <w:r w:rsidRPr="000B58C5">
        <w:t>pActivity</w:t>
      </w:r>
      <w:proofErr w:type="spellEnd"/>
      <w:r w:rsidRPr="000B58C5">
        <w: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public void </w:t>
      </w:r>
      <w:proofErr w:type="spellStart"/>
      <w:proofErr w:type="gramStart"/>
      <w:r w:rsidRPr="000B58C5">
        <w:t>startActivity</w:t>
      </w:r>
      <w:proofErr w:type="spellEnd"/>
      <w:r w:rsidRPr="000B58C5">
        <w:t>(</w:t>
      </w:r>
      <w:proofErr w:type="gramEnd"/>
      <w:r w:rsidRPr="000B58C5">
        <w:t>) {</w:t>
      </w:r>
    </w:p>
    <w:p w:rsidR="00530044" w:rsidRPr="000B58C5" w:rsidRDefault="00530044" w:rsidP="00530044">
      <w:r w:rsidRPr="000B58C5">
        <w:t xml:space="preserve">            </w:t>
      </w:r>
      <w:proofErr w:type="spellStart"/>
      <w:r w:rsidRPr="000B58C5">
        <w:t>LiveActivity.actionToLiveActivity</w:t>
      </w:r>
      <w:proofErr w:type="spellEnd"/>
      <w:r w:rsidRPr="000B58C5">
        <w:t>(</w:t>
      </w:r>
      <w:proofErr w:type="spellStart"/>
      <w:r w:rsidRPr="000B58C5">
        <w:t>mContext</w:t>
      </w:r>
      <w:proofErr w:type="spellEnd"/>
      <w:r w:rsidRPr="000B58C5">
        <w: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public void </w:t>
      </w:r>
      <w:proofErr w:type="spellStart"/>
      <w:proofErr w:type="gramStart"/>
      <w:r w:rsidRPr="000B58C5">
        <w:t>finishActivity</w:t>
      </w:r>
      <w:proofErr w:type="spellEnd"/>
      <w:r w:rsidRPr="000B58C5">
        <w:t>(</w:t>
      </w:r>
      <w:proofErr w:type="gramEnd"/>
      <w:r w:rsidRPr="000B58C5">
        <w:t>) {</w:t>
      </w:r>
    </w:p>
    <w:p w:rsidR="00530044" w:rsidRPr="000B58C5" w:rsidRDefault="00530044" w:rsidP="00530044">
      <w:r w:rsidRPr="000B58C5">
        <w:t xml:space="preserve">        //</w:t>
      </w:r>
      <w:r w:rsidRPr="000B58C5">
        <w:t>结束掉</w:t>
      </w:r>
      <w:proofErr w:type="spellStart"/>
      <w:r w:rsidRPr="000B58C5">
        <w:t>LiveActivity</w:t>
      </w:r>
      <w:proofErr w:type="spellEnd"/>
    </w:p>
    <w:p w:rsidR="00530044" w:rsidRPr="000B58C5" w:rsidRDefault="00530044" w:rsidP="00530044">
      <w:r w:rsidRPr="000B58C5">
        <w:t xml:space="preserve">        if (</w:t>
      </w:r>
      <w:proofErr w:type="spellStart"/>
      <w:proofErr w:type="gramStart"/>
      <w:r w:rsidRPr="000B58C5">
        <w:t>mActivityWref</w:t>
      </w:r>
      <w:proofErr w:type="spellEnd"/>
      <w:r w:rsidRPr="000B58C5">
        <w:t xml:space="preserve"> !</w:t>
      </w:r>
      <w:proofErr w:type="gramEnd"/>
      <w:r w:rsidRPr="000B58C5">
        <w:t>= null) {</w:t>
      </w:r>
    </w:p>
    <w:p w:rsidR="00530044" w:rsidRPr="000B58C5" w:rsidRDefault="00530044" w:rsidP="00530044">
      <w:r w:rsidRPr="000B58C5">
        <w:t xml:space="preserve">            Activity </w:t>
      </w:r>
      <w:proofErr w:type="spellStart"/>
      <w:r w:rsidRPr="000B58C5">
        <w:t>activity</w:t>
      </w:r>
      <w:proofErr w:type="spellEnd"/>
      <w:r w:rsidRPr="000B58C5">
        <w:t xml:space="preserve"> = </w:t>
      </w:r>
      <w:proofErr w:type="spellStart"/>
      <w:proofErr w:type="gramStart"/>
      <w:r w:rsidRPr="000B58C5">
        <w:t>mActivityWref.get</w:t>
      </w:r>
      <w:proofErr w:type="spellEnd"/>
      <w:r w:rsidRPr="000B58C5">
        <w:t>(</w:t>
      </w:r>
      <w:proofErr w:type="gramEnd"/>
      <w:r w:rsidRPr="000B58C5">
        <w:t>);</w:t>
      </w:r>
    </w:p>
    <w:p w:rsidR="00530044" w:rsidRPr="000B58C5" w:rsidRDefault="00530044" w:rsidP="00530044">
      <w:r w:rsidRPr="000B58C5">
        <w:t xml:space="preserve">            if (</w:t>
      </w:r>
      <w:proofErr w:type="gramStart"/>
      <w:r w:rsidRPr="000B58C5">
        <w:t>activity !</w:t>
      </w:r>
      <w:proofErr w:type="gramEnd"/>
      <w:r w:rsidRPr="000B58C5">
        <w:t>= null) {</w:t>
      </w:r>
    </w:p>
    <w:p w:rsidR="00530044" w:rsidRPr="000B58C5" w:rsidRDefault="00530044" w:rsidP="00530044">
      <w:r w:rsidRPr="000B58C5">
        <w:t xml:space="preserve">                </w:t>
      </w:r>
      <w:proofErr w:type="spellStart"/>
      <w:proofErr w:type="gramStart"/>
      <w:r w:rsidRPr="000B58C5">
        <w:t>activity.finish</w:t>
      </w:r>
      <w:proofErr w:type="spellEnd"/>
      <w:proofErr w:type="gramEnd"/>
      <w:r w:rsidRPr="000B58C5">
        <w:t>();</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现在</w:t>
      </w:r>
      <w:proofErr w:type="spellStart"/>
      <w:r w:rsidRPr="000B58C5">
        <w:t>MainActivity</w:t>
      </w:r>
      <w:proofErr w:type="spellEnd"/>
      <w:r w:rsidRPr="000B58C5">
        <w:t>改成如下</w:t>
      </w:r>
    </w:p>
    <w:p w:rsidR="00530044" w:rsidRPr="000B58C5" w:rsidRDefault="00530044" w:rsidP="00530044">
      <w:r w:rsidRPr="000B58C5">
        <w:t xml:space="preserve">public class </w:t>
      </w:r>
      <w:proofErr w:type="spellStart"/>
      <w:r w:rsidRPr="000B58C5">
        <w:t>MainActivity</w:t>
      </w:r>
      <w:proofErr w:type="spellEnd"/>
      <w:r w:rsidRPr="000B58C5">
        <w:t xml:space="preserve"> extends </w:t>
      </w:r>
      <w:proofErr w:type="spellStart"/>
      <w:r w:rsidRPr="000B58C5">
        <w:t>AppCompatActivity</w:t>
      </w:r>
      <w:proofErr w:type="spellEnd"/>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protected void </w:t>
      </w:r>
      <w:proofErr w:type="spellStart"/>
      <w:proofErr w:type="gramStart"/>
      <w:r w:rsidRPr="000B58C5">
        <w:t>onCreate</w:t>
      </w:r>
      <w:proofErr w:type="spellEnd"/>
      <w:r w:rsidRPr="000B58C5">
        <w:t>(</w:t>
      </w:r>
      <w:proofErr w:type="gramEnd"/>
      <w:r w:rsidRPr="000B58C5">
        <w:t xml:space="preserve">Bundle </w:t>
      </w:r>
      <w:proofErr w:type="spellStart"/>
      <w:r w:rsidRPr="000B58C5">
        <w:t>savedInstanceState</w:t>
      </w:r>
      <w:proofErr w:type="spellEnd"/>
      <w:r w:rsidRPr="000B58C5">
        <w:t>) {</w:t>
      </w:r>
    </w:p>
    <w:p w:rsidR="00530044" w:rsidRPr="000B58C5" w:rsidRDefault="00530044" w:rsidP="00530044">
      <w:r w:rsidRPr="000B58C5">
        <w:t xml:space="preserve">        </w:t>
      </w:r>
      <w:proofErr w:type="spellStart"/>
      <w:proofErr w:type="gramStart"/>
      <w:r w:rsidRPr="000B58C5">
        <w:t>super.onCreate</w:t>
      </w:r>
      <w:proofErr w:type="spellEnd"/>
      <w:proofErr w:type="gramEnd"/>
      <w:r w:rsidRPr="000B58C5">
        <w:t>(</w:t>
      </w:r>
      <w:proofErr w:type="spellStart"/>
      <w:r w:rsidRPr="000B58C5">
        <w:t>savedInstanceState</w:t>
      </w:r>
      <w:proofErr w:type="spellEnd"/>
      <w:r w:rsidRPr="000B58C5">
        <w:t>);</w:t>
      </w:r>
    </w:p>
    <w:p w:rsidR="00530044" w:rsidRPr="000B58C5" w:rsidRDefault="00530044" w:rsidP="00530044">
      <w:r w:rsidRPr="000B58C5">
        <w:t xml:space="preserve">        </w:t>
      </w:r>
      <w:proofErr w:type="spellStart"/>
      <w:r w:rsidRPr="000B58C5">
        <w:t>setContentView</w:t>
      </w:r>
      <w:proofErr w:type="spellEnd"/>
      <w:r w:rsidRPr="000B58C5">
        <w:t>(</w:t>
      </w:r>
      <w:proofErr w:type="spellStart"/>
      <w:proofErr w:type="gramStart"/>
      <w:r w:rsidRPr="000B58C5">
        <w:t>R.layout</w:t>
      </w:r>
      <w:proofErr w:type="gramEnd"/>
      <w:r w:rsidRPr="000B58C5">
        <w:t>.activity_main</w:t>
      </w:r>
      <w:proofErr w:type="spellEnd"/>
      <w:r w:rsidRPr="000B58C5">
        <w:t>);</w:t>
      </w:r>
    </w:p>
    <w:p w:rsidR="00530044" w:rsidRPr="000B58C5" w:rsidRDefault="00530044" w:rsidP="00530044">
      <w:r w:rsidRPr="000B58C5">
        <w:t xml:space="preserve">        final </w:t>
      </w:r>
      <w:proofErr w:type="spellStart"/>
      <w:r w:rsidRPr="000B58C5">
        <w:t>ScreenManager</w:t>
      </w:r>
      <w:proofErr w:type="spellEnd"/>
      <w:r w:rsidRPr="000B58C5">
        <w:t xml:space="preserve"> </w:t>
      </w:r>
      <w:proofErr w:type="spellStart"/>
      <w:r w:rsidRPr="000B58C5">
        <w:t>screenManager</w:t>
      </w:r>
      <w:proofErr w:type="spellEnd"/>
      <w:r w:rsidRPr="000B58C5">
        <w:t xml:space="preserve"> = </w:t>
      </w:r>
      <w:proofErr w:type="spellStart"/>
      <w:r w:rsidRPr="000B58C5">
        <w:t>ScreenManager.getInstance</w:t>
      </w:r>
      <w:proofErr w:type="spellEnd"/>
      <w:r w:rsidRPr="000B58C5">
        <w:t>(</w:t>
      </w:r>
      <w:proofErr w:type="spellStart"/>
      <w:r w:rsidRPr="000B58C5">
        <w:t>MainActivity.this</w:t>
      </w:r>
      <w:proofErr w:type="spellEnd"/>
      <w:r w:rsidRPr="000B58C5">
        <w:t>);</w:t>
      </w:r>
    </w:p>
    <w:p w:rsidR="00530044" w:rsidRPr="000B58C5" w:rsidRDefault="00530044" w:rsidP="00530044">
      <w:r w:rsidRPr="000B58C5">
        <w:t xml:space="preserve">        </w:t>
      </w:r>
      <w:proofErr w:type="spellStart"/>
      <w:r w:rsidRPr="000B58C5">
        <w:t>ScreenBroadcastListener</w:t>
      </w:r>
      <w:proofErr w:type="spellEnd"/>
      <w:r w:rsidRPr="000B58C5">
        <w:t xml:space="preserve"> listener = new </w:t>
      </w:r>
      <w:proofErr w:type="spellStart"/>
      <w:r w:rsidRPr="000B58C5">
        <w:t>ScreenBroadcastListener</w:t>
      </w:r>
      <w:proofErr w:type="spellEnd"/>
      <w:r w:rsidRPr="000B58C5">
        <w:t>(this);</w:t>
      </w:r>
    </w:p>
    <w:p w:rsidR="00530044" w:rsidRPr="000B58C5" w:rsidRDefault="00530044" w:rsidP="00530044">
      <w:r w:rsidRPr="000B58C5">
        <w:t xml:space="preserve">         </w:t>
      </w:r>
      <w:proofErr w:type="spellStart"/>
      <w:proofErr w:type="gramStart"/>
      <w:r w:rsidRPr="000B58C5">
        <w:t>listener.registerListener</w:t>
      </w:r>
      <w:proofErr w:type="spellEnd"/>
      <w:proofErr w:type="gramEnd"/>
      <w:r w:rsidRPr="000B58C5">
        <w:t xml:space="preserve">(new </w:t>
      </w:r>
      <w:proofErr w:type="spellStart"/>
      <w:r w:rsidRPr="000B58C5">
        <w:t>ScreenBroadcastListener.ScreenStateListener</w:t>
      </w:r>
      <w:proofErr w:type="spellEnd"/>
      <w:r w:rsidRPr="000B58C5">
        <w:t>() {</w:t>
      </w:r>
    </w:p>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onScreenOn</w:t>
      </w:r>
      <w:proofErr w:type="spellEnd"/>
      <w:r w:rsidRPr="000B58C5">
        <w:t>(</w:t>
      </w:r>
      <w:proofErr w:type="gramEnd"/>
      <w:r w:rsidRPr="000B58C5">
        <w:t>) {</w:t>
      </w:r>
    </w:p>
    <w:p w:rsidR="00530044" w:rsidRPr="000B58C5" w:rsidRDefault="00530044" w:rsidP="00530044">
      <w:r w:rsidRPr="000B58C5">
        <w:t xml:space="preserve">                </w:t>
      </w:r>
      <w:proofErr w:type="spellStart"/>
      <w:r w:rsidRPr="000B58C5">
        <w:t>screenManager.finishActivity</w:t>
      </w:r>
      <w:proofErr w:type="spellEnd"/>
      <w:r w:rsidRPr="000B58C5">
        <w: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onScreenOff</w:t>
      </w:r>
      <w:proofErr w:type="spellEnd"/>
      <w:r w:rsidRPr="000B58C5">
        <w:t>(</w:t>
      </w:r>
      <w:proofErr w:type="gramEnd"/>
      <w:r w:rsidRPr="000B58C5">
        <w:t>) {</w:t>
      </w:r>
    </w:p>
    <w:p w:rsidR="00530044" w:rsidRPr="000B58C5" w:rsidRDefault="00530044" w:rsidP="00530044">
      <w:r w:rsidRPr="000B58C5">
        <w:t xml:space="preserve">                </w:t>
      </w:r>
      <w:proofErr w:type="spellStart"/>
      <w:r w:rsidRPr="000B58C5">
        <w:t>screenManager.startActivity</w:t>
      </w:r>
      <w:proofErr w:type="spellEnd"/>
      <w:r w:rsidRPr="000B58C5">
        <w:t>();</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按下</w:t>
      </w:r>
      <w:r w:rsidRPr="000B58C5">
        <w:t>back</w:t>
      </w:r>
      <w:r w:rsidRPr="000B58C5">
        <w:t>之后，进行锁屏，现在测试一下</w:t>
      </w:r>
      <w:proofErr w:type="spellStart"/>
      <w:r w:rsidRPr="000B58C5">
        <w:t>oom_adj</w:t>
      </w:r>
      <w:proofErr w:type="spellEnd"/>
      <w:r w:rsidRPr="000B58C5">
        <w:t>的值</w:t>
      </w:r>
    </w:p>
    <w:p w:rsidR="00530044" w:rsidRPr="000B58C5" w:rsidRDefault="00530044" w:rsidP="00530044"/>
    <w:p w:rsidR="00530044" w:rsidRPr="000B58C5" w:rsidRDefault="00530044" w:rsidP="00530044">
      <w:r w:rsidRPr="000B58C5">
        <w:rPr>
          <w:noProof/>
        </w:rPr>
        <w:drawing>
          <wp:inline distT="0" distB="0" distL="0" distR="0">
            <wp:extent cx="6667500" cy="581025"/>
            <wp:effectExtent l="0" t="0" r="0" b="9525"/>
            <wp:docPr id="5" name="图片 5" descr="https://upload-images.jianshu.io/upload_images/1836169-c7bb89e3b3691357.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836169-c7bb89e3b3691357.png?imageMogr2/auto-orient/strip%7CimageView2/2/w/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581025"/>
                    </a:xfrm>
                    <a:prstGeom prst="rect">
                      <a:avLst/>
                    </a:prstGeom>
                    <a:noFill/>
                    <a:ln>
                      <a:noFill/>
                    </a:ln>
                  </pic:spPr>
                </pic:pic>
              </a:graphicData>
            </a:graphic>
          </wp:inline>
        </w:drawing>
      </w:r>
    </w:p>
    <w:p w:rsidR="00530044" w:rsidRPr="000B58C5" w:rsidRDefault="00530044" w:rsidP="00530044">
      <w:r w:rsidRPr="000B58C5">
        <w:t>果然</w:t>
      </w:r>
      <w:proofErr w:type="gramStart"/>
      <w:r w:rsidRPr="000B58C5">
        <w:t>将进程</w:t>
      </w:r>
      <w:proofErr w:type="gramEnd"/>
      <w:r w:rsidRPr="000B58C5">
        <w:t>的优先级提高了。</w:t>
      </w:r>
    </w:p>
    <w:p w:rsidR="00530044" w:rsidRPr="000B58C5" w:rsidRDefault="00530044" w:rsidP="00530044">
      <w:r w:rsidRPr="000B58C5">
        <w:t>但是还有一个问题，内存也是一个考虑的因素，内存越多会被最先</w:t>
      </w:r>
      <w:r w:rsidRPr="000B58C5">
        <w:t>kill</w:t>
      </w:r>
      <w:r w:rsidRPr="000B58C5">
        <w:t>掉，所以把上面的业务逻辑放到</w:t>
      </w:r>
      <w:r w:rsidRPr="000B58C5">
        <w:t>Service</w:t>
      </w:r>
      <w:r w:rsidRPr="000B58C5">
        <w:t>中，而</w:t>
      </w:r>
      <w:r w:rsidRPr="000B58C5">
        <w:t>Service</w:t>
      </w:r>
      <w:r w:rsidRPr="000B58C5">
        <w:t>是在另外一个</w:t>
      </w:r>
      <w:r w:rsidRPr="000B58C5">
        <w:t xml:space="preserve"> </w:t>
      </w:r>
      <w:r w:rsidRPr="000B58C5">
        <w:t>进程中，在</w:t>
      </w:r>
      <w:proofErr w:type="spellStart"/>
      <w:r w:rsidRPr="000B58C5">
        <w:t>MainActivity</w:t>
      </w:r>
      <w:proofErr w:type="spellEnd"/>
      <w:r w:rsidRPr="000B58C5">
        <w:t>开启这个服务就行了，这样这个进程就更加的轻量，</w:t>
      </w:r>
    </w:p>
    <w:p w:rsidR="00530044" w:rsidRPr="000B58C5" w:rsidRDefault="00530044" w:rsidP="00530044">
      <w:r w:rsidRPr="000B58C5">
        <w:t xml:space="preserve">public class </w:t>
      </w:r>
      <w:proofErr w:type="spellStart"/>
      <w:r w:rsidRPr="000B58C5">
        <w:t>LiveService</w:t>
      </w:r>
      <w:proofErr w:type="spellEnd"/>
      <w:r w:rsidRPr="000B58C5">
        <w:t xml:space="preserve"> extends Service {</w:t>
      </w:r>
    </w:p>
    <w:p w:rsidR="00530044" w:rsidRPr="000B58C5" w:rsidRDefault="00530044" w:rsidP="00530044">
      <w:r w:rsidRPr="000B58C5">
        <w:t xml:space="preserve">    </w:t>
      </w:r>
    </w:p>
    <w:p w:rsidR="00530044" w:rsidRPr="000B58C5" w:rsidRDefault="00530044" w:rsidP="00530044">
      <w:r w:rsidRPr="000B58C5">
        <w:t xml:space="preserve">    </w:t>
      </w:r>
      <w:proofErr w:type="gramStart"/>
      <w:r w:rsidRPr="000B58C5">
        <w:t>public  static</w:t>
      </w:r>
      <w:proofErr w:type="gramEnd"/>
      <w:r w:rsidRPr="000B58C5">
        <w:t xml:space="preserve"> void </w:t>
      </w:r>
      <w:proofErr w:type="spellStart"/>
      <w:r w:rsidRPr="000B58C5">
        <w:t>toLiveService</w:t>
      </w:r>
      <w:proofErr w:type="spellEnd"/>
      <w:r w:rsidRPr="000B58C5">
        <w:t xml:space="preserve">(Context </w:t>
      </w:r>
      <w:proofErr w:type="spellStart"/>
      <w:r w:rsidRPr="000B58C5">
        <w:t>pContext</w:t>
      </w:r>
      <w:proofErr w:type="spellEnd"/>
      <w:r w:rsidRPr="000B58C5">
        <w:t>){</w:t>
      </w:r>
    </w:p>
    <w:p w:rsidR="00530044" w:rsidRPr="000B58C5" w:rsidRDefault="00530044" w:rsidP="00530044">
      <w:r w:rsidRPr="000B58C5">
        <w:t xml:space="preserve">        Intent intent=new Intent(</w:t>
      </w:r>
      <w:proofErr w:type="spellStart"/>
      <w:proofErr w:type="gramStart"/>
      <w:r w:rsidRPr="000B58C5">
        <w:t>pContext,LiveService.class</w:t>
      </w:r>
      <w:proofErr w:type="spellEnd"/>
      <w:proofErr w:type="gramEnd"/>
      <w:r w:rsidRPr="000B58C5">
        <w:t>);</w:t>
      </w:r>
    </w:p>
    <w:p w:rsidR="00530044" w:rsidRPr="000B58C5" w:rsidRDefault="00530044" w:rsidP="00530044">
      <w:r w:rsidRPr="000B58C5">
        <w:t xml:space="preserve">        </w:t>
      </w:r>
      <w:proofErr w:type="spellStart"/>
      <w:r w:rsidRPr="000B58C5">
        <w:t>pContext.startService</w:t>
      </w:r>
      <w:proofErr w:type="spellEnd"/>
      <w:r w:rsidRPr="000B58C5">
        <w:t>(intent);</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@Nullable</w:t>
      </w:r>
    </w:p>
    <w:p w:rsidR="00530044" w:rsidRPr="000B58C5" w:rsidRDefault="00530044" w:rsidP="00530044">
      <w:r w:rsidRPr="000B58C5">
        <w:t xml:space="preserve">    @Override</w:t>
      </w:r>
    </w:p>
    <w:p w:rsidR="00530044" w:rsidRPr="000B58C5" w:rsidRDefault="00530044" w:rsidP="00530044">
      <w:r w:rsidRPr="000B58C5">
        <w:t xml:space="preserve">    public </w:t>
      </w:r>
      <w:proofErr w:type="spellStart"/>
      <w:r w:rsidRPr="000B58C5">
        <w:t>IBinder</w:t>
      </w:r>
      <w:proofErr w:type="spellEnd"/>
      <w:r w:rsidRPr="000B58C5">
        <w:t xml:space="preserve"> </w:t>
      </w:r>
      <w:proofErr w:type="spellStart"/>
      <w:proofErr w:type="gramStart"/>
      <w:r w:rsidRPr="000B58C5">
        <w:t>onBind</w:t>
      </w:r>
      <w:proofErr w:type="spellEnd"/>
      <w:r w:rsidRPr="000B58C5">
        <w:t>(</w:t>
      </w:r>
      <w:proofErr w:type="gramEnd"/>
      <w:r w:rsidRPr="000B58C5">
        <w:t>Intent intent) {</w:t>
      </w:r>
    </w:p>
    <w:p w:rsidR="00530044" w:rsidRPr="000B58C5" w:rsidRDefault="00530044" w:rsidP="00530044">
      <w:r w:rsidRPr="000B58C5">
        <w:t xml:space="preserve">        return null;</w:t>
      </w:r>
    </w:p>
    <w:p w:rsidR="00530044" w:rsidRPr="000B58C5" w:rsidRDefault="00530044" w:rsidP="00530044">
      <w:r w:rsidRPr="000B58C5">
        <w:t xml:space="preserve">    }</w:t>
      </w:r>
    </w:p>
    <w:p w:rsidR="00530044" w:rsidRPr="000B58C5" w:rsidRDefault="00530044" w:rsidP="00530044"/>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int </w:t>
      </w:r>
      <w:proofErr w:type="spellStart"/>
      <w:proofErr w:type="gramStart"/>
      <w:r w:rsidRPr="000B58C5">
        <w:t>onStartCommand</w:t>
      </w:r>
      <w:proofErr w:type="spellEnd"/>
      <w:r w:rsidRPr="000B58C5">
        <w:t>(</w:t>
      </w:r>
      <w:proofErr w:type="gramEnd"/>
      <w:r w:rsidRPr="000B58C5">
        <w:t xml:space="preserve">Intent intent, int flags, int </w:t>
      </w:r>
      <w:proofErr w:type="spellStart"/>
      <w:r w:rsidRPr="000B58C5">
        <w:t>startId</w:t>
      </w:r>
      <w:proofErr w:type="spellEnd"/>
      <w:r w:rsidRPr="000B58C5">
        <w:t>) {</w:t>
      </w:r>
    </w:p>
    <w:p w:rsidR="00530044" w:rsidRPr="000B58C5" w:rsidRDefault="00530044" w:rsidP="00530044">
      <w:r w:rsidRPr="000B58C5">
        <w:t xml:space="preserve">        //</w:t>
      </w:r>
      <w:r w:rsidRPr="000B58C5">
        <w:t>屏幕关闭的时候启动一个</w:t>
      </w:r>
      <w:r w:rsidRPr="000B58C5">
        <w:t>1</w:t>
      </w:r>
      <w:r w:rsidRPr="000B58C5">
        <w:t>像素的</w:t>
      </w:r>
      <w:r w:rsidRPr="000B58C5">
        <w:t>Activity</w:t>
      </w:r>
      <w:r w:rsidRPr="000B58C5">
        <w:t>，开屏的时候关闭</w:t>
      </w:r>
      <w:r w:rsidRPr="000B58C5">
        <w:t>Activity</w:t>
      </w:r>
    </w:p>
    <w:p w:rsidR="00530044" w:rsidRPr="000B58C5" w:rsidRDefault="00530044" w:rsidP="00530044">
      <w:r w:rsidRPr="000B58C5">
        <w:t xml:space="preserve">        final </w:t>
      </w:r>
      <w:proofErr w:type="spellStart"/>
      <w:r w:rsidRPr="000B58C5">
        <w:t>ScreenManager</w:t>
      </w:r>
      <w:proofErr w:type="spellEnd"/>
      <w:r w:rsidRPr="000B58C5">
        <w:t xml:space="preserve"> </w:t>
      </w:r>
      <w:proofErr w:type="spellStart"/>
      <w:r w:rsidRPr="000B58C5">
        <w:t>screenManager</w:t>
      </w:r>
      <w:proofErr w:type="spellEnd"/>
      <w:r w:rsidRPr="000B58C5">
        <w:t xml:space="preserve"> = </w:t>
      </w:r>
      <w:proofErr w:type="spellStart"/>
      <w:r w:rsidRPr="000B58C5">
        <w:t>ScreenManager.getInstance</w:t>
      </w:r>
      <w:proofErr w:type="spellEnd"/>
      <w:r w:rsidRPr="000B58C5">
        <w:t>(</w:t>
      </w:r>
      <w:proofErr w:type="spellStart"/>
      <w:r w:rsidRPr="000B58C5">
        <w:t>LiveService.this</w:t>
      </w:r>
      <w:proofErr w:type="spellEnd"/>
      <w:r w:rsidRPr="000B58C5">
        <w:t>);</w:t>
      </w:r>
    </w:p>
    <w:p w:rsidR="00530044" w:rsidRPr="000B58C5" w:rsidRDefault="00530044" w:rsidP="00530044">
      <w:r w:rsidRPr="000B58C5">
        <w:t xml:space="preserve">        </w:t>
      </w:r>
      <w:proofErr w:type="spellStart"/>
      <w:r w:rsidRPr="000B58C5">
        <w:t>ScreenBroadcastListener</w:t>
      </w:r>
      <w:proofErr w:type="spellEnd"/>
      <w:r w:rsidRPr="000B58C5">
        <w:t xml:space="preserve"> listener = new </w:t>
      </w:r>
      <w:proofErr w:type="spellStart"/>
      <w:r w:rsidRPr="000B58C5">
        <w:t>ScreenBroadcastListener</w:t>
      </w:r>
      <w:proofErr w:type="spellEnd"/>
      <w:r w:rsidRPr="000B58C5">
        <w:t>(this);</w:t>
      </w:r>
    </w:p>
    <w:p w:rsidR="00530044" w:rsidRPr="000B58C5" w:rsidRDefault="00530044" w:rsidP="00530044">
      <w:r w:rsidRPr="000B58C5">
        <w:t xml:space="preserve">        </w:t>
      </w:r>
      <w:proofErr w:type="spellStart"/>
      <w:proofErr w:type="gramStart"/>
      <w:r w:rsidRPr="000B58C5">
        <w:t>listener.registerListener</w:t>
      </w:r>
      <w:proofErr w:type="spellEnd"/>
      <w:proofErr w:type="gramEnd"/>
      <w:r w:rsidRPr="000B58C5">
        <w:t xml:space="preserve">(new </w:t>
      </w:r>
      <w:proofErr w:type="spellStart"/>
      <w:r w:rsidRPr="000B58C5">
        <w:t>ScreenBroadcastListener.ScreenStateListener</w:t>
      </w:r>
      <w:proofErr w:type="spellEnd"/>
      <w:r w:rsidRPr="000B58C5">
        <w:t>() {</w:t>
      </w:r>
    </w:p>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onScreenOn</w:t>
      </w:r>
      <w:proofErr w:type="spellEnd"/>
      <w:r w:rsidRPr="000B58C5">
        <w:t>(</w:t>
      </w:r>
      <w:proofErr w:type="gramEnd"/>
      <w:r w:rsidRPr="000B58C5">
        <w:t>) {</w:t>
      </w:r>
    </w:p>
    <w:p w:rsidR="00530044" w:rsidRPr="000B58C5" w:rsidRDefault="00530044" w:rsidP="00530044">
      <w:r w:rsidRPr="000B58C5">
        <w:t xml:space="preserve">                </w:t>
      </w:r>
      <w:proofErr w:type="spellStart"/>
      <w:r w:rsidRPr="000B58C5">
        <w:t>screenManager.finishActivity</w:t>
      </w:r>
      <w:proofErr w:type="spellEnd"/>
      <w:r w:rsidRPr="000B58C5">
        <w:t>();</w:t>
      </w:r>
    </w:p>
    <w:p w:rsidR="00530044" w:rsidRPr="000B58C5" w:rsidRDefault="00530044" w:rsidP="00530044">
      <w:r w:rsidRPr="000B58C5">
        <w:t xml:space="preserve">            }</w:t>
      </w:r>
    </w:p>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onScreenOff</w:t>
      </w:r>
      <w:proofErr w:type="spellEnd"/>
      <w:r w:rsidRPr="000B58C5">
        <w:t>(</w:t>
      </w:r>
      <w:proofErr w:type="gramEnd"/>
      <w:r w:rsidRPr="000B58C5">
        <w:t>) {</w:t>
      </w:r>
    </w:p>
    <w:p w:rsidR="00530044" w:rsidRPr="000B58C5" w:rsidRDefault="00530044" w:rsidP="00530044">
      <w:r w:rsidRPr="000B58C5">
        <w:t xml:space="preserve">                </w:t>
      </w:r>
      <w:proofErr w:type="spellStart"/>
      <w:r w:rsidRPr="000B58C5">
        <w:t>screenManager.startActivity</w:t>
      </w:r>
      <w:proofErr w:type="spellEnd"/>
      <w:r w:rsidRPr="000B58C5">
        <w:t>();</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return START_REDELIVER_INTENT;</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 xml:space="preserve">      &lt;service </w:t>
      </w:r>
      <w:proofErr w:type="spellStart"/>
      <w:r w:rsidRPr="000B58C5">
        <w:t>android:name</w:t>
      </w:r>
      <w:proofErr w:type="spellEnd"/>
      <w:r w:rsidRPr="000B58C5">
        <w:t>=</w:t>
      </w:r>
      <w:proofErr w:type="gramStart"/>
      <w:r w:rsidRPr="000B58C5">
        <w:t>".</w:t>
      </w:r>
      <w:proofErr w:type="spellStart"/>
      <w:r w:rsidRPr="000B58C5">
        <w:t>LiveService</w:t>
      </w:r>
      <w:proofErr w:type="spellEnd"/>
      <w:proofErr w:type="gramEnd"/>
      <w:r w:rsidRPr="000B58C5">
        <w:t>"</w:t>
      </w:r>
    </w:p>
    <w:p w:rsidR="00530044" w:rsidRPr="000B58C5" w:rsidRDefault="00530044" w:rsidP="00530044">
      <w:r w:rsidRPr="000B58C5">
        <w:t xml:space="preserve">            </w:t>
      </w:r>
      <w:proofErr w:type="spellStart"/>
      <w:proofErr w:type="gramStart"/>
      <w:r w:rsidRPr="000B58C5">
        <w:t>android:process</w:t>
      </w:r>
      <w:proofErr w:type="spellEnd"/>
      <w:proofErr w:type="gramEnd"/>
      <w:r w:rsidRPr="000B58C5">
        <w:t>=":</w:t>
      </w:r>
      <w:proofErr w:type="spellStart"/>
      <w:r w:rsidRPr="000B58C5">
        <w:t>live_service</w:t>
      </w:r>
      <w:proofErr w:type="spellEnd"/>
      <w:r w:rsidRPr="000B58C5">
        <w:t>"/&gt;</w:t>
      </w:r>
    </w:p>
    <w:p w:rsidR="00530044" w:rsidRPr="000B58C5" w:rsidRDefault="00530044" w:rsidP="00530044">
      <w:r w:rsidRPr="000B58C5">
        <w:t>OK</w:t>
      </w:r>
      <w:r w:rsidRPr="000B58C5">
        <w:t>，通过上面的操作，我们的应用就始终和前台进程是一样的优先级了，为了省电，系统检测到锁</w:t>
      </w:r>
      <w:proofErr w:type="gramStart"/>
      <w:r w:rsidRPr="000B58C5">
        <w:t>屏事件</w:t>
      </w:r>
      <w:proofErr w:type="gramEnd"/>
      <w:r w:rsidRPr="000B58C5">
        <w:t>后一段时间内会杀死后台进程，如果采取这种方案，就可以避免了这个问题。但是还是有被杀掉的可能，所以我们还需要做</w:t>
      </w:r>
      <w:proofErr w:type="gramStart"/>
      <w:r w:rsidRPr="000B58C5">
        <w:t>双进程</w:t>
      </w:r>
      <w:proofErr w:type="gramEnd"/>
      <w:r w:rsidRPr="000B58C5">
        <w:t>守护，关于</w:t>
      </w:r>
      <w:proofErr w:type="gramStart"/>
      <w:r w:rsidRPr="000B58C5">
        <w:t>双进程</w:t>
      </w:r>
      <w:proofErr w:type="gramEnd"/>
      <w:r w:rsidRPr="000B58C5">
        <w:t>守护，比较适合的就是</w:t>
      </w:r>
      <w:proofErr w:type="spellStart"/>
      <w:r w:rsidRPr="000B58C5">
        <w:t>aidl</w:t>
      </w:r>
      <w:proofErr w:type="spellEnd"/>
      <w:r w:rsidRPr="000B58C5">
        <w:t>的那种方式，但是这个不是完全的靠谱，原理是</w:t>
      </w:r>
      <w:r w:rsidRPr="000B58C5">
        <w:t>A</w:t>
      </w:r>
      <w:r w:rsidRPr="000B58C5">
        <w:t>进程死的时候，</w:t>
      </w:r>
      <w:r w:rsidRPr="000B58C5">
        <w:t>B</w:t>
      </w:r>
      <w:r w:rsidRPr="000B58C5">
        <w:t>还在活着，</w:t>
      </w:r>
      <w:r w:rsidRPr="000B58C5">
        <w:t>B</w:t>
      </w:r>
      <w:r w:rsidRPr="000B58C5">
        <w:t>可以将</w:t>
      </w:r>
      <w:r w:rsidRPr="000B58C5">
        <w:t>A</w:t>
      </w:r>
      <w:r w:rsidRPr="000B58C5">
        <w:t>进程拉起来，反之，</w:t>
      </w:r>
      <w:r w:rsidRPr="000B58C5">
        <w:t>B</w:t>
      </w:r>
      <w:r w:rsidRPr="000B58C5">
        <w:t>进程死的时候，</w:t>
      </w:r>
      <w:r w:rsidRPr="000B58C5">
        <w:t>A</w:t>
      </w:r>
      <w:r w:rsidRPr="000B58C5">
        <w:t>还活着，</w:t>
      </w:r>
      <w:r w:rsidRPr="000B58C5">
        <w:t>A</w:t>
      </w:r>
      <w:r w:rsidRPr="000B58C5">
        <w:t>可以将</w:t>
      </w:r>
      <w:r w:rsidRPr="000B58C5">
        <w:t>B</w:t>
      </w:r>
      <w:r w:rsidRPr="000B58C5">
        <w:t>拉起来。所以</w:t>
      </w:r>
      <w:proofErr w:type="gramStart"/>
      <w:r w:rsidRPr="000B58C5">
        <w:t>双进程</w:t>
      </w:r>
      <w:proofErr w:type="gramEnd"/>
      <w:r w:rsidRPr="000B58C5">
        <w:t>守护的前提是，系统</w:t>
      </w:r>
      <w:proofErr w:type="gramStart"/>
      <w:r w:rsidRPr="000B58C5">
        <w:t>杀进程</w:t>
      </w:r>
      <w:proofErr w:type="gramEnd"/>
      <w:r w:rsidRPr="000B58C5">
        <w:t>只能一个个的去杀，如果一次性杀两个，这种方法也是</w:t>
      </w:r>
      <w:proofErr w:type="gramStart"/>
      <w:r w:rsidRPr="000B58C5">
        <w:t>不</w:t>
      </w:r>
      <w:proofErr w:type="gramEnd"/>
      <w:r w:rsidRPr="000B58C5">
        <w:t>OK</w:t>
      </w:r>
      <w:r w:rsidRPr="000B58C5">
        <w:t>的。</w:t>
      </w:r>
    </w:p>
    <w:p w:rsidR="00530044" w:rsidRPr="000B58C5" w:rsidRDefault="00530044" w:rsidP="00530044">
      <w:r w:rsidRPr="000B58C5">
        <w:t>事实上</w:t>
      </w:r>
      <w:r w:rsidRPr="000B58C5">
        <w:br/>
      </w:r>
      <w:r w:rsidRPr="000B58C5">
        <w:t>那么我们先来看看</w:t>
      </w:r>
      <w:r w:rsidRPr="000B58C5">
        <w:t>Android5.0</w:t>
      </w:r>
      <w:r w:rsidRPr="000B58C5">
        <w:t>以下的源码，</w:t>
      </w:r>
      <w:proofErr w:type="spellStart"/>
      <w:r w:rsidRPr="000B58C5">
        <w:t>ActivityManagerService</w:t>
      </w:r>
      <w:proofErr w:type="spellEnd"/>
      <w:r w:rsidRPr="000B58C5">
        <w:t>是如何关闭在应用退出后清理内存的</w:t>
      </w:r>
    </w:p>
    <w:p w:rsidR="00530044" w:rsidRPr="000B58C5" w:rsidRDefault="00530044" w:rsidP="00530044">
      <w:proofErr w:type="spellStart"/>
      <w:r w:rsidRPr="000B58C5">
        <w:t>Process.killProcessQuiet</w:t>
      </w:r>
      <w:proofErr w:type="spellEnd"/>
      <w:r w:rsidRPr="000B58C5">
        <w:t>(</w:t>
      </w:r>
      <w:proofErr w:type="spellStart"/>
      <w:r w:rsidRPr="000B58C5">
        <w:t>pid</w:t>
      </w:r>
      <w:proofErr w:type="spellEnd"/>
      <w:r w:rsidRPr="000B58C5">
        <w:t xml:space="preserve">);  </w:t>
      </w:r>
    </w:p>
    <w:p w:rsidR="00530044" w:rsidRPr="000B58C5" w:rsidRDefault="00530044" w:rsidP="00530044">
      <w:r w:rsidRPr="000B58C5">
        <w:t>应用退出后，</w:t>
      </w:r>
      <w:proofErr w:type="spellStart"/>
      <w:r w:rsidRPr="000B58C5">
        <w:t>ActivityManagerService</w:t>
      </w:r>
      <w:proofErr w:type="spellEnd"/>
      <w:r w:rsidRPr="000B58C5">
        <w:t>就把</w:t>
      </w:r>
      <w:proofErr w:type="gramStart"/>
      <w:r w:rsidRPr="000B58C5">
        <w:t>主进程</w:t>
      </w:r>
      <w:proofErr w:type="gramEnd"/>
      <w:r w:rsidRPr="000B58C5">
        <w:t>给杀死了，但是，在</w:t>
      </w:r>
      <w:r w:rsidRPr="000B58C5">
        <w:t>Android5.0</w:t>
      </w:r>
      <w:r w:rsidRPr="000B58C5">
        <w:t>以后，</w:t>
      </w:r>
      <w:proofErr w:type="spellStart"/>
      <w:r w:rsidRPr="000B58C5">
        <w:t>ActivityManagerService</w:t>
      </w:r>
      <w:proofErr w:type="spellEnd"/>
      <w:r w:rsidRPr="000B58C5">
        <w:t>却是这样处理的：</w:t>
      </w:r>
    </w:p>
    <w:p w:rsidR="00530044" w:rsidRPr="000B58C5" w:rsidRDefault="00530044" w:rsidP="00530044">
      <w:proofErr w:type="spellStart"/>
      <w:r w:rsidRPr="000B58C5">
        <w:t>Process.killProcessQuiet</w:t>
      </w:r>
      <w:proofErr w:type="spellEnd"/>
      <w:r w:rsidRPr="000B58C5">
        <w:t>(</w:t>
      </w:r>
      <w:proofErr w:type="spellStart"/>
      <w:r w:rsidRPr="000B58C5">
        <w:t>app.pid</w:t>
      </w:r>
      <w:proofErr w:type="spellEnd"/>
      <w:r w:rsidRPr="000B58C5">
        <w:t xml:space="preserve">);  </w:t>
      </w:r>
    </w:p>
    <w:p w:rsidR="00530044" w:rsidRPr="000B58C5" w:rsidRDefault="00530044" w:rsidP="00530044">
      <w:proofErr w:type="spellStart"/>
      <w:r w:rsidRPr="000B58C5">
        <w:t>Process.killProcessGroup</w:t>
      </w:r>
      <w:proofErr w:type="spellEnd"/>
      <w:r w:rsidRPr="000B58C5">
        <w:t>(</w:t>
      </w:r>
      <w:proofErr w:type="spellStart"/>
      <w:r w:rsidRPr="000B58C5">
        <w:t>app.info.uid</w:t>
      </w:r>
      <w:proofErr w:type="spellEnd"/>
      <w:r w:rsidRPr="000B58C5">
        <w:t xml:space="preserve">, </w:t>
      </w:r>
      <w:proofErr w:type="spellStart"/>
      <w:r w:rsidRPr="000B58C5">
        <w:t>app.pid</w:t>
      </w:r>
      <w:proofErr w:type="spellEnd"/>
      <w:r w:rsidRPr="000B58C5">
        <w:t xml:space="preserve">);  </w:t>
      </w:r>
    </w:p>
    <w:p w:rsidR="00530044" w:rsidRPr="000B58C5" w:rsidRDefault="00530044" w:rsidP="00530044">
      <w:r w:rsidRPr="000B58C5">
        <w:t>在应用退出后，</w:t>
      </w:r>
      <w:proofErr w:type="spellStart"/>
      <w:r w:rsidRPr="000B58C5">
        <w:t>ActivityManagerService</w:t>
      </w:r>
      <w:proofErr w:type="spellEnd"/>
      <w:r w:rsidRPr="000B58C5">
        <w:t>不仅把</w:t>
      </w:r>
      <w:proofErr w:type="gramStart"/>
      <w:r w:rsidRPr="000B58C5">
        <w:t>主进程</w:t>
      </w:r>
      <w:proofErr w:type="gramEnd"/>
      <w:r w:rsidRPr="000B58C5">
        <w:t>给杀死，另外把</w:t>
      </w:r>
      <w:proofErr w:type="gramStart"/>
      <w:r w:rsidRPr="000B58C5">
        <w:t>主进程</w:t>
      </w:r>
      <w:proofErr w:type="gramEnd"/>
      <w:r w:rsidRPr="000B58C5">
        <w:t>所属的进程组一并杀死，这样一来，由于子进程和</w:t>
      </w:r>
      <w:proofErr w:type="gramStart"/>
      <w:r w:rsidRPr="000B58C5">
        <w:t>主进程</w:t>
      </w:r>
      <w:proofErr w:type="gramEnd"/>
      <w:r w:rsidRPr="000B58C5">
        <w:t>在同一进程组，子进程在做的事情，也就停止了。所以在</w:t>
      </w:r>
      <w:r w:rsidRPr="000B58C5">
        <w:t>Android5.0</w:t>
      </w:r>
      <w:r w:rsidRPr="000B58C5">
        <w:t>以后的手机应用在进程被杀死后，要采用其他方案。</w:t>
      </w:r>
    </w:p>
    <w:p w:rsidR="00530044" w:rsidRPr="000B58C5" w:rsidRDefault="00530044" w:rsidP="00530044">
      <w:r w:rsidRPr="000B58C5">
        <w:t>2</w:t>
      </w:r>
      <w:r w:rsidRPr="000B58C5">
        <w:t>、前台服务</w:t>
      </w:r>
    </w:p>
    <w:p w:rsidR="00530044" w:rsidRPr="000B58C5" w:rsidRDefault="00530044" w:rsidP="00530044">
      <w:r w:rsidRPr="000B58C5">
        <w:t>这种大部分人都了解，据说</w:t>
      </w:r>
      <w:proofErr w:type="gramStart"/>
      <w:r w:rsidRPr="000B58C5">
        <w:t>这个微信</w:t>
      </w:r>
      <w:proofErr w:type="gramEnd"/>
      <w:r w:rsidRPr="000B58C5">
        <w:t>也用过的进程保活方案，移步</w:t>
      </w:r>
      <w:hyperlink r:id="rId13" w:tgtFrame="_blank" w:history="1">
        <w:proofErr w:type="gramStart"/>
        <w:r w:rsidRPr="000B58C5">
          <w:t>微信</w:t>
        </w:r>
        <w:proofErr w:type="gramEnd"/>
        <w:r w:rsidRPr="000B58C5">
          <w:t>Android</w:t>
        </w:r>
        <w:r w:rsidRPr="000B58C5">
          <w:t>客户端后台保活经验分享</w:t>
        </w:r>
      </w:hyperlink>
      <w:r w:rsidRPr="000B58C5">
        <w:t>，这方案实际利用了</w:t>
      </w:r>
      <w:r w:rsidRPr="000B58C5">
        <w:t>Android</w:t>
      </w:r>
      <w:r w:rsidRPr="000B58C5">
        <w:t>前台</w:t>
      </w:r>
      <w:r w:rsidRPr="000B58C5">
        <w:t>service</w:t>
      </w:r>
      <w:r w:rsidRPr="000B58C5">
        <w:t>的漏洞。</w:t>
      </w:r>
      <w:r w:rsidRPr="000B58C5">
        <w:br/>
      </w:r>
      <w:r w:rsidRPr="000B58C5">
        <w:t>原理如下</w:t>
      </w:r>
      <w:r w:rsidRPr="000B58C5">
        <w:br/>
      </w:r>
      <w:r w:rsidRPr="000B58C5">
        <w:t>对于</w:t>
      </w:r>
      <w:r w:rsidRPr="000B58C5">
        <w:t xml:space="preserve"> API level &lt; 18 </w:t>
      </w:r>
      <w:r w:rsidRPr="000B58C5">
        <w:t>：调用</w:t>
      </w:r>
      <w:proofErr w:type="spellStart"/>
      <w:r w:rsidRPr="000B58C5">
        <w:t>startForeground</w:t>
      </w:r>
      <w:proofErr w:type="spellEnd"/>
      <w:r w:rsidRPr="000B58C5">
        <w:t>(ID</w:t>
      </w:r>
      <w:r w:rsidRPr="000B58C5">
        <w:t>，</w:t>
      </w:r>
      <w:r w:rsidRPr="000B58C5">
        <w:t xml:space="preserve"> new Notification())</w:t>
      </w:r>
      <w:r w:rsidRPr="000B58C5">
        <w:t>，发送空的</w:t>
      </w:r>
      <w:r w:rsidRPr="000B58C5">
        <w:t xml:space="preserve">Notification </w:t>
      </w:r>
      <w:r w:rsidRPr="000B58C5">
        <w:t>，图标则不会显示。</w:t>
      </w:r>
      <w:r w:rsidRPr="000B58C5">
        <w:br/>
      </w:r>
      <w:r w:rsidRPr="000B58C5">
        <w:t>对于</w:t>
      </w:r>
      <w:r w:rsidRPr="000B58C5">
        <w:t xml:space="preserve"> API level &gt;= 18</w:t>
      </w:r>
      <w:r w:rsidRPr="000B58C5">
        <w:t>：在需要提优先级的</w:t>
      </w:r>
      <w:r w:rsidRPr="000B58C5">
        <w:t>service A</w:t>
      </w:r>
      <w:r w:rsidRPr="000B58C5">
        <w:t>启动一个</w:t>
      </w:r>
      <w:proofErr w:type="spellStart"/>
      <w:r w:rsidRPr="000B58C5">
        <w:t>InnerService</w:t>
      </w:r>
      <w:proofErr w:type="spellEnd"/>
      <w:r w:rsidRPr="000B58C5">
        <w:t>，两个服务同时</w:t>
      </w:r>
      <w:proofErr w:type="spellStart"/>
      <w:r w:rsidRPr="000B58C5">
        <w:t>startForeground</w:t>
      </w:r>
      <w:proofErr w:type="spellEnd"/>
      <w:r w:rsidRPr="000B58C5">
        <w:t>，且绑定同样的</w:t>
      </w:r>
      <w:r w:rsidRPr="000B58C5">
        <w:t xml:space="preserve"> ID</w:t>
      </w:r>
      <w:r w:rsidRPr="000B58C5">
        <w:t>。</w:t>
      </w:r>
      <w:r w:rsidRPr="000B58C5">
        <w:t xml:space="preserve">Stop </w:t>
      </w:r>
      <w:r w:rsidRPr="000B58C5">
        <w:t>掉</w:t>
      </w:r>
      <w:proofErr w:type="spellStart"/>
      <w:r w:rsidRPr="000B58C5">
        <w:t>InnerService</w:t>
      </w:r>
      <w:proofErr w:type="spellEnd"/>
      <w:r w:rsidRPr="000B58C5">
        <w:t xml:space="preserve"> </w:t>
      </w:r>
      <w:r w:rsidRPr="000B58C5">
        <w:t>，这样通知栏图标即被移除。</w:t>
      </w:r>
    </w:p>
    <w:p w:rsidR="00530044" w:rsidRPr="000B58C5" w:rsidRDefault="00530044" w:rsidP="00530044">
      <w:r w:rsidRPr="000B58C5">
        <w:t xml:space="preserve">public class </w:t>
      </w:r>
      <w:proofErr w:type="spellStart"/>
      <w:r w:rsidRPr="000B58C5">
        <w:t>KeepLiveService</w:t>
      </w:r>
      <w:proofErr w:type="spellEnd"/>
      <w:r w:rsidRPr="000B58C5">
        <w:t xml:space="preserve"> extends Service {</w:t>
      </w:r>
    </w:p>
    <w:p w:rsidR="00530044" w:rsidRPr="000B58C5" w:rsidRDefault="00530044" w:rsidP="00530044"/>
    <w:p w:rsidR="00530044" w:rsidRPr="000B58C5" w:rsidRDefault="00530044" w:rsidP="00530044">
      <w:r w:rsidRPr="000B58C5">
        <w:t xml:space="preserve">    public static final int NOTIFICATION_ID=0x11;</w:t>
      </w:r>
    </w:p>
    <w:p w:rsidR="00530044" w:rsidRPr="000B58C5" w:rsidRDefault="00530044" w:rsidP="00530044"/>
    <w:p w:rsidR="00530044" w:rsidRPr="000B58C5" w:rsidRDefault="00530044" w:rsidP="00530044">
      <w:r w:rsidRPr="000B58C5">
        <w:t xml:space="preserve">    public </w:t>
      </w:r>
      <w:proofErr w:type="spellStart"/>
      <w:proofErr w:type="gramStart"/>
      <w:r w:rsidRPr="000B58C5">
        <w:t>KeepLiveService</w:t>
      </w:r>
      <w:proofErr w:type="spellEnd"/>
      <w:r w:rsidRPr="000B58C5">
        <w:t>(</w:t>
      </w:r>
      <w:proofErr w:type="gramEnd"/>
      <w:r w:rsidRPr="000B58C5">
        <w:t>) {</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w:t>
      </w:r>
      <w:proofErr w:type="spellStart"/>
      <w:r w:rsidRPr="000B58C5">
        <w:t>IBinder</w:t>
      </w:r>
      <w:proofErr w:type="spellEnd"/>
      <w:r w:rsidRPr="000B58C5">
        <w:t xml:space="preserve"> </w:t>
      </w:r>
      <w:proofErr w:type="spellStart"/>
      <w:proofErr w:type="gramStart"/>
      <w:r w:rsidRPr="000B58C5">
        <w:t>onBind</w:t>
      </w:r>
      <w:proofErr w:type="spellEnd"/>
      <w:r w:rsidRPr="000B58C5">
        <w:t>(</w:t>
      </w:r>
      <w:proofErr w:type="gramEnd"/>
      <w:r w:rsidRPr="000B58C5">
        <w:t>Intent intent) {</w:t>
      </w:r>
    </w:p>
    <w:p w:rsidR="00530044" w:rsidRPr="000B58C5" w:rsidRDefault="00530044" w:rsidP="00530044">
      <w:r w:rsidRPr="000B58C5">
        <w:t xml:space="preserve">        throw new </w:t>
      </w:r>
      <w:proofErr w:type="spellStart"/>
      <w:proofErr w:type="gramStart"/>
      <w:r w:rsidRPr="000B58C5">
        <w:t>UnsupportedOperationException</w:t>
      </w:r>
      <w:proofErr w:type="spellEnd"/>
      <w:r w:rsidRPr="000B58C5">
        <w:t>(</w:t>
      </w:r>
      <w:proofErr w:type="gramEnd"/>
      <w:r w:rsidRPr="000B58C5">
        <w:t>"Not yet implemented");</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onCreate</w:t>
      </w:r>
      <w:proofErr w:type="spellEnd"/>
      <w:r w:rsidRPr="000B58C5">
        <w:t>(</w:t>
      </w:r>
      <w:proofErr w:type="gramEnd"/>
      <w:r w:rsidRPr="000B58C5">
        <w:t>) {</w:t>
      </w:r>
    </w:p>
    <w:p w:rsidR="00530044" w:rsidRPr="000B58C5" w:rsidRDefault="00530044" w:rsidP="00530044">
      <w:r w:rsidRPr="000B58C5">
        <w:t xml:space="preserve">        </w:t>
      </w:r>
      <w:proofErr w:type="spellStart"/>
      <w:proofErr w:type="gramStart"/>
      <w:r w:rsidRPr="000B58C5">
        <w:t>super.onCreate</w:t>
      </w:r>
      <w:proofErr w:type="spellEnd"/>
      <w:proofErr w:type="gramEnd"/>
      <w:r w:rsidRPr="000B58C5">
        <w:t>();</w:t>
      </w:r>
    </w:p>
    <w:p w:rsidR="00530044" w:rsidRPr="000B58C5" w:rsidRDefault="00530044" w:rsidP="00530044">
      <w:r w:rsidRPr="000B58C5">
        <w:t xml:space="preserve">         //API 18</w:t>
      </w:r>
      <w:r w:rsidRPr="000B58C5">
        <w:t>以下，直接发送</w:t>
      </w:r>
      <w:r w:rsidRPr="000B58C5">
        <w:t>Notification</w:t>
      </w:r>
      <w:r w:rsidRPr="000B58C5">
        <w:t>并将其置为前台</w:t>
      </w:r>
    </w:p>
    <w:p w:rsidR="00530044" w:rsidRPr="000B58C5" w:rsidRDefault="00530044" w:rsidP="00530044">
      <w:r w:rsidRPr="000B58C5">
        <w:t xml:space="preserve">        </w:t>
      </w:r>
      <w:bookmarkStart w:id="0" w:name="_GoBack"/>
      <w:r w:rsidRPr="000B58C5">
        <w:t>if (</w:t>
      </w:r>
      <w:proofErr w:type="spellStart"/>
      <w:r w:rsidRPr="000B58C5">
        <w:t>Build.VERSION.SDK_INT</w:t>
      </w:r>
      <w:proofErr w:type="spellEnd"/>
      <w:r w:rsidRPr="000B58C5">
        <w:t xml:space="preserve"> &lt;Build.VERSION_CODES.JELLY_BEAN_MR2) {</w:t>
      </w:r>
    </w:p>
    <w:p w:rsidR="00530044" w:rsidRPr="000B58C5" w:rsidRDefault="00530044" w:rsidP="00530044">
      <w:r w:rsidRPr="000B58C5">
        <w:t xml:space="preserve">            </w:t>
      </w:r>
      <w:proofErr w:type="spellStart"/>
      <w:proofErr w:type="gramStart"/>
      <w:r w:rsidRPr="000B58C5">
        <w:t>startForeground</w:t>
      </w:r>
      <w:proofErr w:type="spellEnd"/>
      <w:r w:rsidRPr="000B58C5">
        <w:t>(</w:t>
      </w:r>
      <w:proofErr w:type="gramEnd"/>
      <w:r w:rsidRPr="000B58C5">
        <w:t>NOTIFICATION_ID, new Notification());</w:t>
      </w:r>
    </w:p>
    <w:p w:rsidR="00530044" w:rsidRPr="000B58C5" w:rsidRDefault="00530044" w:rsidP="00530044">
      <w:r w:rsidRPr="000B58C5">
        <w:t xml:space="preserve">        } else {</w:t>
      </w:r>
    </w:p>
    <w:p w:rsidR="00530044" w:rsidRPr="000B58C5" w:rsidRDefault="00530044" w:rsidP="00530044">
      <w:r w:rsidRPr="000B58C5">
        <w:t xml:space="preserve">            //API 18</w:t>
      </w:r>
      <w:r w:rsidRPr="000B58C5">
        <w:t>以上，发送</w:t>
      </w:r>
      <w:r w:rsidRPr="000B58C5">
        <w:t>Notification</w:t>
      </w:r>
      <w:r w:rsidRPr="000B58C5">
        <w:t>并将其置为前台后，启动</w:t>
      </w:r>
      <w:proofErr w:type="spellStart"/>
      <w:r w:rsidRPr="000B58C5">
        <w:t>InnerService</w:t>
      </w:r>
      <w:proofErr w:type="spellEnd"/>
    </w:p>
    <w:p w:rsidR="00530044" w:rsidRPr="000B58C5" w:rsidRDefault="00530044" w:rsidP="00530044">
      <w:r w:rsidRPr="000B58C5">
        <w:t xml:space="preserve">            </w:t>
      </w:r>
      <w:proofErr w:type="spellStart"/>
      <w:r w:rsidRPr="000B58C5">
        <w:t>Notification.Builder</w:t>
      </w:r>
      <w:proofErr w:type="spellEnd"/>
      <w:r w:rsidRPr="000B58C5">
        <w:t xml:space="preserve"> builder = new </w:t>
      </w:r>
      <w:proofErr w:type="spellStart"/>
      <w:r w:rsidRPr="000B58C5">
        <w:t>Notification.Builder</w:t>
      </w:r>
      <w:proofErr w:type="spellEnd"/>
      <w:r w:rsidRPr="000B58C5">
        <w:t>(this);</w:t>
      </w:r>
    </w:p>
    <w:p w:rsidR="00530044" w:rsidRPr="000B58C5" w:rsidRDefault="00530044" w:rsidP="00530044">
      <w:r w:rsidRPr="000B58C5">
        <w:t xml:space="preserve">            </w:t>
      </w:r>
      <w:proofErr w:type="spellStart"/>
      <w:proofErr w:type="gramStart"/>
      <w:r w:rsidRPr="000B58C5">
        <w:t>builder.setSmallIcon</w:t>
      </w:r>
      <w:proofErr w:type="spellEnd"/>
      <w:proofErr w:type="gramEnd"/>
      <w:r w:rsidRPr="000B58C5">
        <w:t>(</w:t>
      </w:r>
      <w:proofErr w:type="spellStart"/>
      <w:r w:rsidRPr="000B58C5">
        <w:t>R.mipmap.ic_launcher</w:t>
      </w:r>
      <w:proofErr w:type="spellEnd"/>
      <w:r w:rsidRPr="000B58C5">
        <w:t>);</w:t>
      </w:r>
    </w:p>
    <w:p w:rsidR="00530044" w:rsidRPr="000B58C5" w:rsidRDefault="00530044" w:rsidP="00530044">
      <w:r w:rsidRPr="000B58C5">
        <w:t xml:space="preserve">            </w:t>
      </w:r>
      <w:proofErr w:type="spellStart"/>
      <w:proofErr w:type="gramStart"/>
      <w:r w:rsidRPr="000B58C5">
        <w:t>startForeground</w:t>
      </w:r>
      <w:proofErr w:type="spellEnd"/>
      <w:r w:rsidRPr="000B58C5">
        <w:t>(</w:t>
      </w:r>
      <w:proofErr w:type="gramEnd"/>
      <w:r w:rsidRPr="000B58C5">
        <w:t xml:space="preserve">NOTIFICATION_ID, </w:t>
      </w:r>
      <w:proofErr w:type="spellStart"/>
      <w:r w:rsidRPr="000B58C5">
        <w:t>builder.build</w:t>
      </w:r>
      <w:proofErr w:type="spellEnd"/>
      <w:r w:rsidRPr="000B58C5">
        <w:t>());</w:t>
      </w:r>
    </w:p>
    <w:p w:rsidR="00530044" w:rsidRPr="000B58C5" w:rsidRDefault="00530044" w:rsidP="00530044">
      <w:r w:rsidRPr="000B58C5">
        <w:t xml:space="preserve">            </w:t>
      </w:r>
      <w:proofErr w:type="spellStart"/>
      <w:proofErr w:type="gramStart"/>
      <w:r w:rsidRPr="000B58C5">
        <w:t>startService</w:t>
      </w:r>
      <w:proofErr w:type="spellEnd"/>
      <w:r w:rsidRPr="000B58C5">
        <w:t>(</w:t>
      </w:r>
      <w:proofErr w:type="gramEnd"/>
      <w:r w:rsidRPr="000B58C5">
        <w:t xml:space="preserve">new Intent(this, </w:t>
      </w:r>
      <w:proofErr w:type="spellStart"/>
      <w:r w:rsidRPr="000B58C5">
        <w:t>InnerService.class</w:t>
      </w:r>
      <w:proofErr w:type="spellEnd"/>
      <w:r w:rsidRPr="000B58C5">
        <w:t>));</w:t>
      </w:r>
    </w:p>
    <w:p w:rsidR="00530044" w:rsidRPr="000B58C5" w:rsidRDefault="00530044" w:rsidP="00530044">
      <w:r w:rsidRPr="000B58C5">
        <w:t xml:space="preserve">        }</w:t>
      </w:r>
    </w:p>
    <w:bookmarkEnd w:id="0"/>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w:t>
      </w:r>
      <w:proofErr w:type="gramStart"/>
      <w:r w:rsidRPr="000B58C5">
        <w:t>public  static</w:t>
      </w:r>
      <w:proofErr w:type="gramEnd"/>
      <w:r w:rsidRPr="000B58C5">
        <w:t xml:space="preserve"> class  </w:t>
      </w:r>
      <w:proofErr w:type="spellStart"/>
      <w:r w:rsidRPr="000B58C5">
        <w:t>InnerService</w:t>
      </w:r>
      <w:proofErr w:type="spellEnd"/>
      <w:r w:rsidRPr="000B58C5">
        <w:t xml:space="preserve"> extends Service{</w:t>
      </w:r>
    </w:p>
    <w:p w:rsidR="00530044" w:rsidRPr="000B58C5" w:rsidRDefault="00530044" w:rsidP="00530044">
      <w:r w:rsidRPr="000B58C5">
        <w:t xml:space="preserve">        @Override</w:t>
      </w:r>
    </w:p>
    <w:p w:rsidR="00530044" w:rsidRPr="000B58C5" w:rsidRDefault="00530044" w:rsidP="00530044">
      <w:r w:rsidRPr="000B58C5">
        <w:t xml:space="preserve">        public </w:t>
      </w:r>
      <w:proofErr w:type="spellStart"/>
      <w:r w:rsidRPr="000B58C5">
        <w:t>IBinder</w:t>
      </w:r>
      <w:proofErr w:type="spellEnd"/>
      <w:r w:rsidRPr="000B58C5">
        <w:t xml:space="preserve"> </w:t>
      </w:r>
      <w:proofErr w:type="spellStart"/>
      <w:proofErr w:type="gramStart"/>
      <w:r w:rsidRPr="000B58C5">
        <w:t>onBind</w:t>
      </w:r>
      <w:proofErr w:type="spellEnd"/>
      <w:r w:rsidRPr="000B58C5">
        <w:t>(</w:t>
      </w:r>
      <w:proofErr w:type="gramEnd"/>
      <w:r w:rsidRPr="000B58C5">
        <w:t>Intent intent) {</w:t>
      </w:r>
    </w:p>
    <w:p w:rsidR="00530044" w:rsidRPr="000B58C5" w:rsidRDefault="00530044" w:rsidP="00530044">
      <w:r w:rsidRPr="000B58C5">
        <w:t xml:space="preserve">            return null;</w:t>
      </w:r>
    </w:p>
    <w:p w:rsidR="00530044" w:rsidRPr="000B58C5" w:rsidRDefault="00530044" w:rsidP="00530044">
      <w:r w:rsidRPr="000B58C5">
        <w:t xml:space="preserve">        }</w:t>
      </w:r>
    </w:p>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onCreate</w:t>
      </w:r>
      <w:proofErr w:type="spellEnd"/>
      <w:r w:rsidRPr="000B58C5">
        <w:t>(</w:t>
      </w:r>
      <w:proofErr w:type="gramEnd"/>
      <w:r w:rsidRPr="000B58C5">
        <w:t>) {</w:t>
      </w:r>
    </w:p>
    <w:p w:rsidR="00530044" w:rsidRPr="000B58C5" w:rsidRDefault="00530044" w:rsidP="00530044">
      <w:r w:rsidRPr="000B58C5">
        <w:t xml:space="preserve">            </w:t>
      </w:r>
      <w:proofErr w:type="spellStart"/>
      <w:proofErr w:type="gramStart"/>
      <w:r w:rsidRPr="000B58C5">
        <w:t>super.onCreate</w:t>
      </w:r>
      <w:proofErr w:type="spellEnd"/>
      <w:proofErr w:type="gramEnd"/>
      <w:r w:rsidRPr="000B58C5">
        <w:t>();</w:t>
      </w:r>
    </w:p>
    <w:p w:rsidR="00530044" w:rsidRPr="000B58C5" w:rsidRDefault="00530044" w:rsidP="00530044">
      <w:r w:rsidRPr="000B58C5">
        <w:t xml:space="preserve">            //</w:t>
      </w:r>
      <w:r w:rsidRPr="000B58C5">
        <w:t>发送与</w:t>
      </w:r>
      <w:proofErr w:type="spellStart"/>
      <w:r w:rsidRPr="000B58C5">
        <w:t>KeepLiveService</w:t>
      </w:r>
      <w:proofErr w:type="spellEnd"/>
      <w:r w:rsidRPr="000B58C5">
        <w:t>中</w:t>
      </w:r>
      <w:r w:rsidRPr="000B58C5">
        <w:t>ID</w:t>
      </w:r>
      <w:r w:rsidRPr="000B58C5">
        <w:t>相同的</w:t>
      </w:r>
      <w:r w:rsidRPr="000B58C5">
        <w:t>Notification</w:t>
      </w:r>
      <w:r w:rsidRPr="000B58C5">
        <w:t>，然后将其取消并取消自己的前台显示</w:t>
      </w:r>
    </w:p>
    <w:p w:rsidR="00530044" w:rsidRPr="000B58C5" w:rsidRDefault="00530044" w:rsidP="00530044">
      <w:r w:rsidRPr="000B58C5">
        <w:t xml:space="preserve">            </w:t>
      </w:r>
      <w:proofErr w:type="spellStart"/>
      <w:r w:rsidRPr="000B58C5">
        <w:t>Notification.Builder</w:t>
      </w:r>
      <w:proofErr w:type="spellEnd"/>
      <w:r w:rsidRPr="000B58C5">
        <w:t xml:space="preserve"> builder = new </w:t>
      </w:r>
      <w:proofErr w:type="spellStart"/>
      <w:r w:rsidRPr="000B58C5">
        <w:t>Notification.Builder</w:t>
      </w:r>
      <w:proofErr w:type="spellEnd"/>
      <w:r w:rsidRPr="000B58C5">
        <w:t>(this);</w:t>
      </w:r>
    </w:p>
    <w:p w:rsidR="00530044" w:rsidRPr="000B58C5" w:rsidRDefault="00530044" w:rsidP="00530044">
      <w:r w:rsidRPr="000B58C5">
        <w:t xml:space="preserve">            </w:t>
      </w:r>
      <w:proofErr w:type="spellStart"/>
      <w:proofErr w:type="gramStart"/>
      <w:r w:rsidRPr="000B58C5">
        <w:t>builder.setSmallIcon</w:t>
      </w:r>
      <w:proofErr w:type="spellEnd"/>
      <w:proofErr w:type="gramEnd"/>
      <w:r w:rsidRPr="000B58C5">
        <w:t>(</w:t>
      </w:r>
      <w:proofErr w:type="spellStart"/>
      <w:r w:rsidRPr="000B58C5">
        <w:t>R.mipmap.ic_launcher</w:t>
      </w:r>
      <w:proofErr w:type="spellEnd"/>
      <w:r w:rsidRPr="000B58C5">
        <w:t>);</w:t>
      </w:r>
    </w:p>
    <w:p w:rsidR="00530044" w:rsidRPr="000B58C5" w:rsidRDefault="00530044" w:rsidP="00530044">
      <w:r w:rsidRPr="000B58C5">
        <w:t xml:space="preserve">            </w:t>
      </w:r>
      <w:proofErr w:type="spellStart"/>
      <w:proofErr w:type="gramStart"/>
      <w:r w:rsidRPr="000B58C5">
        <w:t>startForeground</w:t>
      </w:r>
      <w:proofErr w:type="spellEnd"/>
      <w:r w:rsidRPr="000B58C5">
        <w:t>(</w:t>
      </w:r>
      <w:proofErr w:type="gramEnd"/>
      <w:r w:rsidRPr="000B58C5">
        <w:t xml:space="preserve">NOTIFICATION_ID, </w:t>
      </w:r>
      <w:proofErr w:type="spellStart"/>
      <w:r w:rsidRPr="000B58C5">
        <w:t>builder.build</w:t>
      </w:r>
      <w:proofErr w:type="spellEnd"/>
      <w:r w:rsidRPr="000B58C5">
        <w:t>());</w:t>
      </w:r>
    </w:p>
    <w:p w:rsidR="00530044" w:rsidRPr="000B58C5" w:rsidRDefault="00530044" w:rsidP="00530044">
      <w:r w:rsidRPr="000B58C5">
        <w:t xml:space="preserve">            new </w:t>
      </w:r>
      <w:proofErr w:type="gramStart"/>
      <w:r w:rsidRPr="000B58C5">
        <w:t>Handler(</w:t>
      </w:r>
      <w:proofErr w:type="gramEnd"/>
      <w:r w:rsidRPr="000B58C5">
        <w:t>).</w:t>
      </w:r>
      <w:proofErr w:type="spellStart"/>
      <w:r w:rsidRPr="000B58C5">
        <w:t>postDelayed</w:t>
      </w:r>
      <w:proofErr w:type="spellEnd"/>
      <w:r w:rsidRPr="000B58C5">
        <w:t>(new Runnable() {</w:t>
      </w:r>
    </w:p>
    <w:p w:rsidR="00530044" w:rsidRPr="000B58C5" w:rsidRDefault="00530044" w:rsidP="00530044">
      <w:r w:rsidRPr="000B58C5">
        <w:t xml:space="preserve">                @Override</w:t>
      </w:r>
    </w:p>
    <w:p w:rsidR="00530044" w:rsidRPr="000B58C5" w:rsidRDefault="00530044" w:rsidP="00530044">
      <w:r w:rsidRPr="000B58C5">
        <w:t xml:space="preserve">                public void </w:t>
      </w:r>
      <w:proofErr w:type="gramStart"/>
      <w:r w:rsidRPr="000B58C5">
        <w:t>run(</w:t>
      </w:r>
      <w:proofErr w:type="gramEnd"/>
      <w:r w:rsidRPr="000B58C5">
        <w:t>) {</w:t>
      </w:r>
    </w:p>
    <w:p w:rsidR="00530044" w:rsidRPr="000B58C5" w:rsidRDefault="00530044" w:rsidP="00530044">
      <w:r w:rsidRPr="000B58C5">
        <w:t xml:space="preserve">                    </w:t>
      </w:r>
      <w:proofErr w:type="spellStart"/>
      <w:r w:rsidRPr="000B58C5">
        <w:t>stopForeground</w:t>
      </w:r>
      <w:proofErr w:type="spellEnd"/>
      <w:r w:rsidRPr="000B58C5">
        <w:t>(true);</w:t>
      </w:r>
    </w:p>
    <w:p w:rsidR="00530044" w:rsidRPr="000B58C5" w:rsidRDefault="00530044" w:rsidP="00530044">
      <w:r w:rsidRPr="000B58C5">
        <w:t xml:space="preserve">                    </w:t>
      </w:r>
      <w:proofErr w:type="spellStart"/>
      <w:r w:rsidRPr="000B58C5">
        <w:t>NotificationManager</w:t>
      </w:r>
      <w:proofErr w:type="spellEnd"/>
      <w:r w:rsidRPr="000B58C5">
        <w:t xml:space="preserve"> manager = (</w:t>
      </w:r>
      <w:proofErr w:type="spellStart"/>
      <w:r w:rsidRPr="000B58C5">
        <w:t>NotificationManager</w:t>
      </w:r>
      <w:proofErr w:type="spellEnd"/>
      <w:r w:rsidRPr="000B58C5">
        <w:t xml:space="preserve">) </w:t>
      </w:r>
      <w:proofErr w:type="spellStart"/>
      <w:proofErr w:type="gramStart"/>
      <w:r w:rsidRPr="000B58C5">
        <w:t>getSystemService</w:t>
      </w:r>
      <w:proofErr w:type="spellEnd"/>
      <w:r w:rsidRPr="000B58C5">
        <w:t>(</w:t>
      </w:r>
      <w:proofErr w:type="gramEnd"/>
      <w:r w:rsidRPr="000B58C5">
        <w:t>NOTIFICATION_SERVICE);</w:t>
      </w:r>
    </w:p>
    <w:p w:rsidR="00530044" w:rsidRPr="000B58C5" w:rsidRDefault="00530044" w:rsidP="00530044">
      <w:r w:rsidRPr="000B58C5">
        <w:t xml:space="preserve">                    </w:t>
      </w:r>
      <w:proofErr w:type="spellStart"/>
      <w:proofErr w:type="gramStart"/>
      <w:r w:rsidRPr="000B58C5">
        <w:t>manager.cancel</w:t>
      </w:r>
      <w:proofErr w:type="spellEnd"/>
      <w:proofErr w:type="gramEnd"/>
      <w:r w:rsidRPr="000B58C5">
        <w:t>(NOTIFICATION_ID);</w:t>
      </w:r>
    </w:p>
    <w:p w:rsidR="00530044" w:rsidRPr="000B58C5" w:rsidRDefault="00530044" w:rsidP="00530044">
      <w:r w:rsidRPr="000B58C5">
        <w:t xml:space="preserve">                    </w:t>
      </w:r>
      <w:proofErr w:type="spellStart"/>
      <w:proofErr w:type="gramStart"/>
      <w:r w:rsidRPr="000B58C5">
        <w:t>stopSelf</w:t>
      </w:r>
      <w:proofErr w:type="spellEnd"/>
      <w:r w:rsidRPr="000B58C5">
        <w:t>(</w:t>
      </w:r>
      <w:proofErr w:type="gramEnd"/>
      <w:r w:rsidRPr="000B58C5">
        <w:t>);</w:t>
      </w:r>
    </w:p>
    <w:p w:rsidR="00530044" w:rsidRPr="000B58C5" w:rsidRDefault="00530044" w:rsidP="00530044">
      <w:r w:rsidRPr="000B58C5">
        <w:t xml:space="preserve">                }</w:t>
      </w:r>
    </w:p>
    <w:p w:rsidR="00530044" w:rsidRPr="000B58C5" w:rsidRDefault="00530044" w:rsidP="00530044">
      <w:r w:rsidRPr="000B58C5">
        <w:t xml:space="preserve">            },100);</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在没有采取前台服务之前，启动应用，</w:t>
      </w:r>
      <w:proofErr w:type="spellStart"/>
      <w:r w:rsidRPr="000B58C5">
        <w:t>oom_adj</w:t>
      </w:r>
      <w:proofErr w:type="spellEnd"/>
      <w:r w:rsidRPr="000B58C5">
        <w:t>值是</w:t>
      </w:r>
      <w:r w:rsidRPr="000B58C5">
        <w:t>0</w:t>
      </w:r>
      <w:r w:rsidRPr="000B58C5">
        <w:t>，按下返回键之后，变成</w:t>
      </w:r>
      <w:r w:rsidRPr="000B58C5">
        <w:t>9</w:t>
      </w:r>
      <w:r w:rsidRPr="000B58C5">
        <w:t>（不同</w:t>
      </w:r>
      <w:r w:rsidRPr="000B58C5">
        <w:t>ROM</w:t>
      </w:r>
      <w:r w:rsidRPr="000B58C5">
        <w:t>可能不一样）</w:t>
      </w:r>
    </w:p>
    <w:p w:rsidR="00530044" w:rsidRPr="000B58C5" w:rsidRDefault="00530044" w:rsidP="00530044">
      <w:r w:rsidRPr="000B58C5">
        <w:rPr>
          <w:noProof/>
        </w:rPr>
        <w:drawing>
          <wp:inline distT="0" distB="0" distL="0" distR="0">
            <wp:extent cx="6667500" cy="923925"/>
            <wp:effectExtent l="0" t="0" r="0" b="9525"/>
            <wp:docPr id="4" name="图片 4" descr="https://upload-images.jianshu.io/upload_images/1836169-c76b7b1848d02c0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1836169-c76b7b1848d02c09.png?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923925"/>
                    </a:xfrm>
                    <a:prstGeom prst="rect">
                      <a:avLst/>
                    </a:prstGeom>
                    <a:noFill/>
                    <a:ln>
                      <a:noFill/>
                    </a:ln>
                  </pic:spPr>
                </pic:pic>
              </a:graphicData>
            </a:graphic>
          </wp:inline>
        </w:drawing>
      </w:r>
    </w:p>
    <w:p w:rsidR="00530044" w:rsidRPr="000B58C5" w:rsidRDefault="00530044" w:rsidP="00530044">
      <w:r w:rsidRPr="000B58C5">
        <w:t>在采取前台服务之后，启动应用，</w:t>
      </w:r>
      <w:proofErr w:type="spellStart"/>
      <w:r w:rsidRPr="000B58C5">
        <w:t>oom_adj</w:t>
      </w:r>
      <w:proofErr w:type="spellEnd"/>
      <w:r w:rsidRPr="000B58C5">
        <w:t>值是</w:t>
      </w:r>
      <w:r w:rsidRPr="000B58C5">
        <w:t>0</w:t>
      </w:r>
      <w:r w:rsidRPr="000B58C5">
        <w:t>，按下返回键之后，变成</w:t>
      </w:r>
      <w:r w:rsidRPr="000B58C5">
        <w:t>2</w:t>
      </w:r>
      <w:r w:rsidRPr="000B58C5">
        <w:t>（不同</w:t>
      </w:r>
      <w:r w:rsidRPr="000B58C5">
        <w:t>ROM</w:t>
      </w:r>
      <w:r w:rsidRPr="000B58C5">
        <w:t>可能不一样），确实进程的优先级有所提高。</w:t>
      </w:r>
    </w:p>
    <w:p w:rsidR="00530044" w:rsidRPr="000B58C5" w:rsidRDefault="00530044" w:rsidP="00530044"/>
    <w:p w:rsidR="00530044" w:rsidRPr="000B58C5" w:rsidRDefault="00530044" w:rsidP="00530044">
      <w:r w:rsidRPr="000B58C5">
        <w:rPr>
          <w:noProof/>
        </w:rPr>
        <w:drawing>
          <wp:inline distT="0" distB="0" distL="0" distR="0">
            <wp:extent cx="6667500" cy="981075"/>
            <wp:effectExtent l="0" t="0" r="0" b="9525"/>
            <wp:docPr id="3" name="图片 3" descr="https://upload-images.jianshu.io/upload_images/1836169-b7eee885cf90062d.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836169-b7eee885cf90062d.png?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981075"/>
                    </a:xfrm>
                    <a:prstGeom prst="rect">
                      <a:avLst/>
                    </a:prstGeom>
                    <a:noFill/>
                    <a:ln>
                      <a:noFill/>
                    </a:ln>
                  </pic:spPr>
                </pic:pic>
              </a:graphicData>
            </a:graphic>
          </wp:inline>
        </w:drawing>
      </w:r>
    </w:p>
    <w:p w:rsidR="00530044" w:rsidRPr="000B58C5" w:rsidRDefault="00530044" w:rsidP="00530044">
      <w:r w:rsidRPr="000B58C5">
        <w:t>3</w:t>
      </w:r>
      <w:r w:rsidRPr="000B58C5">
        <w:t>、相互唤醒</w:t>
      </w:r>
    </w:p>
    <w:p w:rsidR="00530044" w:rsidRPr="000B58C5" w:rsidRDefault="00530044" w:rsidP="00530044">
      <w:r w:rsidRPr="000B58C5">
        <w:t>相互唤醒的意思就是，假如你手机里装了支付宝、淘宝、天猫、</w:t>
      </w:r>
      <w:r w:rsidRPr="000B58C5">
        <w:t>UC</w:t>
      </w:r>
      <w:r w:rsidRPr="000B58C5">
        <w:t>等阿里系的</w:t>
      </w:r>
      <w:r w:rsidRPr="000B58C5">
        <w:t>app</w:t>
      </w:r>
      <w:r w:rsidRPr="000B58C5">
        <w:t>，那么你打开任意一个阿里系的</w:t>
      </w:r>
      <w:r w:rsidRPr="000B58C5">
        <w:t>app</w:t>
      </w:r>
      <w:r w:rsidRPr="000B58C5">
        <w:t>后，有可能就顺便把其他阿里系的</w:t>
      </w:r>
      <w:r w:rsidRPr="000B58C5">
        <w:t>app</w:t>
      </w:r>
      <w:r w:rsidRPr="000B58C5">
        <w:t>给唤醒了。这个完全有可能的。此外，开机，网络切换、拍照、拍视频时候，利用系统产生的广播也能唤醒</w:t>
      </w:r>
      <w:r w:rsidRPr="000B58C5">
        <w:t>app</w:t>
      </w:r>
      <w:r w:rsidRPr="000B58C5">
        <w:t>，不过</w:t>
      </w:r>
      <w:r w:rsidRPr="000B58C5">
        <w:t>Android N</w:t>
      </w:r>
      <w:r w:rsidRPr="000B58C5">
        <w:t>已经将这三种广播取消了。</w:t>
      </w:r>
    </w:p>
    <w:p w:rsidR="00530044" w:rsidRPr="000B58C5" w:rsidRDefault="00530044" w:rsidP="00530044">
      <w:r w:rsidRPr="000B58C5">
        <w:rPr>
          <w:noProof/>
        </w:rPr>
        <w:drawing>
          <wp:inline distT="0" distB="0" distL="0" distR="0">
            <wp:extent cx="5162550" cy="3381375"/>
            <wp:effectExtent l="0" t="0" r="0" b="9525"/>
            <wp:docPr id="2" name="图片 2" descr="https://upload-images.jianshu.io/upload_images/1836169-23a164e920543f25.png?imageMogr2/auto-orient/strip%7CimageView2/2/w/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836169-23a164e920543f25.png?imageMogr2/auto-orient/strip%7CimageView2/2/w/5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3381375"/>
                    </a:xfrm>
                    <a:prstGeom prst="rect">
                      <a:avLst/>
                    </a:prstGeom>
                    <a:noFill/>
                    <a:ln>
                      <a:noFill/>
                    </a:ln>
                  </pic:spPr>
                </pic:pic>
              </a:graphicData>
            </a:graphic>
          </wp:inline>
        </w:drawing>
      </w:r>
    </w:p>
    <w:p w:rsidR="00530044" w:rsidRPr="000B58C5" w:rsidRDefault="00530044" w:rsidP="00530044">
      <w:r w:rsidRPr="000B58C5">
        <w:t>LBE</w:t>
      </w:r>
      <w:r w:rsidRPr="000B58C5">
        <w:t>安全大师</w:t>
      </w:r>
    </w:p>
    <w:p w:rsidR="00530044" w:rsidRPr="000B58C5" w:rsidRDefault="00530044" w:rsidP="00530044"/>
    <w:p w:rsidR="00530044" w:rsidRPr="000B58C5" w:rsidRDefault="00530044" w:rsidP="00530044">
      <w:r w:rsidRPr="000B58C5">
        <w:rPr>
          <w:noProof/>
        </w:rPr>
        <w:drawing>
          <wp:inline distT="0" distB="0" distL="0" distR="0">
            <wp:extent cx="3705225" cy="5953125"/>
            <wp:effectExtent l="0" t="0" r="9525" b="9525"/>
            <wp:docPr id="1" name="图片 1" descr="https://upload-images.jianshu.io/upload_images/1836169-26955fbc66eaccfb.png?imageMogr2/auto-orient/strip%7CimageView2/2/w/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1836169-26955fbc66eaccfb.png?imageMogr2/auto-orient/strip%7CimageView2/2/w/3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5953125"/>
                    </a:xfrm>
                    <a:prstGeom prst="rect">
                      <a:avLst/>
                    </a:prstGeom>
                    <a:noFill/>
                    <a:ln>
                      <a:noFill/>
                    </a:ln>
                  </pic:spPr>
                </pic:pic>
              </a:graphicData>
            </a:graphic>
          </wp:inline>
        </w:drawing>
      </w:r>
    </w:p>
    <w:p w:rsidR="00530044" w:rsidRPr="000B58C5" w:rsidRDefault="00530044" w:rsidP="00530044">
      <w:r w:rsidRPr="000B58C5">
        <w:t>LBE</w:t>
      </w:r>
      <w:r w:rsidRPr="000B58C5">
        <w:t>安全大师</w:t>
      </w:r>
    </w:p>
    <w:p w:rsidR="00530044" w:rsidRPr="000B58C5" w:rsidRDefault="00530044" w:rsidP="00530044">
      <w:r w:rsidRPr="000B58C5">
        <w:t>如果应用想保活，要是</w:t>
      </w:r>
      <w:r w:rsidRPr="000B58C5">
        <w:t>QQ</w:t>
      </w:r>
      <w:r w:rsidRPr="000B58C5">
        <w:t>，</w:t>
      </w:r>
      <w:proofErr w:type="gramStart"/>
      <w:r w:rsidRPr="000B58C5">
        <w:t>微信愿意</w:t>
      </w:r>
      <w:proofErr w:type="gramEnd"/>
      <w:r w:rsidRPr="000B58C5">
        <w:t>救你也行，有多少手机上没有</w:t>
      </w:r>
      <w:r w:rsidRPr="000B58C5">
        <w:t>QQ</w:t>
      </w:r>
      <w:r w:rsidRPr="000B58C5">
        <w:t>，</w:t>
      </w:r>
      <w:proofErr w:type="gramStart"/>
      <w:r w:rsidRPr="000B58C5">
        <w:t>微信</w:t>
      </w:r>
      <w:proofErr w:type="gramEnd"/>
      <w:r w:rsidRPr="000B58C5">
        <w:t>呢？或者</w:t>
      </w:r>
      <w:proofErr w:type="gramStart"/>
      <w:r w:rsidRPr="000B58C5">
        <w:t>像友盟</w:t>
      </w:r>
      <w:proofErr w:type="gramEnd"/>
      <w:r w:rsidRPr="000B58C5">
        <w:t>，信鸽这种推送</w:t>
      </w:r>
      <w:r w:rsidRPr="000B58C5">
        <w:t>SDK</w:t>
      </w:r>
      <w:r w:rsidRPr="000B58C5">
        <w:t>，也存在唤醒</w:t>
      </w:r>
      <w:r w:rsidRPr="000B58C5">
        <w:t>app</w:t>
      </w:r>
      <w:r w:rsidRPr="000B58C5">
        <w:t>的功能。</w:t>
      </w:r>
      <w:r w:rsidRPr="000B58C5">
        <w:br/>
      </w:r>
      <w:r w:rsidRPr="000B58C5">
        <w:t>拉活方法</w:t>
      </w:r>
    </w:p>
    <w:p w:rsidR="00530044" w:rsidRPr="000B58C5" w:rsidRDefault="00530044" w:rsidP="00530044">
      <w:r w:rsidRPr="000B58C5">
        <w:t>4</w:t>
      </w:r>
      <w:r w:rsidRPr="000B58C5">
        <w:t>、</w:t>
      </w:r>
      <w:proofErr w:type="spellStart"/>
      <w:r w:rsidRPr="000B58C5">
        <w:t>JobSheduler</w:t>
      </w:r>
      <w:proofErr w:type="spellEnd"/>
    </w:p>
    <w:p w:rsidR="00530044" w:rsidRPr="000B58C5" w:rsidRDefault="00530044" w:rsidP="00530044">
      <w:proofErr w:type="spellStart"/>
      <w:r w:rsidRPr="000B58C5">
        <w:t>JobSheduler</w:t>
      </w:r>
      <w:proofErr w:type="spellEnd"/>
      <w:r w:rsidRPr="000B58C5">
        <w:t>是作为进程死后复活的一种手段，</w:t>
      </w:r>
      <w:r w:rsidRPr="000B58C5">
        <w:t>native</w:t>
      </w:r>
      <w:r w:rsidRPr="000B58C5">
        <w:t>进程方式最大缺点是费电，</w:t>
      </w:r>
      <w:r w:rsidRPr="000B58C5">
        <w:t xml:space="preserve"> Native </w:t>
      </w:r>
      <w:r w:rsidRPr="000B58C5">
        <w:t>进程费电的原因是感知</w:t>
      </w:r>
      <w:proofErr w:type="gramStart"/>
      <w:r w:rsidRPr="000B58C5">
        <w:t>主进程</w:t>
      </w:r>
      <w:proofErr w:type="gramEnd"/>
      <w:r w:rsidRPr="000B58C5">
        <w:t>是否存活有两种实现方式，在</w:t>
      </w:r>
      <w:r w:rsidRPr="000B58C5">
        <w:t xml:space="preserve"> Native </w:t>
      </w:r>
      <w:r w:rsidRPr="000B58C5">
        <w:t>进程中通过死循环或定时器，轮训判断</w:t>
      </w:r>
      <w:proofErr w:type="gramStart"/>
      <w:r w:rsidRPr="000B58C5">
        <w:t>主进</w:t>
      </w:r>
      <w:proofErr w:type="gramEnd"/>
      <w:r w:rsidRPr="000B58C5">
        <w:t>程是否存活，当主进程不存活时进行拉活。其次</w:t>
      </w:r>
      <w:r w:rsidRPr="000B58C5">
        <w:t>5.0</w:t>
      </w:r>
      <w:r w:rsidRPr="000B58C5">
        <w:t>以上系统不支持。</w:t>
      </w:r>
      <w:r w:rsidRPr="000B58C5">
        <w:t xml:space="preserve"> </w:t>
      </w:r>
      <w:r w:rsidRPr="000B58C5">
        <w:t>但是</w:t>
      </w:r>
      <w:proofErr w:type="spellStart"/>
      <w:r w:rsidRPr="000B58C5">
        <w:t>JobSheduler</w:t>
      </w:r>
      <w:proofErr w:type="spellEnd"/>
      <w:r w:rsidRPr="000B58C5">
        <w:t>可以替代在</w:t>
      </w:r>
      <w:r w:rsidRPr="000B58C5">
        <w:t>Android5.0</w:t>
      </w:r>
      <w:r w:rsidRPr="000B58C5">
        <w:t>以上</w:t>
      </w:r>
      <w:r w:rsidRPr="000B58C5">
        <w:t>native</w:t>
      </w:r>
      <w:r w:rsidRPr="000B58C5">
        <w:t>进程方式，这种方式即使用户强制关闭，也能被拉起来，</w:t>
      </w:r>
      <w:proofErr w:type="gramStart"/>
      <w:r w:rsidRPr="000B58C5">
        <w:t>亲测可行</w:t>
      </w:r>
      <w:proofErr w:type="gramEnd"/>
      <w:r w:rsidRPr="000B58C5">
        <w:t>。</w:t>
      </w:r>
    </w:p>
    <w:p w:rsidR="00530044" w:rsidRPr="000B58C5" w:rsidRDefault="00530044" w:rsidP="00530044">
      <w:r w:rsidRPr="000B58C5">
        <w:t xml:space="preserve">  </w:t>
      </w:r>
      <w:proofErr w:type="spellStart"/>
      <w:r w:rsidRPr="000B58C5">
        <w:t>JobSheduler@</w:t>
      </w:r>
      <w:proofErr w:type="gramStart"/>
      <w:r w:rsidRPr="000B58C5">
        <w:t>TargetApi</w:t>
      </w:r>
      <w:proofErr w:type="spellEnd"/>
      <w:r w:rsidRPr="000B58C5">
        <w:t>(</w:t>
      </w:r>
      <w:proofErr w:type="spellStart"/>
      <w:proofErr w:type="gramEnd"/>
      <w:r w:rsidRPr="000B58C5">
        <w:t>Build.VERSION_CODES.LOLLIPOP</w:t>
      </w:r>
      <w:proofErr w:type="spellEnd"/>
      <w:r w:rsidRPr="000B58C5">
        <w:t>)</w:t>
      </w:r>
    </w:p>
    <w:p w:rsidR="00530044" w:rsidRPr="000B58C5" w:rsidRDefault="00530044" w:rsidP="00530044">
      <w:r w:rsidRPr="000B58C5">
        <w:t xml:space="preserve">public class </w:t>
      </w:r>
      <w:proofErr w:type="spellStart"/>
      <w:r w:rsidRPr="000B58C5">
        <w:t>MyJobService</w:t>
      </w:r>
      <w:proofErr w:type="spellEnd"/>
      <w:r w:rsidRPr="000B58C5">
        <w:t xml:space="preserve"> extends </w:t>
      </w:r>
      <w:proofErr w:type="spellStart"/>
      <w:r w:rsidRPr="000B58C5">
        <w:t>JobService</w:t>
      </w:r>
      <w:proofErr w:type="spellEnd"/>
      <w:r w:rsidRPr="000B58C5">
        <w:t xml:space="preserve"> {</w:t>
      </w:r>
    </w:p>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onCreate</w:t>
      </w:r>
      <w:proofErr w:type="spellEnd"/>
      <w:r w:rsidRPr="000B58C5">
        <w:t>(</w:t>
      </w:r>
      <w:proofErr w:type="gramEnd"/>
      <w:r w:rsidRPr="000B58C5">
        <w:t>) {</w:t>
      </w:r>
    </w:p>
    <w:p w:rsidR="00530044" w:rsidRPr="000B58C5" w:rsidRDefault="00530044" w:rsidP="00530044">
      <w:r w:rsidRPr="000B58C5">
        <w:t xml:space="preserve">        </w:t>
      </w:r>
      <w:proofErr w:type="spellStart"/>
      <w:proofErr w:type="gramStart"/>
      <w:r w:rsidRPr="000B58C5">
        <w:t>super.onCreate</w:t>
      </w:r>
      <w:proofErr w:type="spellEnd"/>
      <w:proofErr w:type="gramEnd"/>
      <w:r w:rsidRPr="000B58C5">
        <w:t>();</w:t>
      </w:r>
    </w:p>
    <w:p w:rsidR="00530044" w:rsidRPr="000B58C5" w:rsidRDefault="00530044" w:rsidP="00530044">
      <w:r w:rsidRPr="000B58C5">
        <w:t xml:space="preserve">        </w:t>
      </w:r>
      <w:proofErr w:type="spellStart"/>
      <w:proofErr w:type="gramStart"/>
      <w:r w:rsidRPr="000B58C5">
        <w:t>startJobSheduler</w:t>
      </w:r>
      <w:proofErr w:type="spellEnd"/>
      <w:r w:rsidRPr="000B58C5">
        <w:t>(</w:t>
      </w:r>
      <w:proofErr w:type="gramEnd"/>
      <w:r w:rsidRPr="000B58C5">
        <w:t>);</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public void </w:t>
      </w:r>
      <w:proofErr w:type="spellStart"/>
      <w:proofErr w:type="gramStart"/>
      <w:r w:rsidRPr="000B58C5">
        <w:t>startJobSheduler</w:t>
      </w:r>
      <w:proofErr w:type="spellEnd"/>
      <w:r w:rsidRPr="000B58C5">
        <w:t>(</w:t>
      </w:r>
      <w:proofErr w:type="gramEnd"/>
      <w:r w:rsidRPr="000B58C5">
        <w:t>) {</w:t>
      </w:r>
    </w:p>
    <w:p w:rsidR="00530044" w:rsidRPr="000B58C5" w:rsidRDefault="00530044" w:rsidP="00530044">
      <w:r w:rsidRPr="000B58C5">
        <w:t xml:space="preserve">        try {</w:t>
      </w:r>
    </w:p>
    <w:p w:rsidR="00530044" w:rsidRPr="000B58C5" w:rsidRDefault="00530044" w:rsidP="00530044">
      <w:r w:rsidRPr="000B58C5">
        <w:t xml:space="preserve">            </w:t>
      </w:r>
      <w:proofErr w:type="spellStart"/>
      <w:r w:rsidRPr="000B58C5">
        <w:t>JobInfo.Builder</w:t>
      </w:r>
      <w:proofErr w:type="spellEnd"/>
      <w:r w:rsidRPr="000B58C5">
        <w:t xml:space="preserve"> builder = new </w:t>
      </w:r>
      <w:proofErr w:type="spellStart"/>
      <w:r w:rsidRPr="000B58C5">
        <w:t>JobInfo.Builder</w:t>
      </w:r>
      <w:proofErr w:type="spellEnd"/>
      <w:r w:rsidRPr="000B58C5">
        <w:t xml:space="preserve">(1, new </w:t>
      </w:r>
      <w:proofErr w:type="spellStart"/>
      <w:r w:rsidRPr="000B58C5">
        <w:t>ComponentName</w:t>
      </w:r>
      <w:proofErr w:type="spellEnd"/>
      <w:r w:rsidRPr="000B58C5">
        <w:t>(</w:t>
      </w:r>
      <w:proofErr w:type="spellStart"/>
      <w:proofErr w:type="gramStart"/>
      <w:r w:rsidRPr="000B58C5">
        <w:t>getPackageName</w:t>
      </w:r>
      <w:proofErr w:type="spellEnd"/>
      <w:r w:rsidRPr="000B58C5">
        <w:t>(</w:t>
      </w:r>
      <w:proofErr w:type="gramEnd"/>
      <w:r w:rsidRPr="000B58C5">
        <w:t xml:space="preserve">), </w:t>
      </w:r>
      <w:proofErr w:type="spellStart"/>
      <w:r w:rsidRPr="000B58C5">
        <w:t>MyJobService.class.getName</w:t>
      </w:r>
      <w:proofErr w:type="spellEnd"/>
      <w:r w:rsidRPr="000B58C5">
        <w:t>()));</w:t>
      </w:r>
    </w:p>
    <w:p w:rsidR="00530044" w:rsidRPr="000B58C5" w:rsidRDefault="00530044" w:rsidP="00530044">
      <w:r w:rsidRPr="000B58C5">
        <w:t xml:space="preserve">            </w:t>
      </w:r>
      <w:proofErr w:type="spellStart"/>
      <w:proofErr w:type="gramStart"/>
      <w:r w:rsidRPr="000B58C5">
        <w:t>builder.setPeriodic</w:t>
      </w:r>
      <w:proofErr w:type="spellEnd"/>
      <w:proofErr w:type="gramEnd"/>
      <w:r w:rsidRPr="000B58C5">
        <w:t>(5);</w:t>
      </w:r>
    </w:p>
    <w:p w:rsidR="00530044" w:rsidRPr="000B58C5" w:rsidRDefault="00530044" w:rsidP="00530044">
      <w:r w:rsidRPr="000B58C5">
        <w:t xml:space="preserve">            </w:t>
      </w:r>
      <w:proofErr w:type="spellStart"/>
      <w:proofErr w:type="gramStart"/>
      <w:r w:rsidRPr="000B58C5">
        <w:t>builder.setPersisted</w:t>
      </w:r>
      <w:proofErr w:type="spellEnd"/>
      <w:proofErr w:type="gramEnd"/>
      <w:r w:rsidRPr="000B58C5">
        <w:t>(true);</w:t>
      </w:r>
    </w:p>
    <w:p w:rsidR="00530044" w:rsidRPr="000B58C5" w:rsidRDefault="00530044" w:rsidP="00530044">
      <w:r w:rsidRPr="000B58C5">
        <w:t xml:space="preserve">            </w:t>
      </w:r>
      <w:proofErr w:type="spellStart"/>
      <w:r w:rsidRPr="000B58C5">
        <w:t>JobScheduler</w:t>
      </w:r>
      <w:proofErr w:type="spellEnd"/>
      <w:r w:rsidRPr="000B58C5">
        <w:t xml:space="preserve"> </w:t>
      </w:r>
      <w:proofErr w:type="spellStart"/>
      <w:r w:rsidRPr="000B58C5">
        <w:t>jobScheduler</w:t>
      </w:r>
      <w:proofErr w:type="spellEnd"/>
      <w:r w:rsidRPr="000B58C5">
        <w:t xml:space="preserve"> = (</w:t>
      </w:r>
      <w:proofErr w:type="spellStart"/>
      <w:r w:rsidRPr="000B58C5">
        <w:t>JobScheduler</w:t>
      </w:r>
      <w:proofErr w:type="spellEnd"/>
      <w:r w:rsidRPr="000B58C5">
        <w:t xml:space="preserve">) </w:t>
      </w:r>
      <w:proofErr w:type="spellStart"/>
      <w:proofErr w:type="gramStart"/>
      <w:r w:rsidRPr="000B58C5">
        <w:t>this.getSystemService</w:t>
      </w:r>
      <w:proofErr w:type="spellEnd"/>
      <w:proofErr w:type="gramEnd"/>
      <w:r w:rsidRPr="000B58C5">
        <w:t>(</w:t>
      </w:r>
      <w:proofErr w:type="spellStart"/>
      <w:r w:rsidRPr="000B58C5">
        <w:t>Context.JOB_SCHEDULER_SERVICE</w:t>
      </w:r>
      <w:proofErr w:type="spellEnd"/>
      <w:r w:rsidRPr="000B58C5">
        <w:t>);</w:t>
      </w:r>
    </w:p>
    <w:p w:rsidR="00530044" w:rsidRPr="000B58C5" w:rsidRDefault="00530044" w:rsidP="00530044">
      <w:r w:rsidRPr="000B58C5">
        <w:t xml:space="preserve">            </w:t>
      </w:r>
      <w:proofErr w:type="spellStart"/>
      <w:r w:rsidRPr="000B58C5">
        <w:t>jobScheduler.schedule</w:t>
      </w:r>
      <w:proofErr w:type="spellEnd"/>
      <w:r w:rsidRPr="000B58C5">
        <w:t>(</w:t>
      </w:r>
      <w:proofErr w:type="spellStart"/>
      <w:proofErr w:type="gramStart"/>
      <w:r w:rsidRPr="000B58C5">
        <w:t>builder.build</w:t>
      </w:r>
      <w:proofErr w:type="spellEnd"/>
      <w:proofErr w:type="gramEnd"/>
      <w:r w:rsidRPr="000B58C5">
        <w:t>());</w:t>
      </w:r>
    </w:p>
    <w:p w:rsidR="00530044" w:rsidRPr="000B58C5" w:rsidRDefault="00530044" w:rsidP="00530044">
      <w:r w:rsidRPr="000B58C5">
        <w:t xml:space="preserve">        } catch (Exception ex) {</w:t>
      </w:r>
    </w:p>
    <w:p w:rsidR="00530044" w:rsidRPr="000B58C5" w:rsidRDefault="00530044" w:rsidP="00530044">
      <w:r w:rsidRPr="000B58C5">
        <w:t xml:space="preserve">            </w:t>
      </w:r>
      <w:proofErr w:type="spellStart"/>
      <w:proofErr w:type="gramStart"/>
      <w:r w:rsidRPr="000B58C5">
        <w:t>ex.printStackTrace</w:t>
      </w:r>
      <w:proofErr w:type="spellEnd"/>
      <w:proofErr w:type="gramEnd"/>
      <w:r w:rsidRPr="000B58C5">
        <w:t>();</w:t>
      </w:r>
    </w:p>
    <w:p w:rsidR="00530044" w:rsidRPr="000B58C5" w:rsidRDefault="00530044" w:rsidP="00530044">
      <w:r w:rsidRPr="000B58C5">
        <w:t xml:space="preserve">        }</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w:t>
      </w:r>
      <w:proofErr w:type="spellStart"/>
      <w:r w:rsidRPr="000B58C5">
        <w:t>boolean</w:t>
      </w:r>
      <w:proofErr w:type="spellEnd"/>
      <w:r w:rsidRPr="000B58C5">
        <w:t xml:space="preserve"> </w:t>
      </w:r>
      <w:proofErr w:type="spellStart"/>
      <w:proofErr w:type="gramStart"/>
      <w:r w:rsidRPr="000B58C5">
        <w:t>onStartJob</w:t>
      </w:r>
      <w:proofErr w:type="spellEnd"/>
      <w:r w:rsidRPr="000B58C5">
        <w:t>(</w:t>
      </w:r>
      <w:proofErr w:type="spellStart"/>
      <w:proofErr w:type="gramEnd"/>
      <w:r w:rsidRPr="000B58C5">
        <w:t>JobParameters</w:t>
      </w:r>
      <w:proofErr w:type="spellEnd"/>
      <w:r w:rsidRPr="000B58C5">
        <w:t xml:space="preserve"> </w:t>
      </w:r>
      <w:proofErr w:type="spellStart"/>
      <w:r w:rsidRPr="000B58C5">
        <w:t>jobParameters</w:t>
      </w:r>
      <w:proofErr w:type="spellEnd"/>
      <w:r w:rsidRPr="000B58C5">
        <w:t>) {</w:t>
      </w:r>
    </w:p>
    <w:p w:rsidR="00530044" w:rsidRPr="000B58C5" w:rsidRDefault="00530044" w:rsidP="00530044">
      <w:r w:rsidRPr="000B58C5">
        <w:t xml:space="preserve">        return false;</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w:t>
      </w:r>
      <w:proofErr w:type="spellStart"/>
      <w:r w:rsidRPr="000B58C5">
        <w:t>boolean</w:t>
      </w:r>
      <w:proofErr w:type="spellEnd"/>
      <w:r w:rsidRPr="000B58C5">
        <w:t xml:space="preserve"> </w:t>
      </w:r>
      <w:proofErr w:type="spellStart"/>
      <w:proofErr w:type="gramStart"/>
      <w:r w:rsidRPr="000B58C5">
        <w:t>onStopJob</w:t>
      </w:r>
      <w:proofErr w:type="spellEnd"/>
      <w:r w:rsidRPr="000B58C5">
        <w:t>(</w:t>
      </w:r>
      <w:proofErr w:type="spellStart"/>
      <w:proofErr w:type="gramEnd"/>
      <w:r w:rsidRPr="000B58C5">
        <w:t>JobParameters</w:t>
      </w:r>
      <w:proofErr w:type="spellEnd"/>
      <w:r w:rsidRPr="000B58C5">
        <w:t xml:space="preserve"> </w:t>
      </w:r>
      <w:proofErr w:type="spellStart"/>
      <w:r w:rsidRPr="000B58C5">
        <w:t>jobParameters</w:t>
      </w:r>
      <w:proofErr w:type="spellEnd"/>
      <w:r w:rsidRPr="000B58C5">
        <w:t>) {</w:t>
      </w:r>
    </w:p>
    <w:p w:rsidR="00530044" w:rsidRPr="000B58C5" w:rsidRDefault="00530044" w:rsidP="00530044">
      <w:r w:rsidRPr="000B58C5">
        <w:t xml:space="preserve">        return false;</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5</w:t>
      </w:r>
      <w:r w:rsidRPr="000B58C5">
        <w:t>、粘性服务</w:t>
      </w:r>
      <w:r w:rsidRPr="000B58C5">
        <w:t>&amp;</w:t>
      </w:r>
      <w:r w:rsidRPr="000B58C5">
        <w:t>与系统服务捆绑</w:t>
      </w:r>
    </w:p>
    <w:p w:rsidR="00530044" w:rsidRPr="000B58C5" w:rsidRDefault="00530044" w:rsidP="00530044">
      <w:r w:rsidRPr="000B58C5">
        <w:t>这个是系统自带的，</w:t>
      </w:r>
      <w:proofErr w:type="spellStart"/>
      <w:r w:rsidRPr="000B58C5">
        <w:t>onStartCommand</w:t>
      </w:r>
      <w:proofErr w:type="spellEnd"/>
      <w:r w:rsidRPr="000B58C5">
        <w:t>方法必须具有一个整形的返回值，这个整形的返回值用来告诉系统在服务启动完毕后，如果被</w:t>
      </w:r>
      <w:r w:rsidRPr="000B58C5">
        <w:t>Kill</w:t>
      </w:r>
      <w:r w:rsidRPr="000B58C5">
        <w:t>，系统将如何操作，这种方案虽然可以，但是在某些情况</w:t>
      </w:r>
      <w:r w:rsidRPr="000B58C5">
        <w:t>or</w:t>
      </w:r>
      <w:r w:rsidRPr="000B58C5">
        <w:t>某些定制</w:t>
      </w:r>
      <w:r w:rsidRPr="000B58C5">
        <w:t>ROM</w:t>
      </w:r>
      <w:r w:rsidRPr="000B58C5">
        <w:t>上可能失效，我认为可以多做一种保保守方案。</w:t>
      </w:r>
    </w:p>
    <w:p w:rsidR="00530044" w:rsidRPr="000B58C5" w:rsidRDefault="00530044" w:rsidP="00530044">
      <w:r w:rsidRPr="000B58C5">
        <w:t>@Override</w:t>
      </w:r>
    </w:p>
    <w:p w:rsidR="00530044" w:rsidRPr="000B58C5" w:rsidRDefault="00530044" w:rsidP="00530044">
      <w:r w:rsidRPr="000B58C5">
        <w:t xml:space="preserve">public int </w:t>
      </w:r>
      <w:proofErr w:type="spellStart"/>
      <w:proofErr w:type="gramStart"/>
      <w:r w:rsidRPr="000B58C5">
        <w:t>onStartCommand</w:t>
      </w:r>
      <w:proofErr w:type="spellEnd"/>
      <w:r w:rsidRPr="000B58C5">
        <w:t>(</w:t>
      </w:r>
      <w:proofErr w:type="gramEnd"/>
      <w:r w:rsidRPr="000B58C5">
        <w:t xml:space="preserve">Intent intent, int flags, int </w:t>
      </w:r>
      <w:proofErr w:type="spellStart"/>
      <w:r w:rsidRPr="000B58C5">
        <w:t>startId</w:t>
      </w:r>
      <w:proofErr w:type="spellEnd"/>
      <w:r w:rsidRPr="000B58C5">
        <w:t>) {</w:t>
      </w:r>
    </w:p>
    <w:p w:rsidR="00530044" w:rsidRPr="000B58C5" w:rsidRDefault="00530044" w:rsidP="00530044">
      <w:r w:rsidRPr="000B58C5">
        <w:t xml:space="preserve">    return START_REDELIVER_INTENT;</w:t>
      </w:r>
    </w:p>
    <w:p w:rsidR="00530044" w:rsidRPr="000B58C5" w:rsidRDefault="00530044" w:rsidP="00530044">
      <w:r w:rsidRPr="000B58C5">
        <w:t>}</w:t>
      </w:r>
    </w:p>
    <w:p w:rsidR="00530044" w:rsidRPr="000B58C5" w:rsidRDefault="00530044" w:rsidP="00530044">
      <w:r w:rsidRPr="000B58C5">
        <w:t>START_STICKY</w:t>
      </w:r>
      <w:r w:rsidRPr="000B58C5">
        <w:br/>
      </w:r>
      <w:r w:rsidRPr="000B58C5">
        <w:t>如果系统在</w:t>
      </w:r>
      <w:proofErr w:type="spellStart"/>
      <w:r w:rsidRPr="000B58C5">
        <w:t>onStartCommand</w:t>
      </w:r>
      <w:proofErr w:type="spellEnd"/>
      <w:r w:rsidRPr="000B58C5">
        <w:t>返回后被销毁，系统将会重新创建服务并依次调用</w:t>
      </w:r>
      <w:proofErr w:type="spellStart"/>
      <w:r w:rsidRPr="000B58C5">
        <w:t>onCreate</w:t>
      </w:r>
      <w:proofErr w:type="spellEnd"/>
      <w:r w:rsidRPr="000B58C5">
        <w:t>和</w:t>
      </w:r>
      <w:proofErr w:type="spellStart"/>
      <w:r w:rsidRPr="000B58C5">
        <w:t>onStartCommand</w:t>
      </w:r>
      <w:proofErr w:type="spellEnd"/>
      <w:r w:rsidRPr="000B58C5">
        <w:t>（注意：根据测试</w:t>
      </w:r>
      <w:r w:rsidRPr="000B58C5">
        <w:t>Android2.3.3</w:t>
      </w:r>
      <w:r w:rsidRPr="000B58C5">
        <w:t>以下版本只会调用</w:t>
      </w:r>
      <w:proofErr w:type="spellStart"/>
      <w:r w:rsidRPr="000B58C5">
        <w:t>onCreate</w:t>
      </w:r>
      <w:proofErr w:type="spellEnd"/>
      <w:r w:rsidRPr="000B58C5">
        <w:t>根本不会调用</w:t>
      </w:r>
      <w:proofErr w:type="spellStart"/>
      <w:r w:rsidRPr="000B58C5">
        <w:t>onStartCommand</w:t>
      </w:r>
      <w:proofErr w:type="spellEnd"/>
      <w:r w:rsidRPr="000B58C5">
        <w:t>，</w:t>
      </w:r>
      <w:r w:rsidRPr="000B58C5">
        <w:t>Android4.0</w:t>
      </w:r>
      <w:r w:rsidRPr="000B58C5">
        <w:t>可以办到），这种相当于服务又重新启动恢复到之前的状态了）。</w:t>
      </w:r>
    </w:p>
    <w:p w:rsidR="00530044" w:rsidRPr="000B58C5" w:rsidRDefault="00530044" w:rsidP="00530044">
      <w:r w:rsidRPr="000B58C5">
        <w:t>START_NOT_STICKY</w:t>
      </w:r>
      <w:r w:rsidRPr="000B58C5">
        <w:br/>
      </w:r>
      <w:r w:rsidRPr="000B58C5">
        <w:t>如果系统在</w:t>
      </w:r>
      <w:proofErr w:type="spellStart"/>
      <w:r w:rsidRPr="000B58C5">
        <w:t>onStartCommand</w:t>
      </w:r>
      <w:proofErr w:type="spellEnd"/>
      <w:r w:rsidRPr="000B58C5">
        <w:t>返回后被销毁，如果返回该值，则在执行完</w:t>
      </w:r>
      <w:proofErr w:type="spellStart"/>
      <w:r w:rsidRPr="000B58C5">
        <w:t>onStartCommand</w:t>
      </w:r>
      <w:proofErr w:type="spellEnd"/>
      <w:r w:rsidRPr="000B58C5">
        <w:t>方法后如果</w:t>
      </w:r>
      <w:r w:rsidRPr="000B58C5">
        <w:t>Service</w:t>
      </w:r>
      <w:r w:rsidRPr="000B58C5">
        <w:t>被杀掉系统将不会</w:t>
      </w:r>
      <w:proofErr w:type="gramStart"/>
      <w:r w:rsidRPr="000B58C5">
        <w:t>重启该服务</w:t>
      </w:r>
      <w:proofErr w:type="gramEnd"/>
      <w:r w:rsidRPr="000B58C5">
        <w:t>。</w:t>
      </w:r>
    </w:p>
    <w:p w:rsidR="00530044" w:rsidRPr="000B58C5" w:rsidRDefault="00530044" w:rsidP="00530044">
      <w:r w:rsidRPr="000B58C5">
        <w:t>START_REDELIVER_INTENT</w:t>
      </w:r>
      <w:r w:rsidRPr="000B58C5">
        <w:br/>
        <w:t>START_STICKY</w:t>
      </w:r>
      <w:r w:rsidRPr="000B58C5">
        <w:t>的兼容版本，不同的是其不保证服务被杀后一定能重启。</w:t>
      </w:r>
    </w:p>
    <w:p w:rsidR="00530044" w:rsidRPr="000B58C5" w:rsidRDefault="00530044" w:rsidP="00530044">
      <w:r w:rsidRPr="000B58C5">
        <w:t>相比与粘性服务与系统服务捆绑更厉害一点，这个来自</w:t>
      </w:r>
      <w:hyperlink r:id="rId18" w:tgtFrame="_blank" w:history="1">
        <w:r w:rsidRPr="000B58C5">
          <w:t>爱哥</w:t>
        </w:r>
      </w:hyperlink>
      <w:r w:rsidRPr="000B58C5">
        <w:t>的研究，这里说的系统服务很好理解，比如</w:t>
      </w:r>
      <w:proofErr w:type="spellStart"/>
      <w:r w:rsidRPr="000B58C5">
        <w:t>NotificationListenerService</w:t>
      </w:r>
      <w:proofErr w:type="spellEnd"/>
      <w:r w:rsidRPr="000B58C5">
        <w:t>，</w:t>
      </w:r>
      <w:proofErr w:type="spellStart"/>
      <w:r w:rsidRPr="000B58C5">
        <w:t>NotificationListenerService</w:t>
      </w:r>
      <w:proofErr w:type="spellEnd"/>
      <w:r w:rsidRPr="000B58C5">
        <w:t>就是一个监听通知的服务，只要手机收到了通知，</w:t>
      </w:r>
      <w:proofErr w:type="spellStart"/>
      <w:r w:rsidRPr="000B58C5">
        <w:t>NotificationListenerService</w:t>
      </w:r>
      <w:proofErr w:type="spellEnd"/>
      <w:r w:rsidRPr="000B58C5">
        <w:t>都能监听到，即时用户</w:t>
      </w:r>
      <w:proofErr w:type="gramStart"/>
      <w:r w:rsidRPr="000B58C5">
        <w:t>把进程</w:t>
      </w:r>
      <w:proofErr w:type="gramEnd"/>
      <w:r w:rsidRPr="000B58C5">
        <w:t>杀死，也能重启，所以说要是把这个服务放到我们的进程之中，那么就可以呵呵了</w:t>
      </w:r>
    </w:p>
    <w:p w:rsidR="00530044" w:rsidRPr="000B58C5" w:rsidRDefault="00530044" w:rsidP="00530044">
      <w:r w:rsidRPr="000B58C5">
        <w:t>@</w:t>
      </w:r>
      <w:proofErr w:type="spellStart"/>
      <w:proofErr w:type="gramStart"/>
      <w:r w:rsidRPr="000B58C5">
        <w:t>TargetApi</w:t>
      </w:r>
      <w:proofErr w:type="spellEnd"/>
      <w:r w:rsidRPr="000B58C5">
        <w:t>(</w:t>
      </w:r>
      <w:proofErr w:type="gramEnd"/>
      <w:r w:rsidRPr="000B58C5">
        <w:t>Build.VERSION_CODES.JELLY_BEAN_MR2)</w:t>
      </w:r>
    </w:p>
    <w:p w:rsidR="00530044" w:rsidRPr="000B58C5" w:rsidRDefault="00530044" w:rsidP="00530044">
      <w:r w:rsidRPr="000B58C5">
        <w:t xml:space="preserve">public class </w:t>
      </w:r>
      <w:proofErr w:type="spellStart"/>
      <w:r w:rsidRPr="000B58C5">
        <w:t>LiveService</w:t>
      </w:r>
      <w:proofErr w:type="spellEnd"/>
      <w:r w:rsidRPr="000B58C5">
        <w:t xml:space="preserve"> extends </w:t>
      </w:r>
      <w:proofErr w:type="spellStart"/>
      <w:r w:rsidRPr="000B58C5">
        <w:t>NotificationListenerService</w:t>
      </w:r>
      <w:proofErr w:type="spellEnd"/>
      <w:r w:rsidRPr="000B58C5">
        <w:t xml:space="preserve"> {</w:t>
      </w:r>
    </w:p>
    <w:p w:rsidR="00530044" w:rsidRPr="000B58C5" w:rsidRDefault="00530044" w:rsidP="00530044"/>
    <w:p w:rsidR="00530044" w:rsidRPr="000B58C5" w:rsidRDefault="00530044" w:rsidP="00530044">
      <w:r w:rsidRPr="000B58C5">
        <w:t xml:space="preserve">    public </w:t>
      </w:r>
      <w:proofErr w:type="spellStart"/>
      <w:proofErr w:type="gramStart"/>
      <w:r w:rsidRPr="000B58C5">
        <w:t>LiveService</w:t>
      </w:r>
      <w:proofErr w:type="spellEnd"/>
      <w:r w:rsidRPr="000B58C5">
        <w:t>(</w:t>
      </w:r>
      <w:proofErr w:type="gramEnd"/>
      <w:r w:rsidRPr="000B58C5">
        <w:t>) {</w:t>
      </w:r>
    </w:p>
    <w:p w:rsidR="00530044" w:rsidRPr="000B58C5" w:rsidRDefault="00530044" w:rsidP="00530044"/>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onNotificationPosted</w:t>
      </w:r>
      <w:proofErr w:type="spellEnd"/>
      <w:r w:rsidRPr="000B58C5">
        <w:t>(</w:t>
      </w:r>
      <w:proofErr w:type="spellStart"/>
      <w:proofErr w:type="gramEnd"/>
      <w:r w:rsidRPr="000B58C5">
        <w:t>StatusBarNotification</w:t>
      </w:r>
      <w:proofErr w:type="spellEnd"/>
      <w:r w:rsidRPr="000B58C5">
        <w:t xml:space="preserve"> </w:t>
      </w:r>
      <w:proofErr w:type="spellStart"/>
      <w:r w:rsidRPr="000B58C5">
        <w:t>sbn</w:t>
      </w:r>
      <w:proofErr w:type="spellEnd"/>
      <w:r w:rsidRPr="000B58C5">
        <w:t>) {</w:t>
      </w:r>
    </w:p>
    <w:p w:rsidR="00530044" w:rsidRPr="000B58C5" w:rsidRDefault="00530044" w:rsidP="00530044">
      <w:r w:rsidRPr="000B58C5">
        <w:t xml:space="preserve">    }</w:t>
      </w:r>
    </w:p>
    <w:p w:rsidR="00530044" w:rsidRPr="000B58C5" w:rsidRDefault="00530044" w:rsidP="00530044"/>
    <w:p w:rsidR="00530044" w:rsidRPr="000B58C5" w:rsidRDefault="00530044" w:rsidP="00530044">
      <w:r w:rsidRPr="000B58C5">
        <w:t xml:space="preserve">    @Override</w:t>
      </w:r>
    </w:p>
    <w:p w:rsidR="00530044" w:rsidRPr="000B58C5" w:rsidRDefault="00530044" w:rsidP="00530044">
      <w:r w:rsidRPr="000B58C5">
        <w:t xml:space="preserve">    public void </w:t>
      </w:r>
      <w:proofErr w:type="spellStart"/>
      <w:proofErr w:type="gramStart"/>
      <w:r w:rsidRPr="000B58C5">
        <w:t>onNotificationRemoved</w:t>
      </w:r>
      <w:proofErr w:type="spellEnd"/>
      <w:r w:rsidRPr="000B58C5">
        <w:t>(</w:t>
      </w:r>
      <w:proofErr w:type="spellStart"/>
      <w:proofErr w:type="gramEnd"/>
      <w:r w:rsidRPr="000B58C5">
        <w:t>StatusBarNotification</w:t>
      </w:r>
      <w:proofErr w:type="spellEnd"/>
      <w:r w:rsidRPr="000B58C5">
        <w:t xml:space="preserve"> </w:t>
      </w:r>
      <w:proofErr w:type="spellStart"/>
      <w:r w:rsidRPr="000B58C5">
        <w:t>sbn</w:t>
      </w:r>
      <w:proofErr w:type="spellEnd"/>
      <w:r w:rsidRPr="000B58C5">
        <w:t>) {</w:t>
      </w:r>
    </w:p>
    <w:p w:rsidR="00530044" w:rsidRPr="000B58C5" w:rsidRDefault="00530044" w:rsidP="00530044">
      <w:r w:rsidRPr="000B58C5">
        <w:t xml:space="preserve">    }</w:t>
      </w:r>
    </w:p>
    <w:p w:rsidR="00530044" w:rsidRPr="000B58C5" w:rsidRDefault="00530044" w:rsidP="00530044">
      <w:r w:rsidRPr="000B58C5">
        <w:t>}</w:t>
      </w:r>
    </w:p>
    <w:p w:rsidR="00530044" w:rsidRPr="000B58C5" w:rsidRDefault="00530044" w:rsidP="00530044">
      <w:r w:rsidRPr="000B58C5">
        <w:t>但是这种方式需要权限</w:t>
      </w:r>
    </w:p>
    <w:p w:rsidR="00530044" w:rsidRPr="000B58C5" w:rsidRDefault="00530044" w:rsidP="00530044">
      <w:r w:rsidRPr="000B58C5">
        <w:t xml:space="preserve">  &lt;service</w:t>
      </w:r>
    </w:p>
    <w:p w:rsidR="00530044" w:rsidRPr="000B58C5" w:rsidRDefault="00530044" w:rsidP="00530044">
      <w:r w:rsidRPr="000B58C5">
        <w:t xml:space="preserve">            </w:t>
      </w:r>
      <w:proofErr w:type="spellStart"/>
      <w:r w:rsidRPr="000B58C5">
        <w:t>android:name</w:t>
      </w:r>
      <w:proofErr w:type="spellEnd"/>
      <w:r w:rsidRPr="000B58C5">
        <w:t>=</w:t>
      </w:r>
      <w:proofErr w:type="gramStart"/>
      <w:r w:rsidRPr="000B58C5">
        <w:t>".</w:t>
      </w:r>
      <w:proofErr w:type="spellStart"/>
      <w:r w:rsidRPr="000B58C5">
        <w:t>LiveService</w:t>
      </w:r>
      <w:proofErr w:type="spellEnd"/>
      <w:proofErr w:type="gramEnd"/>
      <w:r w:rsidRPr="000B58C5">
        <w:t>"</w:t>
      </w:r>
    </w:p>
    <w:p w:rsidR="00530044" w:rsidRPr="000B58C5" w:rsidRDefault="00530044" w:rsidP="00530044">
      <w:r w:rsidRPr="000B58C5">
        <w:t xml:space="preserve">            </w:t>
      </w:r>
      <w:proofErr w:type="gramStart"/>
      <w:r w:rsidRPr="000B58C5">
        <w:t>android:permission</w:t>
      </w:r>
      <w:proofErr w:type="gramEnd"/>
      <w:r w:rsidRPr="000B58C5">
        <w:t>="android.permission.BIND_NOTIFICATION_LISTENER_SERVICE"&gt;</w:t>
      </w:r>
    </w:p>
    <w:p w:rsidR="00530044" w:rsidRPr="000B58C5" w:rsidRDefault="00530044" w:rsidP="00530044">
      <w:r w:rsidRPr="000B58C5">
        <w:t xml:space="preserve">            &lt;intent-filter&gt;</w:t>
      </w:r>
    </w:p>
    <w:p w:rsidR="00530044" w:rsidRPr="000B58C5" w:rsidRDefault="00530044" w:rsidP="00530044">
      <w:r w:rsidRPr="000B58C5">
        <w:t xml:space="preserve">                &lt;action android:name="</w:t>
      </w:r>
      <w:proofErr w:type="gramStart"/>
      <w:r w:rsidRPr="000B58C5">
        <w:t>android.service</w:t>
      </w:r>
      <w:proofErr w:type="gramEnd"/>
      <w:r w:rsidRPr="000B58C5">
        <w:t>.notification.NotificationListenerService" /&gt;</w:t>
      </w:r>
    </w:p>
    <w:p w:rsidR="00530044" w:rsidRPr="000B58C5" w:rsidRDefault="00530044" w:rsidP="00530044">
      <w:r w:rsidRPr="000B58C5">
        <w:t xml:space="preserve">            &lt;/intent-filter&gt;</w:t>
      </w:r>
    </w:p>
    <w:p w:rsidR="00530044" w:rsidRPr="000B58C5" w:rsidRDefault="00530044" w:rsidP="00530044">
      <w:r w:rsidRPr="000B58C5">
        <w:t xml:space="preserve">        &lt;/service&gt;</w:t>
      </w:r>
    </w:p>
    <w:p w:rsidR="00530044" w:rsidRPr="000B58C5" w:rsidRDefault="00530044" w:rsidP="00530044">
      <w:r w:rsidRPr="000B58C5">
        <w:t>所以你的应用要是有消息推送的话，那么可以用这种方式去欺骗用户。</w:t>
      </w:r>
    </w:p>
    <w:p w:rsidR="00530044" w:rsidRPr="000B58C5" w:rsidRDefault="00530044" w:rsidP="00530044">
      <w:r w:rsidRPr="000B58C5">
        <w:t>结束：</w:t>
      </w:r>
      <w:r w:rsidRPr="000B58C5">
        <w:br/>
      </w:r>
      <w:r w:rsidRPr="000B58C5">
        <w:t>听说账号同步唤醒</w:t>
      </w:r>
      <w:r w:rsidRPr="000B58C5">
        <w:t>APP</w:t>
      </w:r>
      <w:r w:rsidRPr="000B58C5">
        <w:t>这种机制很不错，用户强制停止都杀不起创建一个账号并设置同步器，创建周期同步，系统会自动调用同步器，这样就能激活我们的</w:t>
      </w:r>
      <w:r w:rsidRPr="000B58C5">
        <w:t>APP</w:t>
      </w:r>
      <w:r w:rsidRPr="000B58C5">
        <w:t>，局限是国产机会修改最短同步周期（</w:t>
      </w:r>
      <w:proofErr w:type="gramStart"/>
      <w:r w:rsidRPr="000B58C5">
        <w:t>魅</w:t>
      </w:r>
      <w:proofErr w:type="gramEnd"/>
      <w:r w:rsidRPr="000B58C5">
        <w:t>蓝</w:t>
      </w:r>
      <w:r w:rsidRPr="000B58C5">
        <w:t>NOTE2</w:t>
      </w:r>
      <w:r w:rsidRPr="000B58C5">
        <w:t>长达</w:t>
      </w:r>
      <w:r w:rsidRPr="000B58C5">
        <w:t>30</w:t>
      </w:r>
      <w:r w:rsidRPr="000B58C5">
        <w:t>分钟），并且需要联网才能使用。在国内各大</w:t>
      </w:r>
      <w:r w:rsidRPr="000B58C5">
        <w:t>ROM"</w:t>
      </w:r>
      <w:r w:rsidRPr="000B58C5">
        <w:t>欣欣向荣</w:t>
      </w:r>
      <w:r w:rsidRPr="000B58C5">
        <w:t>"</w:t>
      </w:r>
      <w:r w:rsidRPr="000B58C5">
        <w:t>的大背景下，关于进程保活，不加入白名单，我也很想知道有没有一个</w:t>
      </w:r>
      <w:proofErr w:type="gramStart"/>
      <w:r w:rsidRPr="000B58C5">
        <w:t>应用永活的</w:t>
      </w:r>
      <w:proofErr w:type="gramEnd"/>
      <w:r w:rsidRPr="000B58C5">
        <w:t>方案，这种方案性能好，不费电，或许做不到，或许有牛人可以，但是，通过上面几种措施，在绝大部分的机型下，绝大部分用户手机中，我们的进程寿命确实得到了提高</w:t>
      </w:r>
      <w:r w:rsidRPr="000B58C5">
        <w:t>,</w:t>
      </w:r>
      <w:r w:rsidRPr="000B58C5">
        <w:t>这篇文章都是围绕怎么去提高进程</w:t>
      </w:r>
      <w:proofErr w:type="spellStart"/>
      <w:r w:rsidRPr="000B58C5">
        <w:t>oom_adj</w:t>
      </w:r>
      <w:proofErr w:type="spellEnd"/>
      <w:r w:rsidRPr="000B58C5">
        <w:t>的值来进行，关于降低内存占用方面，移步</w:t>
      </w:r>
      <w:r w:rsidRPr="000B58C5">
        <w:br/>
      </w:r>
      <w:hyperlink r:id="rId19" w:tgtFrame="_blank" w:history="1">
        <w:r w:rsidRPr="000B58C5">
          <w:t>Android</w:t>
        </w:r>
        <w:r w:rsidRPr="000B58C5">
          <w:t>性能优化的方方面面</w:t>
        </w:r>
      </w:hyperlink>
      <w:r w:rsidRPr="000B58C5">
        <w:t>，所以关于我们的应用更加</w:t>
      </w:r>
      <w:r w:rsidRPr="000B58C5">
        <w:t>“</w:t>
      </w:r>
      <w:r w:rsidRPr="000B58C5">
        <w:t>健康</w:t>
      </w:r>
      <w:r w:rsidRPr="000B58C5">
        <w:t>”</w:t>
      </w:r>
      <w:r w:rsidRPr="000B58C5">
        <w:t>，性能优化必不可少。</w:t>
      </w:r>
    </w:p>
    <w:p w:rsidR="00530044" w:rsidRPr="000B58C5" w:rsidRDefault="007141C7" w:rsidP="00530044">
      <w:hyperlink r:id="rId20" w:tgtFrame="_blank" w:history="1">
        <w:r w:rsidR="00530044" w:rsidRPr="000B58C5">
          <w:t>DEMO</w:t>
        </w:r>
        <w:r w:rsidR="00530044" w:rsidRPr="000B58C5">
          <w:t>地址：</w:t>
        </w:r>
        <w:r w:rsidR="00530044" w:rsidRPr="000B58C5">
          <w:t>https://github.com/herojing/KeepProcessLive</w:t>
        </w:r>
      </w:hyperlink>
    </w:p>
    <w:p w:rsidR="00530044" w:rsidRPr="000B58C5" w:rsidRDefault="00530044" w:rsidP="00530044">
      <w:r w:rsidRPr="000B58C5">
        <w:br/>
      </w:r>
      <w:r w:rsidRPr="000B58C5">
        <w:br/>
      </w:r>
      <w:r w:rsidRPr="000B58C5">
        <w:t>作者：</w:t>
      </w:r>
      <w:proofErr w:type="spellStart"/>
      <w:r w:rsidRPr="000B58C5">
        <w:t>LooperJing</w:t>
      </w:r>
      <w:proofErr w:type="spellEnd"/>
      <w:r w:rsidRPr="000B58C5">
        <w:br/>
      </w:r>
      <w:r w:rsidRPr="000B58C5">
        <w:t>链接：</w:t>
      </w:r>
      <w:r w:rsidRPr="000B58C5">
        <w:t>https://www.jianshu.com/p/1da4541b70ad</w:t>
      </w:r>
      <w:r w:rsidRPr="000B58C5">
        <w:br/>
      </w:r>
      <w:proofErr w:type="gramStart"/>
      <w:r w:rsidRPr="000B58C5">
        <w:t>來</w:t>
      </w:r>
      <w:proofErr w:type="gramEnd"/>
      <w:r w:rsidRPr="000B58C5">
        <w:t>源：简书</w:t>
      </w:r>
      <w:r w:rsidRPr="000B58C5">
        <w:br/>
      </w:r>
      <w:r w:rsidRPr="000B58C5">
        <w:t>简书著作权</w:t>
      </w:r>
      <w:proofErr w:type="gramStart"/>
      <w:r w:rsidRPr="000B58C5">
        <w:t>归作者</w:t>
      </w:r>
      <w:proofErr w:type="gramEnd"/>
      <w:r w:rsidRPr="000B58C5">
        <w:t>所有，任何形式的转载都请联系作者获得授权并注明出处。</w:t>
      </w:r>
    </w:p>
    <w:p w:rsidR="00A309F2" w:rsidRPr="00530044" w:rsidRDefault="00A309F2" w:rsidP="00895E62"/>
    <w:sectPr w:rsidR="00A309F2" w:rsidRPr="005300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1A2E1D"/>
    <w:rsid w:val="002A1371"/>
    <w:rsid w:val="00530044"/>
    <w:rsid w:val="00552337"/>
    <w:rsid w:val="0066115A"/>
    <w:rsid w:val="007141C7"/>
    <w:rsid w:val="00895E62"/>
    <w:rsid w:val="00A309F2"/>
    <w:rsid w:val="00C52A65"/>
    <w:rsid w:val="00D5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329295">
      <w:bodyDiv w:val="1"/>
      <w:marLeft w:val="0"/>
      <w:marRight w:val="0"/>
      <w:marTop w:val="0"/>
      <w:marBottom w:val="0"/>
      <w:divBdr>
        <w:top w:val="none" w:sz="0" w:space="0" w:color="auto"/>
        <w:left w:val="none" w:sz="0" w:space="0" w:color="auto"/>
        <w:bottom w:val="none" w:sz="0" w:space="0" w:color="auto"/>
        <w:right w:val="none" w:sz="0" w:space="0" w:color="auto"/>
      </w:divBdr>
      <w:divsChild>
        <w:div w:id="1890913809">
          <w:marLeft w:val="0"/>
          <w:marRight w:val="0"/>
          <w:marTop w:val="0"/>
          <w:marBottom w:val="0"/>
          <w:divBdr>
            <w:top w:val="none" w:sz="0" w:space="0" w:color="auto"/>
            <w:left w:val="none" w:sz="0" w:space="0" w:color="auto"/>
            <w:bottom w:val="none" w:sz="0" w:space="0" w:color="auto"/>
            <w:right w:val="none" w:sz="0" w:space="0" w:color="auto"/>
          </w:divBdr>
          <w:divsChild>
            <w:div w:id="1748962775">
              <w:marLeft w:val="0"/>
              <w:marRight w:val="0"/>
              <w:marTop w:val="0"/>
              <w:marBottom w:val="0"/>
              <w:divBdr>
                <w:top w:val="none" w:sz="0" w:space="0" w:color="auto"/>
                <w:left w:val="none" w:sz="0" w:space="0" w:color="auto"/>
                <w:bottom w:val="none" w:sz="0" w:space="0" w:color="auto"/>
                <w:right w:val="none" w:sz="0" w:space="0" w:color="auto"/>
              </w:divBdr>
              <w:divsChild>
                <w:div w:id="547450607">
                  <w:marLeft w:val="0"/>
                  <w:marRight w:val="0"/>
                  <w:marTop w:val="0"/>
                  <w:marBottom w:val="0"/>
                  <w:divBdr>
                    <w:top w:val="none" w:sz="0" w:space="0" w:color="auto"/>
                    <w:left w:val="none" w:sz="0" w:space="0" w:color="auto"/>
                    <w:bottom w:val="none" w:sz="0" w:space="0" w:color="auto"/>
                    <w:right w:val="none" w:sz="0" w:space="0" w:color="auto"/>
                  </w:divBdr>
                  <w:divsChild>
                    <w:div w:id="1276601221">
                      <w:marLeft w:val="0"/>
                      <w:marRight w:val="0"/>
                      <w:marTop w:val="0"/>
                      <w:marBottom w:val="0"/>
                      <w:divBdr>
                        <w:top w:val="none" w:sz="0" w:space="0" w:color="auto"/>
                        <w:left w:val="none" w:sz="0" w:space="0" w:color="auto"/>
                        <w:bottom w:val="none" w:sz="0" w:space="0" w:color="auto"/>
                        <w:right w:val="none" w:sz="0" w:space="0" w:color="auto"/>
                      </w:divBdr>
                      <w:divsChild>
                        <w:div w:id="1338772280">
                          <w:marLeft w:val="0"/>
                          <w:marRight w:val="0"/>
                          <w:marTop w:val="0"/>
                          <w:marBottom w:val="0"/>
                          <w:divBdr>
                            <w:top w:val="none" w:sz="0" w:space="0" w:color="auto"/>
                            <w:left w:val="none" w:sz="0" w:space="0" w:color="auto"/>
                            <w:bottom w:val="none" w:sz="0" w:space="0" w:color="auto"/>
                            <w:right w:val="none" w:sz="0" w:space="0" w:color="auto"/>
                          </w:divBdr>
                          <w:divsChild>
                            <w:div w:id="2126340275">
                              <w:marLeft w:val="0"/>
                              <w:marRight w:val="0"/>
                              <w:marTop w:val="0"/>
                              <w:marBottom w:val="0"/>
                              <w:divBdr>
                                <w:top w:val="none" w:sz="0" w:space="0" w:color="auto"/>
                                <w:left w:val="none" w:sz="0" w:space="0" w:color="auto"/>
                                <w:bottom w:val="none" w:sz="0" w:space="0" w:color="auto"/>
                                <w:right w:val="none" w:sz="0" w:space="0" w:color="auto"/>
                              </w:divBdr>
                            </w:div>
                          </w:divsChild>
                        </w:div>
                        <w:div w:id="1629967107">
                          <w:marLeft w:val="0"/>
                          <w:marRight w:val="0"/>
                          <w:marTop w:val="0"/>
                          <w:marBottom w:val="0"/>
                          <w:divBdr>
                            <w:top w:val="none" w:sz="0" w:space="0" w:color="auto"/>
                            <w:left w:val="none" w:sz="0" w:space="0" w:color="auto"/>
                            <w:bottom w:val="none" w:sz="0" w:space="0" w:color="auto"/>
                            <w:right w:val="none" w:sz="0" w:space="0" w:color="auto"/>
                          </w:divBdr>
                        </w:div>
                      </w:divsChild>
                    </w:div>
                    <w:div w:id="1116293286">
                      <w:marLeft w:val="0"/>
                      <w:marRight w:val="0"/>
                      <w:marTop w:val="0"/>
                      <w:marBottom w:val="0"/>
                      <w:divBdr>
                        <w:top w:val="none" w:sz="0" w:space="0" w:color="auto"/>
                        <w:left w:val="none" w:sz="0" w:space="0" w:color="auto"/>
                        <w:bottom w:val="none" w:sz="0" w:space="0" w:color="auto"/>
                        <w:right w:val="none" w:sz="0" w:space="0" w:color="auto"/>
                      </w:divBdr>
                      <w:divsChild>
                        <w:div w:id="646669651">
                          <w:marLeft w:val="0"/>
                          <w:marRight w:val="0"/>
                          <w:marTop w:val="0"/>
                          <w:marBottom w:val="0"/>
                          <w:divBdr>
                            <w:top w:val="none" w:sz="0" w:space="0" w:color="auto"/>
                            <w:left w:val="none" w:sz="0" w:space="0" w:color="auto"/>
                            <w:bottom w:val="none" w:sz="0" w:space="0" w:color="auto"/>
                            <w:right w:val="none" w:sz="0" w:space="0" w:color="auto"/>
                          </w:divBdr>
                          <w:divsChild>
                            <w:div w:id="1836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43">
                      <w:marLeft w:val="0"/>
                      <w:marRight w:val="0"/>
                      <w:marTop w:val="0"/>
                      <w:marBottom w:val="0"/>
                      <w:divBdr>
                        <w:top w:val="none" w:sz="0" w:space="0" w:color="auto"/>
                        <w:left w:val="none" w:sz="0" w:space="0" w:color="auto"/>
                        <w:bottom w:val="none" w:sz="0" w:space="0" w:color="auto"/>
                        <w:right w:val="none" w:sz="0" w:space="0" w:color="auto"/>
                      </w:divBdr>
                      <w:divsChild>
                        <w:div w:id="1951280863">
                          <w:marLeft w:val="0"/>
                          <w:marRight w:val="0"/>
                          <w:marTop w:val="0"/>
                          <w:marBottom w:val="0"/>
                          <w:divBdr>
                            <w:top w:val="none" w:sz="0" w:space="0" w:color="auto"/>
                            <w:left w:val="none" w:sz="0" w:space="0" w:color="auto"/>
                            <w:bottom w:val="none" w:sz="0" w:space="0" w:color="auto"/>
                            <w:right w:val="none" w:sz="0" w:space="0" w:color="auto"/>
                          </w:divBdr>
                          <w:divsChild>
                            <w:div w:id="145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130">
                      <w:marLeft w:val="0"/>
                      <w:marRight w:val="0"/>
                      <w:marTop w:val="0"/>
                      <w:marBottom w:val="0"/>
                      <w:divBdr>
                        <w:top w:val="none" w:sz="0" w:space="0" w:color="auto"/>
                        <w:left w:val="none" w:sz="0" w:space="0" w:color="auto"/>
                        <w:bottom w:val="none" w:sz="0" w:space="0" w:color="auto"/>
                        <w:right w:val="none" w:sz="0" w:space="0" w:color="auto"/>
                      </w:divBdr>
                      <w:divsChild>
                        <w:div w:id="2004582353">
                          <w:marLeft w:val="0"/>
                          <w:marRight w:val="0"/>
                          <w:marTop w:val="0"/>
                          <w:marBottom w:val="0"/>
                          <w:divBdr>
                            <w:top w:val="none" w:sz="0" w:space="0" w:color="auto"/>
                            <w:left w:val="none" w:sz="0" w:space="0" w:color="auto"/>
                            <w:bottom w:val="none" w:sz="0" w:space="0" w:color="auto"/>
                            <w:right w:val="none" w:sz="0" w:space="0" w:color="auto"/>
                          </w:divBdr>
                          <w:divsChild>
                            <w:div w:id="11438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233">
                      <w:marLeft w:val="0"/>
                      <w:marRight w:val="0"/>
                      <w:marTop w:val="0"/>
                      <w:marBottom w:val="0"/>
                      <w:divBdr>
                        <w:top w:val="none" w:sz="0" w:space="0" w:color="auto"/>
                        <w:left w:val="none" w:sz="0" w:space="0" w:color="auto"/>
                        <w:bottom w:val="none" w:sz="0" w:space="0" w:color="auto"/>
                        <w:right w:val="none" w:sz="0" w:space="0" w:color="auto"/>
                      </w:divBdr>
                      <w:divsChild>
                        <w:div w:id="1116676217">
                          <w:marLeft w:val="0"/>
                          <w:marRight w:val="0"/>
                          <w:marTop w:val="0"/>
                          <w:marBottom w:val="0"/>
                          <w:divBdr>
                            <w:top w:val="none" w:sz="0" w:space="0" w:color="auto"/>
                            <w:left w:val="none" w:sz="0" w:space="0" w:color="auto"/>
                            <w:bottom w:val="none" w:sz="0" w:space="0" w:color="auto"/>
                            <w:right w:val="none" w:sz="0" w:space="0" w:color="auto"/>
                          </w:divBdr>
                          <w:divsChild>
                            <w:div w:id="1348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954">
                      <w:marLeft w:val="0"/>
                      <w:marRight w:val="0"/>
                      <w:marTop w:val="0"/>
                      <w:marBottom w:val="0"/>
                      <w:divBdr>
                        <w:top w:val="none" w:sz="0" w:space="0" w:color="auto"/>
                        <w:left w:val="none" w:sz="0" w:space="0" w:color="auto"/>
                        <w:bottom w:val="none" w:sz="0" w:space="0" w:color="auto"/>
                        <w:right w:val="none" w:sz="0" w:space="0" w:color="auto"/>
                      </w:divBdr>
                      <w:divsChild>
                        <w:div w:id="256721474">
                          <w:marLeft w:val="0"/>
                          <w:marRight w:val="0"/>
                          <w:marTop w:val="0"/>
                          <w:marBottom w:val="0"/>
                          <w:divBdr>
                            <w:top w:val="none" w:sz="0" w:space="0" w:color="auto"/>
                            <w:left w:val="none" w:sz="0" w:space="0" w:color="auto"/>
                            <w:bottom w:val="none" w:sz="0" w:space="0" w:color="auto"/>
                            <w:right w:val="none" w:sz="0" w:space="0" w:color="auto"/>
                          </w:divBdr>
                          <w:divsChild>
                            <w:div w:id="1562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600">
                      <w:marLeft w:val="0"/>
                      <w:marRight w:val="0"/>
                      <w:marTop w:val="0"/>
                      <w:marBottom w:val="0"/>
                      <w:divBdr>
                        <w:top w:val="none" w:sz="0" w:space="0" w:color="auto"/>
                        <w:left w:val="none" w:sz="0" w:space="0" w:color="auto"/>
                        <w:bottom w:val="none" w:sz="0" w:space="0" w:color="auto"/>
                        <w:right w:val="none" w:sz="0" w:space="0" w:color="auto"/>
                      </w:divBdr>
                      <w:divsChild>
                        <w:div w:id="1025401692">
                          <w:marLeft w:val="0"/>
                          <w:marRight w:val="0"/>
                          <w:marTop w:val="0"/>
                          <w:marBottom w:val="0"/>
                          <w:divBdr>
                            <w:top w:val="none" w:sz="0" w:space="0" w:color="auto"/>
                            <w:left w:val="none" w:sz="0" w:space="0" w:color="auto"/>
                            <w:bottom w:val="none" w:sz="0" w:space="0" w:color="auto"/>
                            <w:right w:val="none" w:sz="0" w:space="0" w:color="auto"/>
                          </w:divBdr>
                          <w:divsChild>
                            <w:div w:id="9373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027">
                      <w:marLeft w:val="0"/>
                      <w:marRight w:val="0"/>
                      <w:marTop w:val="0"/>
                      <w:marBottom w:val="0"/>
                      <w:divBdr>
                        <w:top w:val="none" w:sz="0" w:space="0" w:color="auto"/>
                        <w:left w:val="none" w:sz="0" w:space="0" w:color="auto"/>
                        <w:bottom w:val="none" w:sz="0" w:space="0" w:color="auto"/>
                        <w:right w:val="none" w:sz="0" w:space="0" w:color="auto"/>
                      </w:divBdr>
                      <w:divsChild>
                        <w:div w:id="916131792">
                          <w:marLeft w:val="0"/>
                          <w:marRight w:val="0"/>
                          <w:marTop w:val="0"/>
                          <w:marBottom w:val="0"/>
                          <w:divBdr>
                            <w:top w:val="none" w:sz="0" w:space="0" w:color="auto"/>
                            <w:left w:val="none" w:sz="0" w:space="0" w:color="auto"/>
                            <w:bottom w:val="none" w:sz="0" w:space="0" w:color="auto"/>
                            <w:right w:val="none" w:sz="0" w:space="0" w:color="auto"/>
                          </w:divBdr>
                          <w:divsChild>
                            <w:div w:id="19958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968">
                      <w:marLeft w:val="0"/>
                      <w:marRight w:val="0"/>
                      <w:marTop w:val="0"/>
                      <w:marBottom w:val="0"/>
                      <w:divBdr>
                        <w:top w:val="none" w:sz="0" w:space="0" w:color="auto"/>
                        <w:left w:val="none" w:sz="0" w:space="0" w:color="auto"/>
                        <w:bottom w:val="none" w:sz="0" w:space="0" w:color="auto"/>
                        <w:right w:val="none" w:sz="0" w:space="0" w:color="auto"/>
                      </w:divBdr>
                      <w:divsChild>
                        <w:div w:id="2082100665">
                          <w:marLeft w:val="0"/>
                          <w:marRight w:val="0"/>
                          <w:marTop w:val="0"/>
                          <w:marBottom w:val="0"/>
                          <w:divBdr>
                            <w:top w:val="none" w:sz="0" w:space="0" w:color="auto"/>
                            <w:left w:val="none" w:sz="0" w:space="0" w:color="auto"/>
                            <w:bottom w:val="none" w:sz="0" w:space="0" w:color="auto"/>
                            <w:right w:val="none" w:sz="0" w:space="0" w:color="auto"/>
                          </w:divBdr>
                          <w:divsChild>
                            <w:div w:id="409042866">
                              <w:marLeft w:val="0"/>
                              <w:marRight w:val="0"/>
                              <w:marTop w:val="0"/>
                              <w:marBottom w:val="0"/>
                              <w:divBdr>
                                <w:top w:val="none" w:sz="0" w:space="0" w:color="auto"/>
                                <w:left w:val="none" w:sz="0" w:space="0" w:color="auto"/>
                                <w:bottom w:val="none" w:sz="0" w:space="0" w:color="auto"/>
                                <w:right w:val="none" w:sz="0" w:space="0" w:color="auto"/>
                              </w:divBdr>
                            </w:div>
                          </w:divsChild>
                        </w:div>
                        <w:div w:id="918444517">
                          <w:marLeft w:val="0"/>
                          <w:marRight w:val="0"/>
                          <w:marTop w:val="0"/>
                          <w:marBottom w:val="0"/>
                          <w:divBdr>
                            <w:top w:val="none" w:sz="0" w:space="0" w:color="auto"/>
                            <w:left w:val="none" w:sz="0" w:space="0" w:color="auto"/>
                            <w:bottom w:val="none" w:sz="0" w:space="0" w:color="auto"/>
                            <w:right w:val="none" w:sz="0" w:space="0" w:color="auto"/>
                          </w:divBdr>
                        </w:div>
                      </w:divsChild>
                    </w:div>
                    <w:div w:id="724452174">
                      <w:marLeft w:val="0"/>
                      <w:marRight w:val="0"/>
                      <w:marTop w:val="0"/>
                      <w:marBottom w:val="0"/>
                      <w:divBdr>
                        <w:top w:val="none" w:sz="0" w:space="0" w:color="auto"/>
                        <w:left w:val="none" w:sz="0" w:space="0" w:color="auto"/>
                        <w:bottom w:val="none" w:sz="0" w:space="0" w:color="auto"/>
                        <w:right w:val="none" w:sz="0" w:space="0" w:color="auto"/>
                      </w:divBdr>
                      <w:divsChild>
                        <w:div w:id="1924684766">
                          <w:marLeft w:val="0"/>
                          <w:marRight w:val="0"/>
                          <w:marTop w:val="0"/>
                          <w:marBottom w:val="0"/>
                          <w:divBdr>
                            <w:top w:val="none" w:sz="0" w:space="0" w:color="auto"/>
                            <w:left w:val="none" w:sz="0" w:space="0" w:color="auto"/>
                            <w:bottom w:val="none" w:sz="0" w:space="0" w:color="auto"/>
                            <w:right w:val="none" w:sz="0" w:space="0" w:color="auto"/>
                          </w:divBdr>
                          <w:divsChild>
                            <w:div w:id="1636253360">
                              <w:marLeft w:val="0"/>
                              <w:marRight w:val="0"/>
                              <w:marTop w:val="0"/>
                              <w:marBottom w:val="0"/>
                              <w:divBdr>
                                <w:top w:val="none" w:sz="0" w:space="0" w:color="auto"/>
                                <w:left w:val="none" w:sz="0" w:space="0" w:color="auto"/>
                                <w:bottom w:val="none" w:sz="0" w:space="0" w:color="auto"/>
                                <w:right w:val="none" w:sz="0" w:space="0" w:color="auto"/>
                              </w:divBdr>
                            </w:div>
                          </w:divsChild>
                        </w:div>
                        <w:div w:id="20924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jianshu.com?t=http%3A%2F%2Fmt.sohu.com%2F20160408%2Fn443685317.shtml" TargetMode="External"/><Relationship Id="rId18" Type="http://schemas.openxmlformats.org/officeDocument/2006/relationships/hyperlink" Target="https://link.jianshu.com?t=http%3A%2F%2Fblog.csdn.net%2Faigestudio%2Farticle%2Fdetails%2F5134840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link.jianshu.com?t=https%3A%2F%2Fgithub.com%2Fherojing%2FKeepProcessL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ianshu.com/p/b3b09fa29f65"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040EEB0C-9AEA-4513-9F8B-12A4F11A193D}"/>
      </w:docPartPr>
      <w:docPartBody>
        <w:p w:rsidR="003563F8" w:rsidRDefault="00943D84">
          <w:r w:rsidRPr="00544F5F">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0C484E"/>
    <w:rsid w:val="0027264C"/>
    <w:rsid w:val="003563F8"/>
    <w:rsid w:val="007902CD"/>
    <w:rsid w:val="00943D84"/>
    <w:rsid w:val="00BB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3D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Android进程包活全部方法</PostTitle>
  <PostDate/>
  <PostID/>
  <Category1/>
  <Category2/>
  <Category3/>
  <Category4/>
  <Category5/>
  <Category6/>
  <Category7/>
  <Category8/>
  <Category9/>
  <Category10/>
  <Account>610837a6-b4ed-4d88-8940-27a6cd85be96</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590</TotalTime>
  <Pages>1</Pages>
  <Words>2442</Words>
  <Characters>13921</Characters>
  <Application>Microsoft Office Word</Application>
  <DocSecurity>0</DocSecurity>
  <Lines>116</Lines>
  <Paragraphs>32</Paragraphs>
  <ScaleCrop>false</ScaleCrop>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Administrator</cp:lastModifiedBy>
  <cp:revision>7</cp:revision>
  <dcterms:created xsi:type="dcterms:W3CDTF">2018-05-20T03:33:00Z</dcterms:created>
  <dcterms:modified xsi:type="dcterms:W3CDTF">2018-08-16T10:06:00Z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