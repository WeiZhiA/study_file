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D57042">
              <w:pPr>
                <w:pStyle w:val="Publishwithline"/>
              </w:pPr>
              <w:r>
                <w:rPr>
                  <w:rFonts w:hint="eastAsia"/>
                </w:rPr>
                <w:t>自定义控件（尚学谷）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43086E">
          <w:pPr>
            <w:pStyle w:val="PadderBetweenControlandBody"/>
          </w:pPr>
        </w:p>
      </w:sdtContent>
    </w:sdt>
    <w:p w:rsidR="0027452F" w:rsidRPr="0027452F" w:rsidRDefault="0027452F" w:rsidP="0027452F">
      <w:pPr>
        <w:pStyle w:val="1"/>
      </w:pPr>
      <w:r>
        <w:t>1.</w:t>
      </w:r>
      <w:r w:rsidRPr="0027452F">
        <w:t>Android</w:t>
      </w:r>
      <w:r w:rsidRPr="0027452F">
        <w:t>手机系统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我们要知道为什么造成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OOM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，务必来看看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系统的一些知识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我们使用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手机的同学应该都知道，手机越用越卡，而且时不时就会出现内存不足的情况，为什么呢？原因有以下：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1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，我们知道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是由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语言编写，那么熟悉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的同学应该知道，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是运行在虚拟机上的，而不是像苹果直接运行在系统上，虚拟机不仅非常耗性能，更是垃圾场，随着时间越来越久，垃圾越来越多，内存就会越来越不足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2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，熟悉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的同学知道，我们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是可以长时间运行在后台的，不像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苹果，当用户不用这个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的时候，过了一会系统就杀死了这个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了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，既然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的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是可以长时间运行在后台，那么就会不断的占用内存和进程，特别是些大型的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，更是消耗很大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3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，现在有很多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没有按照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的规格去开发，没有在意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的性能优化，导致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越来越大，消耗的性能也越来越多，在按照上述第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2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点，结果可想而知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4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，熟悉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的同学应该知道，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有非常强大的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GC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机制，可以回收一些没必要的对象来保证内存的分配，但是，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</w:t>
      </w:r>
      <w:bookmarkStart w:id="0" w:name="_GoBack"/>
      <w:bookmarkEnd w:id="0"/>
      <w:r w:rsidRPr="0027452F">
        <w:rPr>
          <w:rFonts w:ascii="Arial" w:eastAsia="宋体" w:hAnsi="Arial" w:cs="Arial"/>
          <w:color w:val="333333"/>
          <w:sz w:val="26"/>
          <w:szCs w:val="26"/>
        </w:rPr>
        <w:t>虚拟机却不能做到随用随放，也就是说，当我们内存不足的情况下，它才可能回收，但是却不会预先回收垃圾来为我们的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分配足够大的内存，在按照上述第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1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点，也很容易知道结果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5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，手机配置不高（除非你换</w:t>
      </w:r>
      <w:proofErr w:type="spellStart"/>
      <w:r w:rsidRPr="0027452F">
        <w:rPr>
          <w:rFonts w:ascii="Arial" w:eastAsia="宋体" w:hAnsi="Arial" w:cs="Arial"/>
          <w:color w:val="333333"/>
          <w:sz w:val="26"/>
          <w:szCs w:val="26"/>
        </w:rPr>
        <w:t>iphone</w:t>
      </w:r>
      <w:proofErr w:type="spellEnd"/>
      <w:r w:rsidRPr="0027452F">
        <w:rPr>
          <w:rFonts w:ascii="Arial" w:eastAsia="宋体" w:hAnsi="Arial" w:cs="Arial"/>
          <w:color w:val="333333"/>
          <w:sz w:val="26"/>
          <w:szCs w:val="26"/>
        </w:rPr>
        <w:t>，否则还是逃不过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系统机制）</w:t>
      </w:r>
    </w:p>
    <w:p w:rsidR="0027452F" w:rsidRPr="0027452F" w:rsidRDefault="0027452F" w:rsidP="0027452F">
      <w:pPr>
        <w:spacing w:after="150"/>
        <w:rPr>
          <w:rFonts w:ascii="Arial" w:eastAsia="宋体" w:hAnsi="Arial" w:cs="Arial" w:hint="eastAsia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上述就是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系统的一些特性，但是还不够，我们</w:t>
      </w: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从进程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机制来分析</w:t>
      </w:r>
    </w:p>
    <w:p w:rsidR="0027452F" w:rsidRPr="0027452F" w:rsidRDefault="0027452F" w:rsidP="0027452F">
      <w:pPr>
        <w:pStyle w:val="1"/>
      </w:pPr>
      <w:r>
        <w:rPr>
          <w:rFonts w:hint="eastAsia"/>
        </w:rPr>
        <w:t>2</w:t>
      </w:r>
      <w:r>
        <w:t>.</w:t>
      </w:r>
      <w:r w:rsidRPr="0027452F">
        <w:t>进程机制和内存机制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我们知道了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是运行在虚拟机上，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为每一个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都单独分配了一个虚拟机，也就是说每个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都有自己的进程，每个进程都有自己的内存空间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，这样做的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好处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就是当我们当前的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出现问题的时候，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系统仅仅杀死当前进程，不会导致其他的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受到牵连，回收之后释放出内存给其他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使用，进程从高到底分为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5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种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：</w:t>
      </w:r>
    </w:p>
    <w:p w:rsidR="0027452F" w:rsidRPr="0027452F" w:rsidRDefault="0027452F" w:rsidP="0027452F">
      <w:pPr>
        <w:spacing w:before="150" w:after="150"/>
        <w:outlineLvl w:val="3"/>
        <w:rPr>
          <w:rFonts w:ascii="inherit" w:eastAsia="宋体" w:hAnsi="inherit" w:cs="Arial"/>
          <w:color w:val="333333"/>
          <w:sz w:val="27"/>
          <w:szCs w:val="27"/>
        </w:rPr>
      </w:pPr>
      <w:r w:rsidRPr="0027452F">
        <w:rPr>
          <w:rFonts w:ascii="inherit" w:eastAsia="宋体" w:hAnsi="inherit" w:cs="Arial"/>
          <w:color w:val="FF0000"/>
          <w:sz w:val="27"/>
          <w:szCs w:val="27"/>
        </w:rPr>
        <w:t>前台进程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正在与用户交互的进程，通俗来讲就是你当前使用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的进程</w:t>
      </w:r>
    </w:p>
    <w:p w:rsidR="0027452F" w:rsidRPr="0027452F" w:rsidRDefault="0027452F" w:rsidP="0027452F">
      <w:pPr>
        <w:spacing w:before="150" w:after="150"/>
        <w:outlineLvl w:val="3"/>
        <w:rPr>
          <w:rFonts w:ascii="inherit" w:eastAsia="宋体" w:hAnsi="inherit" w:cs="Arial"/>
          <w:color w:val="333333"/>
          <w:sz w:val="27"/>
          <w:szCs w:val="27"/>
        </w:rPr>
      </w:pPr>
      <w:r w:rsidRPr="0027452F">
        <w:rPr>
          <w:rFonts w:ascii="inherit" w:eastAsia="宋体" w:hAnsi="inherit" w:cs="Arial"/>
          <w:color w:val="FF0000"/>
          <w:sz w:val="27"/>
          <w:szCs w:val="27"/>
        </w:rPr>
        <w:t>可见进程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可以被用户看到，但是没有和用户交互，例如一个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以对话框的形式覆盖在当前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上面，当前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可以被用户看到，但是不和用户交互</w:t>
      </w:r>
    </w:p>
    <w:p w:rsidR="0027452F" w:rsidRPr="0027452F" w:rsidRDefault="0027452F" w:rsidP="0027452F">
      <w:pPr>
        <w:spacing w:before="150" w:after="150"/>
        <w:outlineLvl w:val="3"/>
        <w:rPr>
          <w:rFonts w:ascii="inherit" w:eastAsia="宋体" w:hAnsi="inherit" w:cs="Arial"/>
          <w:color w:val="333333"/>
          <w:sz w:val="27"/>
          <w:szCs w:val="27"/>
        </w:rPr>
      </w:pPr>
      <w:r w:rsidRPr="0027452F">
        <w:rPr>
          <w:rFonts w:ascii="inherit" w:eastAsia="宋体" w:hAnsi="inherit" w:cs="Arial"/>
          <w:color w:val="FF0000"/>
          <w:sz w:val="27"/>
          <w:szCs w:val="27"/>
        </w:rPr>
        <w:t>服务进程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这个相信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大家都熟悉，也就是我们常说的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service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，能够运行在后台，常见的有音乐类的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</w:p>
    <w:p w:rsidR="0027452F" w:rsidRPr="0027452F" w:rsidRDefault="0027452F" w:rsidP="0027452F">
      <w:pPr>
        <w:spacing w:before="150" w:after="150"/>
        <w:outlineLvl w:val="3"/>
        <w:rPr>
          <w:rFonts w:ascii="inherit" w:eastAsia="宋体" w:hAnsi="inherit" w:cs="Arial"/>
          <w:color w:val="FF0000"/>
          <w:sz w:val="27"/>
          <w:szCs w:val="27"/>
        </w:rPr>
      </w:pPr>
      <w:r w:rsidRPr="0027452F">
        <w:rPr>
          <w:rFonts w:ascii="inherit" w:eastAsia="宋体" w:hAnsi="inherit" w:cs="Arial"/>
          <w:color w:val="FF0000"/>
          <w:sz w:val="27"/>
          <w:szCs w:val="27"/>
        </w:rPr>
        <w:t>后台进程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注意，这个后台进程不要和服务进程搞混了，它的意思是说当前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在后台运行，例如我启动了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，然后点击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home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返回到桌面，那么这个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就会被</w:t>
      </w: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切回到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后台进程</w:t>
      </w:r>
    </w:p>
    <w:p w:rsidR="0027452F" w:rsidRPr="0027452F" w:rsidRDefault="0027452F" w:rsidP="0027452F">
      <w:pPr>
        <w:spacing w:before="150" w:after="150"/>
        <w:outlineLvl w:val="3"/>
        <w:rPr>
          <w:rFonts w:ascii="inherit" w:eastAsia="宋体" w:hAnsi="inherit" w:cs="Arial"/>
          <w:color w:val="FF0000"/>
          <w:sz w:val="27"/>
          <w:szCs w:val="27"/>
        </w:rPr>
      </w:pPr>
      <w:r w:rsidRPr="0027452F">
        <w:rPr>
          <w:rFonts w:ascii="inherit" w:eastAsia="宋体" w:hAnsi="inherit" w:cs="Arial"/>
          <w:color w:val="FF0000"/>
          <w:sz w:val="27"/>
          <w:szCs w:val="27"/>
        </w:rPr>
        <w:t>空进程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空进程指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的是在这些进程内部，没有任何东西在运行。保留这种进程的</w:t>
      </w: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的</w:t>
      </w:r>
      <w:proofErr w:type="gramEnd"/>
      <w:r w:rsidRPr="0027452F">
        <w:rPr>
          <w:rFonts w:ascii="Arial" w:eastAsia="宋体" w:hAnsi="Arial" w:cs="Arial"/>
          <w:color w:val="FF0000"/>
          <w:sz w:val="26"/>
          <w:szCs w:val="26"/>
        </w:rPr>
        <w:t>唯一目的是用作缓存，以缩短该应用下次在其中运行组件所需的启动时间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当我们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内存不足资源紧缺的时候，会从低到高去分别释放进程，从而使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有足够的内存运行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设备出厂以后，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虚拟机对单个应用的最大内存分配就确定下来了，超出这个值就会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OOM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，不同的设备会有不同的内存空间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，所以啊，买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手机的朋友，最好选配置好一点的，不然卡死你，并且如果多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运行在后台的话，也会增加流量消耗</w:t>
      </w:r>
    </w:p>
    <w:p w:rsidR="0027452F" w:rsidRPr="0027452F" w:rsidRDefault="0027452F" w:rsidP="002126AF">
      <w:pPr>
        <w:spacing w:after="150"/>
        <w:rPr>
          <w:rFonts w:ascii="Arial" w:eastAsia="宋体" w:hAnsi="Arial" w:cs="Arial" w:hint="eastAsia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其实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的这种机制有利也有弊，</w:t>
      </w: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弊我想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大家都知道了，那利是什么呢？不知道大家发现一个问题没，上述说了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和苹果的机制不同，苹果是会杀死进程，也就是说我重新打开这个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的时候，是需要重新去链接网络获取信息的，这样对有些用户来说也挺烦的，如果我在玩游戏，突然来消息了，我切换出去久了再切换回来，我又重新来到登录界面了，我就挺</w:t>
      </w: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烦这个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的，但是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如果内存足够，就不需要重新登录了，另外，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的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从后台切换到前台时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，由于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系统没有杀死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界面是不需要重新读取，启动速度会加快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，也挺人性化的</w:t>
      </w:r>
    </w:p>
    <w:p w:rsidR="0027452F" w:rsidRPr="0027452F" w:rsidRDefault="0027452F" w:rsidP="0027452F">
      <w:pPr>
        <w:spacing w:before="300" w:after="150"/>
        <w:outlineLvl w:val="2"/>
        <w:rPr>
          <w:rFonts w:ascii="inherit" w:eastAsia="宋体" w:hAnsi="inherit" w:cs="Arial"/>
          <w:color w:val="333333"/>
          <w:sz w:val="36"/>
          <w:szCs w:val="36"/>
        </w:rPr>
      </w:pPr>
      <w:r w:rsidRPr="0027452F">
        <w:rPr>
          <w:rFonts w:ascii="inherit" w:eastAsia="宋体" w:hAnsi="inherit" w:cs="Arial"/>
          <w:color w:val="333333"/>
          <w:sz w:val="36"/>
          <w:szCs w:val="36"/>
        </w:rPr>
        <w:t>内存泄漏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我们了解了内存机制之后，我们来看看内存泄漏，内存泄漏通俗一点讲就是应该被释放的资源，因为某些原因而没有被释放掉，为什么会这样呢？我们需要简单了解下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的垃圾回收机制（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GC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）</w:t>
      </w:r>
    </w:p>
    <w:p w:rsidR="0027452F" w:rsidRPr="0027452F" w:rsidRDefault="0027452F" w:rsidP="0027452F">
      <w:pPr>
        <w:spacing w:before="150" w:after="150"/>
        <w:outlineLvl w:val="3"/>
        <w:rPr>
          <w:rFonts w:ascii="inherit" w:eastAsia="宋体" w:hAnsi="inherit" w:cs="Arial"/>
          <w:color w:val="333333"/>
          <w:sz w:val="27"/>
          <w:szCs w:val="27"/>
        </w:rPr>
      </w:pPr>
      <w:r w:rsidRPr="0027452F">
        <w:rPr>
          <w:rFonts w:ascii="inherit" w:eastAsia="宋体" w:hAnsi="inherit" w:cs="Arial"/>
          <w:color w:val="333333"/>
          <w:sz w:val="27"/>
          <w:szCs w:val="27"/>
        </w:rPr>
        <w:t>GC</w:t>
      </w:r>
      <w:r w:rsidRPr="0027452F">
        <w:rPr>
          <w:rFonts w:ascii="inherit" w:eastAsia="宋体" w:hAnsi="inherit" w:cs="Arial"/>
          <w:color w:val="333333"/>
          <w:sz w:val="27"/>
          <w:szCs w:val="27"/>
        </w:rPr>
        <w:t>机制</w:t>
      </w:r>
    </w:p>
    <w:p w:rsidR="002126A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我们在开发过程中，少不了对象的创建，我们所创建的对象都是存储在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虚拟机的内存之中，我们并不用去关心对象的释放，因为这一切都是由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GC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帮我们去完成，但是，这是有条件的</w:t>
      </w:r>
      <w:r w:rsidR="002126AF">
        <w:rPr>
          <w:rFonts w:ascii="Arial" w:eastAsia="宋体" w:hAnsi="Arial" w:cs="Arial" w:hint="eastAsia"/>
          <w:color w:val="333333"/>
          <w:sz w:val="26"/>
          <w:szCs w:val="26"/>
        </w:rPr>
        <w:t>.</w:t>
      </w:r>
    </w:p>
    <w:p w:rsidR="002126AF" w:rsidRPr="0027452F" w:rsidRDefault="002126AF" w:rsidP="0027452F">
      <w:pPr>
        <w:spacing w:after="150"/>
        <w:rPr>
          <w:rFonts w:ascii="Arial" w:eastAsia="宋体" w:hAnsi="Arial" w:cs="Arial" w:hint="eastAsia"/>
          <w:color w:val="FF0000"/>
          <w:sz w:val="26"/>
          <w:szCs w:val="26"/>
        </w:rPr>
      </w:pPr>
      <w:r>
        <w:rPr>
          <w:rFonts w:ascii="Arial" w:eastAsia="宋体" w:hAnsi="Arial" w:cs="Arial" w:hint="eastAsia"/>
          <w:color w:val="333333"/>
          <w:sz w:val="26"/>
          <w:szCs w:val="26"/>
        </w:rPr>
        <w:t>说道</w:t>
      </w:r>
      <w:r>
        <w:rPr>
          <w:rFonts w:ascii="Arial" w:eastAsia="宋体" w:hAnsi="Arial" w:cs="Arial"/>
          <w:color w:val="333333"/>
          <w:sz w:val="26"/>
          <w:szCs w:val="26"/>
        </w:rPr>
        <w:t>GC</w:t>
      </w:r>
      <w:r>
        <w:rPr>
          <w:rFonts w:ascii="Arial" w:eastAsia="宋体" w:hAnsi="Arial" w:cs="Arial" w:hint="eastAsia"/>
          <w:color w:val="333333"/>
          <w:sz w:val="26"/>
          <w:szCs w:val="26"/>
        </w:rPr>
        <w:t>的垃圾回收机制，需要了解</w:t>
      </w:r>
      <w:r w:rsidRPr="00572D16">
        <w:rPr>
          <w:rFonts w:ascii="Arial" w:eastAsia="宋体" w:hAnsi="Arial" w:cs="Arial" w:hint="eastAsia"/>
          <w:color w:val="FF0000"/>
          <w:sz w:val="26"/>
          <w:szCs w:val="26"/>
        </w:rPr>
        <w:t>Java</w:t>
      </w:r>
      <w:r w:rsidRPr="00572D16">
        <w:rPr>
          <w:rFonts w:ascii="Arial" w:eastAsia="宋体" w:hAnsi="Arial" w:cs="Arial" w:hint="eastAsia"/>
          <w:color w:val="FF0000"/>
          <w:sz w:val="26"/>
          <w:szCs w:val="26"/>
        </w:rPr>
        <w:t>引用，强引用，软引用，弱引用，虚引用</w:t>
      </w:r>
    </w:p>
    <w:p w:rsidR="0027452F" w:rsidRPr="0027452F" w:rsidRDefault="0027452F" w:rsidP="0027452F">
      <w:pPr>
        <w:spacing w:before="300" w:after="150"/>
        <w:outlineLvl w:val="2"/>
        <w:rPr>
          <w:rFonts w:ascii="inherit" w:eastAsia="宋体" w:hAnsi="inherit" w:cs="Arial"/>
          <w:color w:val="333333"/>
          <w:sz w:val="36"/>
          <w:szCs w:val="36"/>
        </w:rPr>
      </w:pPr>
      <w:r w:rsidRPr="0027452F">
        <w:rPr>
          <w:rFonts w:ascii="inherit" w:eastAsia="宋体" w:hAnsi="inherit" w:cs="Arial"/>
          <w:color w:val="333333"/>
          <w:sz w:val="36"/>
          <w:szCs w:val="36"/>
        </w:rPr>
        <w:t>1</w:t>
      </w:r>
      <w:r w:rsidRPr="0027452F">
        <w:rPr>
          <w:rFonts w:ascii="inherit" w:eastAsia="宋体" w:hAnsi="inherit" w:cs="Arial"/>
          <w:color w:val="333333"/>
          <w:sz w:val="36"/>
          <w:szCs w:val="36"/>
        </w:rPr>
        <w:t>，无用对象</w:t>
      </w:r>
    </w:p>
    <w:p w:rsidR="0027452F" w:rsidRPr="0027452F" w:rsidRDefault="0027452F" w:rsidP="0027452F">
      <w:pPr>
        <w:spacing w:before="300" w:after="150"/>
        <w:outlineLvl w:val="2"/>
        <w:rPr>
          <w:rFonts w:ascii="inherit" w:eastAsia="宋体" w:hAnsi="inherit" w:cs="Arial"/>
          <w:color w:val="333333"/>
          <w:sz w:val="36"/>
          <w:szCs w:val="36"/>
        </w:rPr>
      </w:pPr>
      <w:r w:rsidRPr="0027452F">
        <w:rPr>
          <w:rFonts w:ascii="inherit" w:eastAsia="宋体" w:hAnsi="inherit" w:cs="Arial"/>
          <w:color w:val="333333"/>
          <w:sz w:val="36"/>
          <w:szCs w:val="36"/>
        </w:rPr>
        <w:t>2</w:t>
      </w:r>
      <w:r w:rsidRPr="0027452F">
        <w:rPr>
          <w:rFonts w:ascii="inherit" w:eastAsia="宋体" w:hAnsi="inherit" w:cs="Arial"/>
          <w:color w:val="333333"/>
          <w:sz w:val="36"/>
          <w:szCs w:val="36"/>
        </w:rPr>
        <w:t>，内存不足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无用对象简单概括就是，我们创建出一个对象的时候，但并没有对这个对象赋值或者说没用到这个对象，另外一种，这个对象已经使用完了，不会再被其他程序调用，举个例子，我们使用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I/O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流的时候，我们使用完了之后都需要释放掉，因为我们使用完之后已经没用其他程序在去调用了，那么这个对象应当属于无用对象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当内存空间出现紧缺，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Java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会回收一些进程来确保内存空间，我们知道我们每一个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都是有单独的进程，回收进程的时候，也就是将我们的对象资源进行回收，也就是将我们无用对象进行回收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但是，如果在一个进程当中，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对象已经用完了，但是因为某些原因</w:t>
      </w:r>
      <w:r w:rsidR="00572D16">
        <w:rPr>
          <w:rFonts w:ascii="Arial" w:eastAsia="宋体" w:hAnsi="Arial" w:cs="Arial" w:hint="eastAsia"/>
          <w:color w:val="FF0000"/>
          <w:sz w:val="26"/>
          <w:szCs w:val="26"/>
        </w:rPr>
        <w:t>被使用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GC</w:t>
      </w: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回认为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这个对象可能还需要被其他程序调用，但是实际上没有程序再去调用它，那么就会导致这个对象一直在占用着内存，另外一种，如果两个无用对象相互牵引着，也会导致</w:t>
      </w:r>
      <w:proofErr w:type="spellStart"/>
      <w:r w:rsidRPr="0027452F">
        <w:rPr>
          <w:rFonts w:ascii="Arial" w:eastAsia="宋体" w:hAnsi="Arial" w:cs="Arial"/>
          <w:color w:val="333333"/>
          <w:sz w:val="26"/>
          <w:szCs w:val="26"/>
        </w:rPr>
        <w:t>GC</w:t>
      </w:r>
      <w:proofErr w:type="spellEnd"/>
      <w:r w:rsidRPr="0027452F">
        <w:rPr>
          <w:rFonts w:ascii="Arial" w:eastAsia="宋体" w:hAnsi="Arial" w:cs="Arial"/>
          <w:color w:val="333333"/>
          <w:sz w:val="26"/>
          <w:szCs w:val="26"/>
        </w:rPr>
        <w:t>无法回收，内存一直会被占用，就会导致了</w:t>
      </w:r>
      <w:r w:rsidRPr="0027452F">
        <w:rPr>
          <w:rFonts w:ascii="Arial" w:eastAsia="宋体" w:hAnsi="Arial" w:cs="Arial"/>
          <w:b/>
          <w:bCs/>
          <w:color w:val="333333"/>
          <w:sz w:val="26"/>
          <w:szCs w:val="26"/>
        </w:rPr>
        <w:t>内存泄漏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，举几个例子：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1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，广播在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销毁的时候没有释放掉：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因为广播持有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对象，当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销毁时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GC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去回收它的对象，但是这时候，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我们没有释放广播，所以它没办法去回收，就会导致内存泄漏</w:t>
      </w:r>
    </w:p>
    <w:p w:rsidR="0027452F" w:rsidRPr="0027452F" w:rsidRDefault="0027452F" w:rsidP="0027452F">
      <w:pPr>
        <w:spacing w:after="150"/>
        <w:rPr>
          <w:rFonts w:ascii="Arial" w:eastAsia="宋体" w:hAnsi="Arial" w:cs="Arial" w:hint="eastAsia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2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Handler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做耗时操作：如果我们在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Handler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中做比较耗时的操作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，在这个操作还没有完成的时候，我们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销毁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Handler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应当是个无用对象，但是它却赖着不走，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GC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也无法强制把它带走，也会造成内存泄漏</w:t>
      </w:r>
      <w:r w:rsidR="00F01FE7">
        <w:rPr>
          <w:rFonts w:ascii="Arial" w:eastAsia="宋体" w:hAnsi="Arial" w:cs="Arial" w:hint="eastAsia"/>
          <w:color w:val="FF0000"/>
          <w:sz w:val="26"/>
          <w:szCs w:val="26"/>
        </w:rPr>
        <w:t>，经常</w:t>
      </w:r>
      <w:r w:rsidR="00F01FE7">
        <w:rPr>
          <w:rFonts w:ascii="Arial" w:eastAsia="宋体" w:hAnsi="Arial" w:cs="Arial" w:hint="eastAsia"/>
          <w:color w:val="FF0000"/>
          <w:sz w:val="26"/>
          <w:szCs w:val="26"/>
        </w:rPr>
        <w:t>handle</w:t>
      </w:r>
      <w:r w:rsidR="00F01FE7">
        <w:rPr>
          <w:rFonts w:ascii="Arial" w:eastAsia="宋体" w:hAnsi="Arial" w:cs="Arial" w:hint="eastAsia"/>
          <w:color w:val="FF0000"/>
          <w:sz w:val="26"/>
          <w:szCs w:val="26"/>
        </w:rPr>
        <w:t>还会操作</w:t>
      </w:r>
      <w:r w:rsidR="00F01FE7">
        <w:rPr>
          <w:rFonts w:ascii="Arial" w:eastAsia="宋体" w:hAnsi="Arial" w:cs="Arial"/>
          <w:color w:val="FF0000"/>
          <w:sz w:val="26"/>
          <w:szCs w:val="26"/>
        </w:rPr>
        <w:t>UI</w:t>
      </w:r>
      <w:r w:rsidR="00F01FE7">
        <w:rPr>
          <w:rFonts w:ascii="Arial" w:eastAsia="宋体" w:hAnsi="Arial" w:cs="Arial" w:hint="eastAsia"/>
          <w:color w:val="FF0000"/>
          <w:sz w:val="26"/>
          <w:szCs w:val="26"/>
        </w:rPr>
        <w:t>控件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3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FF0000"/>
          <w:sz w:val="26"/>
          <w:szCs w:val="26"/>
        </w:rPr>
        <w:t>非静态内部类的静态调用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：我们在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中定义一个内部类，然后以静态的方式去引用它，我们知道静态的特性是唯一性，也就是说这个被定义为静态的对象的生命周期是和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生命周期一样长，但是我们的内部类是非静态的，是依附在当前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的生命周期上的，当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被回收后，因为内部类的对象持有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对象，而且它的生命周期是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的生命周期，所以会导致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Activity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没办法被正常回收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.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。。。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还有很多其他的例子，就不一一列举了，现在大概了解什么是内存泄漏以及内存泄漏造成的原因了吧</w:t>
      </w:r>
    </w:p>
    <w:p w:rsidR="0027452F" w:rsidRPr="0027452F" w:rsidRDefault="0027452F" w:rsidP="0027452F">
      <w:pPr>
        <w:spacing w:before="300" w:after="30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pict>
          <v:rect id="_x0000_i1027" style="width:0;height:0" o:hralign="center" o:hrstd="t" o:hr="t" fillcolor="#a0a0a0" stroked="f"/>
        </w:pict>
      </w:r>
    </w:p>
    <w:p w:rsidR="0027452F" w:rsidRPr="0027452F" w:rsidRDefault="0027452F" w:rsidP="0027452F">
      <w:pPr>
        <w:spacing w:before="300" w:after="150"/>
        <w:outlineLvl w:val="2"/>
        <w:rPr>
          <w:rFonts w:ascii="inherit" w:eastAsia="宋体" w:hAnsi="inherit" w:cs="Arial"/>
          <w:color w:val="333333"/>
          <w:sz w:val="36"/>
          <w:szCs w:val="36"/>
        </w:rPr>
      </w:pPr>
      <w:r w:rsidRPr="0027452F">
        <w:rPr>
          <w:rFonts w:ascii="inherit" w:eastAsia="宋体" w:hAnsi="inherit" w:cs="Arial"/>
          <w:color w:val="333333"/>
          <w:sz w:val="36"/>
          <w:szCs w:val="36"/>
        </w:rPr>
        <w:t>内存溢出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内存泄漏会造成内存无法被释放，系统无法为其他一些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开辟更多的内存空间，当我们内存泄漏越来越大的时候，已经超出我们正常内存空间的时候，就是我们常说的</w:t>
      </w:r>
      <w:r w:rsidRPr="0027452F">
        <w:rPr>
          <w:rFonts w:ascii="Arial" w:eastAsia="宋体" w:hAnsi="Arial" w:cs="Arial"/>
          <w:b/>
          <w:bCs/>
          <w:color w:val="333333"/>
          <w:sz w:val="26"/>
          <w:szCs w:val="26"/>
        </w:rPr>
        <w:t>内存溢出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相信大家对内存泄漏和内存溢出的危害都有一定的了解，它可以让我们手机越来越卡，严重的会造成系统崩溃，举个很通俗的例子，我们往袋子中注入水，当越来越多的时候，水会溢出来，并且严重的时候袋子会裂开，所以，不要小看内存溢出，小的内存溢出可能我们感觉不到，但是积少成多，终究会发生问题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这也就是为什么我们手机系统会越来越卡，也是我们为什么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系统会崩溃的原因，我们来简单总结下：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1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都有自己单独的进程，每台设备在出厂的时候都会设定了我们单个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所占用的内存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2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运行在后台时，当系统内存不足的时候，会根据进程的级别高低去回收进程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3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，当我们对象资源无法被回收的时候，会造成内存泄漏，如果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app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的内存泄漏过多，超过内存空间，就会造成内存溢出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4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，内存泄漏和内存溢出会造成手机系统越来越卡，严重的会导致系统崩溃</w:t>
      </w:r>
    </w:p>
    <w:p w:rsidR="0027452F" w:rsidRPr="0027452F" w:rsidRDefault="0027452F" w:rsidP="0027452F">
      <w:pPr>
        <w:spacing w:after="15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t>5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，在实际开发之中，我们要严格按照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Android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的规范来编写程序，避免内存泄漏内存溢出等问题发生</w:t>
      </w:r>
    </w:p>
    <w:p w:rsidR="0027452F" w:rsidRPr="0027452F" w:rsidRDefault="0027452F" w:rsidP="0027452F">
      <w:pPr>
        <w:spacing w:after="0"/>
        <w:rPr>
          <w:rFonts w:ascii="Arial" w:eastAsia="宋体" w:hAnsi="Arial" w:cs="Arial"/>
          <w:color w:val="333333"/>
          <w:sz w:val="26"/>
          <w:szCs w:val="26"/>
        </w:rPr>
      </w:pPr>
      <w:r w:rsidRPr="0027452F">
        <w:rPr>
          <w:rFonts w:ascii="Arial" w:eastAsia="宋体" w:hAnsi="Arial" w:cs="Arial"/>
          <w:color w:val="333333"/>
          <w:sz w:val="26"/>
          <w:szCs w:val="26"/>
        </w:rPr>
        <w:br/>
      </w:r>
      <w:r w:rsidRPr="0027452F">
        <w:rPr>
          <w:rFonts w:ascii="Arial" w:eastAsia="宋体" w:hAnsi="Arial" w:cs="Arial"/>
          <w:color w:val="333333"/>
          <w:sz w:val="26"/>
          <w:szCs w:val="26"/>
        </w:rPr>
        <w:br/>
      </w:r>
      <w:r w:rsidRPr="0027452F">
        <w:rPr>
          <w:rFonts w:ascii="Arial" w:eastAsia="宋体" w:hAnsi="Arial" w:cs="Arial"/>
          <w:color w:val="333333"/>
          <w:sz w:val="26"/>
          <w:szCs w:val="26"/>
        </w:rPr>
        <w:t>作者：</w:t>
      </w:r>
      <w:proofErr w:type="spellStart"/>
      <w:r w:rsidRPr="0027452F">
        <w:rPr>
          <w:rFonts w:ascii="Arial" w:eastAsia="宋体" w:hAnsi="Arial" w:cs="Arial"/>
          <w:color w:val="333333"/>
          <w:sz w:val="26"/>
          <w:szCs w:val="26"/>
        </w:rPr>
        <w:t>ReturnYHH</w:t>
      </w:r>
      <w:proofErr w:type="spellEnd"/>
      <w:r w:rsidRPr="0027452F">
        <w:rPr>
          <w:rFonts w:ascii="Arial" w:eastAsia="宋体" w:hAnsi="Arial" w:cs="Arial"/>
          <w:color w:val="333333"/>
          <w:sz w:val="26"/>
          <w:szCs w:val="26"/>
        </w:rPr>
        <w:br/>
      </w:r>
      <w:r w:rsidRPr="0027452F">
        <w:rPr>
          <w:rFonts w:ascii="Arial" w:eastAsia="宋体" w:hAnsi="Arial" w:cs="Arial"/>
          <w:color w:val="333333"/>
          <w:sz w:val="26"/>
          <w:szCs w:val="26"/>
        </w:rPr>
        <w:t>链接：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t>https://www.jianshu.com/p/49770f581690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br/>
      </w: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來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源：简书</w:t>
      </w:r>
      <w:r w:rsidRPr="0027452F">
        <w:rPr>
          <w:rFonts w:ascii="Arial" w:eastAsia="宋体" w:hAnsi="Arial" w:cs="Arial"/>
          <w:color w:val="333333"/>
          <w:sz w:val="26"/>
          <w:szCs w:val="26"/>
        </w:rPr>
        <w:br/>
      </w:r>
      <w:r w:rsidRPr="0027452F">
        <w:rPr>
          <w:rFonts w:ascii="Arial" w:eastAsia="宋体" w:hAnsi="Arial" w:cs="Arial"/>
          <w:color w:val="333333"/>
          <w:sz w:val="26"/>
          <w:szCs w:val="26"/>
        </w:rPr>
        <w:t>简书著作权</w:t>
      </w:r>
      <w:proofErr w:type="gramStart"/>
      <w:r w:rsidRPr="0027452F">
        <w:rPr>
          <w:rFonts w:ascii="Arial" w:eastAsia="宋体" w:hAnsi="Arial" w:cs="Arial"/>
          <w:color w:val="333333"/>
          <w:sz w:val="26"/>
          <w:szCs w:val="26"/>
        </w:rPr>
        <w:t>归作者</w:t>
      </w:r>
      <w:proofErr w:type="gramEnd"/>
      <w:r w:rsidRPr="0027452F">
        <w:rPr>
          <w:rFonts w:ascii="Arial" w:eastAsia="宋体" w:hAnsi="Arial" w:cs="Arial"/>
          <w:color w:val="333333"/>
          <w:sz w:val="26"/>
          <w:szCs w:val="26"/>
        </w:rPr>
        <w:t>所有，任何形式的转载都请联系作者获得授权并注明出处。</w:t>
      </w:r>
    </w:p>
    <w:p w:rsidR="00A309F2" w:rsidRPr="0027452F" w:rsidRDefault="00A309F2" w:rsidP="0027452F">
      <w:pPr>
        <w:pStyle w:val="1"/>
      </w:pPr>
    </w:p>
    <w:sectPr w:rsidR="00A309F2" w:rsidRPr="0027452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2126AF"/>
    <w:rsid w:val="0027452F"/>
    <w:rsid w:val="0043086E"/>
    <w:rsid w:val="00572D16"/>
    <w:rsid w:val="0066115A"/>
    <w:rsid w:val="00895E62"/>
    <w:rsid w:val="00A309F2"/>
    <w:rsid w:val="00C52A65"/>
    <w:rsid w:val="00D57042"/>
    <w:rsid w:val="00F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D97C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30">
    <w:name w:val="标题 3 字符"/>
    <w:basedOn w:val="a0"/>
    <w:link w:val="3"/>
    <w:uiPriority w:val="9"/>
    <w:rsid w:val="0027452F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40">
    <w:name w:val="标题 4 字符"/>
    <w:basedOn w:val="a0"/>
    <w:link w:val="4"/>
    <w:uiPriority w:val="9"/>
    <w:rsid w:val="0027452F"/>
    <w:rPr>
      <w:rFonts w:asciiTheme="majorHAnsi" w:eastAsiaTheme="majorEastAsia" w:hAnsiTheme="majorHAnsi" w:cstheme="majorBidi"/>
      <w:color w:val="323E4F" w:themeColor="text2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A14EF6-8980-41A3-8BAE-66B38F7E7713}"/>
      </w:docPartPr>
      <w:docPartBody>
        <w:p w:rsidR="00FB746E" w:rsidRDefault="00FB746E">
          <w:r w:rsidRPr="008F4607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27264C"/>
    <w:rsid w:val="00B44E86"/>
    <w:rsid w:val="00BB2940"/>
    <w:rsid w:val="00F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74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自定义控件（尚学谷）</PostTitle>
  <PostDate/>
  <PostID/>
  <Category1/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94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7</cp:revision>
  <dcterms:created xsi:type="dcterms:W3CDTF">2018-05-20T03:33:00Z</dcterms:created>
  <dcterms:modified xsi:type="dcterms:W3CDTF">2018-07-18T03:15:00Z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