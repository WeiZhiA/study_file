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6115A" w:rsidRDefault="00C34323">
              <w:pPr>
                <w:pStyle w:val="Publishwithline"/>
              </w:pPr>
              <w:r>
                <w:rPr>
                  <w:rFonts w:hint="eastAsia"/>
                </w:rPr>
                <w:t>类图使用详解</w:t>
              </w:r>
            </w:p>
          </w:sdtContent>
        </w:sdt>
        <w:p w:rsidR="0066115A" w:rsidRDefault="0066115A">
          <w:pPr>
            <w:pStyle w:val="underline"/>
          </w:pPr>
        </w:p>
        <w:p w:rsidR="0066115A" w:rsidRDefault="008B0ED8">
          <w:pPr>
            <w:pStyle w:val="PadderBetweenControlandBody"/>
          </w:pPr>
        </w:p>
      </w:sdtContent>
    </w:sdt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本篇会讲解在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UML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类图中，常见几种关系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: 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泛化（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Generalization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），依赖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(Dependency)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，关联（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Association)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，聚合（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Aggregation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），组合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(Composition)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。</w:t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1.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泛化关系</w:t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泛化关系是继承或实现的关系，是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is 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关系，具体表现为类与类的继承，接口与接口的继承，类对接口的实现关系。</w:t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337050" cy="1885950"/>
            <wp:effectExtent l="0" t="0" r="6350" b="0"/>
            <wp:docPr id="5" name="图片 5" descr="https://images2015.cnblogs.com/blog/909970/201603/909970-20160322002051042-626316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09970/201603/909970-20160322002051042-62631664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2.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依赖关系</w:t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依赖关系表示为一个类使用另一个类，这种使用关系是具有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偶然性的、临时性的、非常弱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的，一个类的变化会影响到另一个类，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是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use a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关系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，如果类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A</w:t>
      </w:r>
      <w:proofErr w:type="gramStart"/>
      <w:r>
        <w:rPr>
          <w:rFonts w:cs="Helvetica" w:hint="eastAsia"/>
          <w:color w:val="111111"/>
          <w:sz w:val="19"/>
          <w:szCs w:val="19"/>
          <w:shd w:val="clear" w:color="auto" w:fill="FFFFFF"/>
        </w:rPr>
        <w:t>依赖于类</w:t>
      </w:r>
      <w:proofErr w:type="gramEnd"/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B,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那么类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B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可以是类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的局部变量，或类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方法的参数，或静态方法的调用。</w:t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476750" cy="3581400"/>
            <wp:effectExtent l="0" t="0" r="0" b="0"/>
            <wp:docPr id="4" name="图片 4" descr="https://images2015.cnblogs.com/blog/909970/201603/909970-20160322002058261-112491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09970/201603/909970-20160322002058261-1124912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3.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关联关系</w:t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关联关系是一种强依赖关系，这种关系不存在依赖关系的偶然性，关系也不是临时的，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是长期的，稳定的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。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双方的关系是平等的，可以单向关联也可以是双向关联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。假如类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关联了类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B,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则类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B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是类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的全局变量（注意是全局变量，再看看上面的依赖关系），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大多数关联都是单向关联，这比较容易维护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，关于关联，在生活中我们常会说，类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持有类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B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的引用。</w:t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276850" cy="2095500"/>
            <wp:effectExtent l="0" t="0" r="0" b="0"/>
            <wp:docPr id="3" name="图片 3" descr="https://images2015.cnblogs.com/blog/909970/201603/909970-20160322002102917-120216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09970/201603/909970-20160322002102917-12021619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4.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聚合关系</w:t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聚合关系是特殊的关联关系，是一种强的关联关系，他体现的是整体与部分关系，即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has-a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的关系，但是整体和部分是可以分离的，注意，是可以分离的。普通关联关系的两个</w:t>
      </w:r>
      <w:proofErr w:type="gramStart"/>
      <w:r>
        <w:rPr>
          <w:rFonts w:cs="Helvetica" w:hint="eastAsia"/>
          <w:color w:val="111111"/>
          <w:sz w:val="19"/>
          <w:szCs w:val="19"/>
          <w:shd w:val="clear" w:color="auto" w:fill="FFFFFF"/>
        </w:rPr>
        <w:t>类处于</w:t>
      </w:r>
      <w:proofErr w:type="gramEnd"/>
      <w:r>
        <w:rPr>
          <w:rFonts w:cs="Helvetica" w:hint="eastAsia"/>
          <w:color w:val="111111"/>
          <w:sz w:val="19"/>
          <w:szCs w:val="19"/>
          <w:shd w:val="clear" w:color="auto" w:fill="FFFFFF"/>
        </w:rPr>
        <w:t>同一层次上，是平级的，而聚合关系的两个</w:t>
      </w:r>
      <w:proofErr w:type="gramStart"/>
      <w:r>
        <w:rPr>
          <w:rFonts w:cs="Helvetica" w:hint="eastAsia"/>
          <w:color w:val="111111"/>
          <w:sz w:val="19"/>
          <w:szCs w:val="19"/>
          <w:shd w:val="clear" w:color="auto" w:fill="FFFFFF"/>
        </w:rPr>
        <w:t>类处</w:t>
      </w:r>
      <w:proofErr w:type="gramEnd"/>
      <w:r>
        <w:rPr>
          <w:rFonts w:cs="Helvetica" w:hint="eastAsia"/>
          <w:color w:val="111111"/>
          <w:sz w:val="19"/>
          <w:szCs w:val="19"/>
          <w:shd w:val="clear" w:color="auto" w:fill="FFFFFF"/>
        </w:rPr>
        <w:t>于不同的层次，一个是整体，一个是部分。同时，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是一种弱的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“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拥有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”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关系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。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体现的是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A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对象可以包含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B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对象，但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B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对象不是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A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对象的必要的组成部分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。具体表现为，如果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由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B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聚合成，表现为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包含有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B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的全局对象，但是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B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对象可以不在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创建的时刻创建，这句话非常有意义，它在代码中通常体现成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依赖注入的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setter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方法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，即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对象可以随时创建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B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对象，再想想这不就体现了整体和部分是可以分离了吗？创建整体的时候可以</w:t>
      </w:r>
      <w:proofErr w:type="gramStart"/>
      <w:r>
        <w:rPr>
          <w:rFonts w:cs="Helvetica" w:hint="eastAsia"/>
          <w:color w:val="111111"/>
          <w:sz w:val="19"/>
          <w:szCs w:val="19"/>
          <w:shd w:val="clear" w:color="auto" w:fill="FFFFFF"/>
        </w:rPr>
        <w:t>不</w:t>
      </w:r>
      <w:proofErr w:type="gramEnd"/>
      <w:r>
        <w:rPr>
          <w:rFonts w:cs="Helvetica" w:hint="eastAsia"/>
          <w:color w:val="111111"/>
          <w:sz w:val="19"/>
          <w:szCs w:val="19"/>
          <w:shd w:val="clear" w:color="auto" w:fill="FFFFFF"/>
        </w:rPr>
        <w:t>创建部分。</w:t>
      </w:r>
    </w:p>
    <w:p w:rsidR="00C34323" w:rsidRDefault="00C34323" w:rsidP="00C34323">
      <w:pPr>
        <w:pStyle w:val="p"/>
        <w:shd w:val="clear" w:color="auto" w:fill="FFFFFF"/>
        <w:spacing w:before="150" w:beforeAutospacing="0" w:after="452" w:afterAutospacing="0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86350" cy="4000500"/>
            <wp:effectExtent l="0" t="0" r="0" b="0"/>
            <wp:docPr id="2" name="图片 2" descr="https://images2015.cnblogs.com/blog/909970/201603/909970-20160322002110433-728278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909970/201603/909970-20160322002110433-72827864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5.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组合关系</w:t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组合关系也是特殊的关联关系，它体现一种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contains 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（拥有）关系，这种关系是比聚合还要强，也称为强聚合。体现了严格的整体和部分关系，两者是不可分割的，它们的生命周期是一致的。如果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由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B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组成，那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么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A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就包含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B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的全局变量，并在创建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A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的同时创建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B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，在代码上我们通常是使用构造函数进行实现，也是依赖注入中构造函数的实现。</w:t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384800" cy="3657600"/>
            <wp:effectExtent l="0" t="0" r="6350" b="0"/>
            <wp:docPr id="1" name="图片 1" descr="https://images2015.cnblogs.com/blog/909970/201603/909970-20160322002119011-338426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909970/201603/909970-20160322002119011-33842624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最后，我们来总结一下，泛化就不用多少了，大家都懂的，就是继承和实现接口，重点说下其它的吧。</w:t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依赖，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Class 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依赖于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Class B,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则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Class B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体现为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Class 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的局部变量，我想用就用，用了就有关系，不用就没关系；</w:t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关联，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Class 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关联了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Class B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，则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Class B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体现为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Class 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的全局变量，不管你用不用，反正你知道我的存在了，持有了我的引用；</w:t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聚合，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Class 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由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Class B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聚合，则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Class B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体现为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Class 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的全局变量，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Class B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对象的创建是可以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不用随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Class A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对象创建而创建了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。用了就加强了关系，不用还是我只知道你的存在。聚合可以方便的持有多个类的引用，如使用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List&lt;&gt;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，所以当你发现有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List&lt;&gt;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等集合是可以使用聚合来表示，比如观察</w:t>
      </w:r>
      <w:proofErr w:type="gramStart"/>
      <w:r>
        <w:rPr>
          <w:rFonts w:cs="Helvetica" w:hint="eastAsia"/>
          <w:color w:val="111111"/>
          <w:sz w:val="19"/>
          <w:szCs w:val="19"/>
          <w:shd w:val="clear" w:color="auto" w:fill="FFFFFF"/>
        </w:rPr>
        <w:t>者模式</w:t>
      </w:r>
      <w:proofErr w:type="gramEnd"/>
      <w:r>
        <w:rPr>
          <w:rFonts w:cs="Helvetica" w:hint="eastAsia"/>
          <w:color w:val="111111"/>
          <w:sz w:val="19"/>
          <w:szCs w:val="19"/>
          <w:shd w:val="clear" w:color="auto" w:fill="FFFFFF"/>
        </w:rPr>
        <w:t>的结构。</w:t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组合，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Class 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由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Class B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组成，则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Class B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体现为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Class A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的全局变量，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并在创建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Class A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对象的同时必须创建</w:t>
      </w:r>
      <w:r w:rsidRPr="00C34323">
        <w:rPr>
          <w:rFonts w:ascii="Verdana" w:hAnsi="Verdana" w:cs="Helvetica"/>
          <w:color w:val="FF0000"/>
          <w:sz w:val="19"/>
          <w:szCs w:val="19"/>
          <w:shd w:val="clear" w:color="auto" w:fill="FFFFFF"/>
        </w:rPr>
        <w:t>Class Bx</w:t>
      </w:r>
      <w:r w:rsidRPr="00C34323">
        <w:rPr>
          <w:rFonts w:cs="Helvetica" w:hint="eastAsia"/>
          <w:color w:val="FF0000"/>
          <w:sz w:val="19"/>
          <w:szCs w:val="19"/>
          <w:shd w:val="clear" w:color="auto" w:fill="FFFFFF"/>
        </w:rPr>
        <w:t>的对象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，体现最强的关系。比如人出身了，必定也有头部吧，不然我真无法想象这个世界了。</w:t>
      </w:r>
    </w:p>
    <w:p w:rsidR="00C34323" w:rsidRDefault="00C34323" w:rsidP="00C34323">
      <w:pPr>
        <w:pStyle w:val="p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说下最基本的依赖注入方式吧，一种是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setter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方法或属性注入，如聚合关系中体现的，使用一个方法或属性来完成注入，另一种是构造函数注入，如组合关系中体现的，还有一种是接口注入，通过接口来实现信息的注入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,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而其它的类要实现该接口时</w:t>
      </w:r>
      <w:r>
        <w:rPr>
          <w:rFonts w:ascii="Verdana" w:hAnsi="Verdana" w:cs="Helvetica"/>
          <w:color w:val="111111"/>
          <w:sz w:val="19"/>
          <w:szCs w:val="19"/>
          <w:shd w:val="clear" w:color="auto" w:fill="FFFFFF"/>
        </w:rPr>
        <w:t>,</w:t>
      </w:r>
      <w:r>
        <w:rPr>
          <w:rFonts w:cs="Helvetica" w:hint="eastAsia"/>
          <w:color w:val="111111"/>
          <w:sz w:val="19"/>
          <w:szCs w:val="19"/>
          <w:shd w:val="clear" w:color="auto" w:fill="FFFFFF"/>
        </w:rPr>
        <w:t>就可以实现了注入。以后会在以后详细讲解。</w:t>
      </w:r>
    </w:p>
    <w:p w:rsidR="00A309F2" w:rsidRDefault="00A309F2" w:rsidP="00C34323">
      <w:pPr>
        <w:pStyle w:val="1"/>
      </w:pPr>
    </w:p>
    <w:sectPr w:rsidR="00A309F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ED8" w:rsidRDefault="008B0ED8" w:rsidP="00C34323">
      <w:pPr>
        <w:spacing w:after="0"/>
      </w:pPr>
      <w:r>
        <w:separator/>
      </w:r>
    </w:p>
  </w:endnote>
  <w:endnote w:type="continuationSeparator" w:id="0">
    <w:p w:rsidR="008B0ED8" w:rsidRDefault="008B0ED8" w:rsidP="00C34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ED8" w:rsidRDefault="008B0ED8" w:rsidP="00C34323">
      <w:pPr>
        <w:spacing w:after="0"/>
      </w:pPr>
      <w:r>
        <w:separator/>
      </w:r>
    </w:p>
  </w:footnote>
  <w:footnote w:type="continuationSeparator" w:id="0">
    <w:p w:rsidR="008B0ED8" w:rsidRDefault="008B0ED8" w:rsidP="00C343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6D31"/>
    <w:multiLevelType w:val="hybridMultilevel"/>
    <w:tmpl w:val="98626648"/>
    <w:lvl w:ilvl="0" w:tplc="FF6C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57042"/>
    <w:rsid w:val="00371DF7"/>
    <w:rsid w:val="005A7149"/>
    <w:rsid w:val="0066115A"/>
    <w:rsid w:val="00895E62"/>
    <w:rsid w:val="008B0ED8"/>
    <w:rsid w:val="00A309F2"/>
    <w:rsid w:val="00C34323"/>
    <w:rsid w:val="00C52A65"/>
    <w:rsid w:val="00C55071"/>
    <w:rsid w:val="00D57042"/>
    <w:rsid w:val="00EE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C7AF32-8D47-4BCD-A924-6965E5F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header"/>
    <w:basedOn w:val="a"/>
    <w:link w:val="aa"/>
    <w:uiPriority w:val="99"/>
    <w:unhideWhenUsed/>
    <w:rsid w:val="00C34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3432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343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34323"/>
    <w:rPr>
      <w:sz w:val="18"/>
      <w:szCs w:val="18"/>
    </w:rPr>
  </w:style>
  <w:style w:type="paragraph" w:customStyle="1" w:styleId="p">
    <w:name w:val="p"/>
    <w:basedOn w:val="a"/>
    <w:rsid w:val="00C34323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8F9043-52AE-4638-A37A-3EBEC203CAA4}"/>
      </w:docPartPr>
      <w:docPartBody>
        <w:p w:rsidR="0072234D" w:rsidRDefault="00283B6F">
          <w:r w:rsidRPr="00EC3EF5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0"/>
    <w:rsid w:val="0027183E"/>
    <w:rsid w:val="0027264C"/>
    <w:rsid w:val="00283B6F"/>
    <w:rsid w:val="00645B58"/>
    <w:rsid w:val="0072234D"/>
    <w:rsid w:val="00BB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3B6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类图使用详解</PostTitle>
  <PostDate/>
  <PostID/>
  <Category1/>
  <Category2/>
  <Category3/>
  <Category4/>
  <Category5/>
  <Category6/>
  <Category7/>
  <Category8/>
  <Category9/>
  <Category10/>
  <Account>610837a6-b4ed-4d88-8940-27a6cd85be96</Account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565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Administrator</cp:lastModifiedBy>
  <cp:revision>7</cp:revision>
  <dcterms:created xsi:type="dcterms:W3CDTF">2018-05-20T03:33:00Z</dcterms:created>
  <dcterms:modified xsi:type="dcterms:W3CDTF">2018-08-07T10:28:00Z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