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14DE3" w:rsidRDefault="00456858">
              <w:pPr>
                <w:pStyle w:val="Publishwithline"/>
              </w:pPr>
              <w:r>
                <w:t xml:space="preserve">Android </w:t>
              </w:r>
              <w:r>
                <w:rPr>
                  <w:rFonts w:hint="eastAsia"/>
                </w:rPr>
                <w:t>65535</w:t>
              </w:r>
              <w:r>
                <w:rPr>
                  <w:rFonts w:hint="eastAsia"/>
                </w:rPr>
                <w:t>的问题</w:t>
              </w:r>
            </w:p>
          </w:sdtContent>
        </w:sdt>
        <w:p w:rsidR="00514DE3" w:rsidRDefault="00514DE3">
          <w:pPr>
            <w:pStyle w:val="underline"/>
          </w:pPr>
        </w:p>
        <w:p w:rsidR="00514DE3" w:rsidRDefault="00166FBC">
          <w:pPr>
            <w:pStyle w:val="PadderBetweenControlandBody"/>
          </w:pPr>
        </w:p>
      </w:sdtContent>
    </w:sdt>
    <w:p w:rsidR="00F03C79" w:rsidRDefault="00F03C79" w:rsidP="00F03C7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概况</w:t>
      </w:r>
    </w:p>
    <w:p w:rsidR="00F03C79" w:rsidRDefault="00F03C79" w:rsidP="00F03C79">
      <w:r>
        <w:rPr>
          <w:rFonts w:hint="eastAsia"/>
        </w:rPr>
        <w:t>项目中由于平时使用了不少的三方库，同时随着</w:t>
      </w:r>
      <w:r>
        <w:rPr>
          <w:rFonts w:hint="eastAsia"/>
        </w:rPr>
        <w:t>App</w:t>
      </w:r>
      <w:r>
        <w:rPr>
          <w:rFonts w:hint="eastAsia"/>
        </w:rPr>
        <w:t>的不断迭代自身代码也在不断增加，这时候方法数超过了</w:t>
      </w:r>
      <w:r>
        <w:rPr>
          <w:rFonts w:hint="eastAsia"/>
        </w:rPr>
        <w:t>65536</w:t>
      </w:r>
      <w:r>
        <w:rPr>
          <w:rFonts w:hint="eastAsia"/>
        </w:rPr>
        <w:t>。带来的后果就是编译和打包失败。</w:t>
      </w:r>
    </w:p>
    <w:p w:rsidR="00F03C79" w:rsidRDefault="00F03C79" w:rsidP="00F03C79"/>
    <w:p w:rsidR="00F03C79" w:rsidRDefault="00F03C79" w:rsidP="00F03C7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原因</w:t>
      </w:r>
    </w:p>
    <w:p w:rsidR="00F03C79" w:rsidRDefault="00F03C79" w:rsidP="00F03C79">
      <w:proofErr w:type="gramStart"/>
      <w:r>
        <w:rPr>
          <w:rFonts w:hint="eastAsia"/>
        </w:rPr>
        <w:t>当方法数</w:t>
      </w:r>
      <w:proofErr w:type="gramEnd"/>
      <w:r>
        <w:rPr>
          <w:rFonts w:hint="eastAsia"/>
        </w:rPr>
        <w:t>超过</w:t>
      </w:r>
      <w:r>
        <w:rPr>
          <w:rFonts w:hint="eastAsia"/>
        </w:rPr>
        <w:t>65536</w:t>
      </w:r>
      <w:r>
        <w:rPr>
          <w:rFonts w:hint="eastAsia"/>
        </w:rPr>
        <w:t>的时候，会报如下的错误。</w:t>
      </w:r>
    </w:p>
    <w:p w:rsidR="00F03C79" w:rsidRDefault="00F03C79" w:rsidP="00F03C79"/>
    <w:p w:rsidR="00F03C79" w:rsidRDefault="00F03C79" w:rsidP="00F03C79">
      <w:r>
        <w:t>The number of method references in a .</w:t>
      </w:r>
      <w:proofErr w:type="spellStart"/>
      <w:r>
        <w:t>dex</w:t>
      </w:r>
      <w:proofErr w:type="spellEnd"/>
      <w:r>
        <w:t xml:space="preserve"> file cannot exceed 64K.</w:t>
      </w:r>
    </w:p>
    <w:p w:rsidR="00F03C79" w:rsidRDefault="00F03C79" w:rsidP="00F03C79">
      <w:r>
        <w:t xml:space="preserve">Learn how to resolve this issue at https://developer.android.com/tools/building/multidex.html   </w:t>
      </w:r>
    </w:p>
    <w:p w:rsidR="00F03C79" w:rsidRDefault="00F03C79" w:rsidP="00F03C79">
      <w:proofErr w:type="spellStart"/>
      <w:proofErr w:type="gramStart"/>
      <w:r>
        <w:t>com.android.dex.DexIndexOverflowException</w:t>
      </w:r>
      <w:proofErr w:type="spellEnd"/>
      <w:proofErr w:type="gramEnd"/>
      <w:r>
        <w:t xml:space="preserve">: method ID not in [0, 0xffff]: 65536  </w:t>
      </w:r>
    </w:p>
    <w:p w:rsidR="00F03C79" w:rsidRDefault="00F03C79" w:rsidP="00F03C7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众所周知当Android app代码足够多时， 编译会报方法数超过65535问题。 Google为了解决这个问题，提供了multi-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方案， 即将代码编译成若干个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文件，如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classes.dex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, classes2.dex...classes*.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 </w:t>
      </w:r>
    </w:p>
    <w:p w:rsidR="00F03C79" w:rsidRDefault="00F03C79" w:rsidP="00F03C79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我们关心的是怎么解决这个问题，包括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插件化、multi-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等等方案，  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随着Android平台持续增长，Android应用程序越来越大。在Android系统中，一个App的所有代码都在一个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文件里面。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是一个类似Jar的存储了多个Java编译字节码的归档文件。因为Android系统使用Dalvik虚拟机，所以需要把使用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Java Compiler编译之后的class文件转换成Dalvik能够执行的class文件</w:t>
      </w:r>
      <w:r>
        <w:rPr>
          <w:rFonts w:ascii="宋体" w:eastAsia="宋体" w:hAnsi="宋体" w:cs="宋体" w:hint="eastAsia"/>
          <w:sz w:val="24"/>
          <w:szCs w:val="24"/>
        </w:rPr>
        <w:t>。这里需要强调的是，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和Jar一样是一个归档文件，里面仍然是Java代码对应的字节码文件。当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Android系统启动一个应用的时候，有一步是对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进行优化，这个过程有一个专门的工具来处理，叫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DexOpt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。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DexOpt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的执行过程是在第一次加载</w:t>
      </w: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文件的时候执行的。</w:t>
      </w:r>
      <w:r>
        <w:rPr>
          <w:rFonts w:ascii="宋体" w:eastAsia="宋体" w:hAnsi="宋体" w:cs="宋体" w:hint="eastAsia"/>
          <w:sz w:val="24"/>
          <w:szCs w:val="24"/>
        </w:rPr>
        <w:t>这个过程会生成一个ODEX文件，即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Optimised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Opt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会把每一个类的方法id检索起来，存在一个链表结构里面。但是这个链表的长度是用一个short类型来保存的，导致了方法id的数目不能够超过65536个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="009F4318">
        <w:rPr>
          <w:rFonts w:ascii="宋体" w:eastAsia="宋体" w:hAnsi="宋体" w:cs="宋体" w:hint="eastAsia"/>
          <w:sz w:val="24"/>
          <w:szCs w:val="24"/>
        </w:rPr>
        <w:t>而一般方法比属性和类要多，所以一般是方法包6</w:t>
      </w:r>
      <w:r w:rsidR="009F4318">
        <w:rPr>
          <w:rFonts w:ascii="宋体" w:eastAsia="宋体" w:hAnsi="宋体" w:cs="宋体"/>
          <w:sz w:val="24"/>
          <w:szCs w:val="24"/>
        </w:rPr>
        <w:t>5535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/*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* Direct-mapped "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header_item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" struct.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*/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struct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DexHeader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{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1  magic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[8];           /* includes version number */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4  checksum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;           /* adler32 checksum */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1  signature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[kSHA1DigestLen]; /* SHA-1 hash */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fileSize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           /* length of entire file */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headerSize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         /* offset to start of next section */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endianTag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linkSize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linkOff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mapOff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stringIdsSize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stringIdsOff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typeIdsSize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typeIdsOff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protoIdsSize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protoIdsOff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fieldIdsSize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fieldIdsOff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methodIdsSize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methodIdsOff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classDefsSize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classDefsOff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dataSize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u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4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dataOff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; }</w:t>
      </w:r>
    </w:p>
    <w:p w:rsidR="00F03C79" w:rsidRDefault="00F03C79" w:rsidP="00F03C79">
      <w:pPr>
        <w:spacing w:after="0"/>
        <w:rPr>
          <w:rFonts w:ascii="宋体" w:eastAsia="宋体" w:hAnsi="宋体" w:cs="宋体"/>
          <w:sz w:val="24"/>
          <w:szCs w:val="24"/>
        </w:rPr>
      </w:pPr>
    </w:p>
    <w:p w:rsidR="00F03C79" w:rsidRPr="00F03C79" w:rsidRDefault="00F03C79" w:rsidP="00F03C79"/>
    <w:p w:rsidR="00F03C79" w:rsidRDefault="00F03C79" w:rsidP="00F03C79">
      <w:r>
        <w:rPr>
          <w:rFonts w:hint="eastAsia"/>
        </w:rPr>
        <w:t>2.1</w:t>
      </w:r>
      <w:r>
        <w:rPr>
          <w:rFonts w:hint="eastAsia"/>
        </w:rPr>
        <w:t>关于</w:t>
      </w:r>
      <w:r>
        <w:rPr>
          <w:rFonts w:hint="eastAsia"/>
        </w:rPr>
        <w:t>64 k</w:t>
      </w:r>
      <w:r>
        <w:rPr>
          <w:rFonts w:hint="eastAsia"/>
        </w:rPr>
        <w:t>引用限制</w:t>
      </w:r>
    </w:p>
    <w:p w:rsidR="00F03C79" w:rsidRDefault="00F03C79" w:rsidP="00F03C79">
      <w:r>
        <w:rPr>
          <w:rFonts w:hint="eastAsia"/>
        </w:rPr>
        <w:t>Android</w:t>
      </w:r>
      <w:r>
        <w:rPr>
          <w:rFonts w:hint="eastAsia"/>
        </w:rPr>
        <w:t>应用程序（</w:t>
      </w:r>
      <w:r>
        <w:rPr>
          <w:rFonts w:hint="eastAsia"/>
        </w:rPr>
        <w:t>APK</w:t>
      </w:r>
      <w:r>
        <w:rPr>
          <w:rFonts w:hint="eastAsia"/>
        </w:rPr>
        <w:t>）在</w:t>
      </w:r>
      <w:r>
        <w:rPr>
          <w:rFonts w:hint="eastAsia"/>
        </w:rPr>
        <w:t>Dalvik</w:t>
      </w:r>
      <w:r>
        <w:rPr>
          <w:rFonts w:hint="eastAsia"/>
        </w:rPr>
        <w:t>可执行文件的形式包含可执行的字节码文件（</w:t>
      </w:r>
      <w:r>
        <w:rPr>
          <w:rFonts w:hint="eastAsia"/>
        </w:rPr>
        <w:t>DEX</w:t>
      </w:r>
      <w:r>
        <w:rPr>
          <w:rFonts w:hint="eastAsia"/>
        </w:rPr>
        <w:t>）文件，其中包含已编译的代码（运行你的应用程序）。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文件最多能包含</w:t>
      </w:r>
      <w:r>
        <w:rPr>
          <w:rFonts w:hint="eastAsia"/>
        </w:rPr>
        <w:t>65536</w:t>
      </w:r>
      <w:r>
        <w:rPr>
          <w:rFonts w:hint="eastAsia"/>
        </w:rPr>
        <w:t>个方法：包括</w:t>
      </w:r>
      <w:r>
        <w:rPr>
          <w:rFonts w:hint="eastAsia"/>
        </w:rPr>
        <w:t>Android</w:t>
      </w:r>
      <w:r>
        <w:rPr>
          <w:rFonts w:hint="eastAsia"/>
        </w:rPr>
        <w:t>框架方法、</w:t>
      </w:r>
      <w:r>
        <w:rPr>
          <w:rFonts w:hint="eastAsia"/>
        </w:rPr>
        <w:t>library</w:t>
      </w:r>
      <w:r>
        <w:rPr>
          <w:rFonts w:hint="eastAsia"/>
        </w:rPr>
        <w:t>方法的总数、和你自己的代码方法总数。因为</w:t>
      </w:r>
      <w:r>
        <w:rPr>
          <w:rFonts w:hint="eastAsia"/>
        </w:rPr>
        <w:t>65536</w:t>
      </w:r>
      <w:r>
        <w:rPr>
          <w:rFonts w:hint="eastAsia"/>
        </w:rPr>
        <w:t>等于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，这一限制被称为“</w:t>
      </w:r>
      <w:r>
        <w:rPr>
          <w:rFonts w:hint="eastAsia"/>
        </w:rPr>
        <w:t>64k</w:t>
      </w:r>
      <w:r>
        <w:rPr>
          <w:rFonts w:hint="eastAsia"/>
        </w:rPr>
        <w:t>引用限制”。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这个极限就要求我们配置应用程序的构建过程，需要生成多个</w:t>
      </w:r>
      <w:r>
        <w:rPr>
          <w:rFonts w:hint="eastAsia"/>
        </w:rPr>
        <w:t>DEX</w:t>
      </w:r>
      <w:r>
        <w:rPr>
          <w:rFonts w:hint="eastAsia"/>
        </w:rPr>
        <w:t>文件，所以称为</w:t>
      </w: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配置。</w:t>
      </w:r>
    </w:p>
    <w:p w:rsidR="00F03C79" w:rsidRDefault="00F03C79" w:rsidP="00F03C79"/>
    <w:p w:rsidR="00F03C79" w:rsidRDefault="00F03C79" w:rsidP="00F03C79">
      <w:r>
        <w:rPr>
          <w:rFonts w:hint="eastAsia"/>
        </w:rPr>
        <w:t>2.2</w:t>
      </w:r>
      <w:r>
        <w:rPr>
          <w:rFonts w:hint="eastAsia"/>
        </w:rPr>
        <w:t>不同版本下虚拟机</w:t>
      </w:r>
    </w:p>
    <w:p w:rsidR="00F03C79" w:rsidRDefault="00F03C79" w:rsidP="00F03C79">
      <w:r>
        <w:rPr>
          <w:rFonts w:hint="eastAsia"/>
        </w:rPr>
        <w:t>A</w:t>
      </w:r>
      <w:r w:rsidRPr="00DC0F77">
        <w:rPr>
          <w:rFonts w:hint="eastAsia"/>
          <w:color w:val="FF0000"/>
        </w:rPr>
        <w:t>ndroid 5.0</w:t>
      </w:r>
      <w:r w:rsidRPr="00DC0F77">
        <w:rPr>
          <w:rFonts w:hint="eastAsia"/>
          <w:color w:val="FF0000"/>
        </w:rPr>
        <w:t>（</w:t>
      </w:r>
      <w:r w:rsidRPr="00DC0F77">
        <w:rPr>
          <w:rFonts w:hint="eastAsia"/>
          <w:color w:val="FF0000"/>
        </w:rPr>
        <w:t xml:space="preserve">API </w:t>
      </w:r>
      <w:proofErr w:type="spellStart"/>
      <w:r w:rsidRPr="00DC0F77">
        <w:rPr>
          <w:rFonts w:hint="eastAsia"/>
          <w:color w:val="FF0000"/>
        </w:rPr>
        <w:t>leve</w:t>
      </w:r>
      <w:proofErr w:type="spellEnd"/>
      <w:r w:rsidRPr="00DC0F77">
        <w:rPr>
          <w:rFonts w:hint="eastAsia"/>
          <w:color w:val="FF0000"/>
        </w:rPr>
        <w:t xml:space="preserve"> 21</w:t>
      </w:r>
      <w:r w:rsidRPr="00DC0F77">
        <w:rPr>
          <w:rFonts w:hint="eastAsia"/>
          <w:color w:val="FF0000"/>
        </w:rPr>
        <w:t>）之前</w:t>
      </w:r>
      <w:r>
        <w:rPr>
          <w:rFonts w:hint="eastAsia"/>
        </w:rPr>
        <w:t>的系统使用</w:t>
      </w:r>
      <w:r>
        <w:rPr>
          <w:rFonts w:hint="eastAsia"/>
        </w:rPr>
        <w:t>Dalvik</w:t>
      </w:r>
      <w:r>
        <w:rPr>
          <w:rFonts w:hint="eastAsia"/>
        </w:rPr>
        <w:t>虚拟机。默认情况下，</w:t>
      </w:r>
      <w:r>
        <w:rPr>
          <w:rFonts w:hint="eastAsia"/>
        </w:rPr>
        <w:t>Dalvik</w:t>
      </w:r>
      <w:r>
        <w:rPr>
          <w:rFonts w:hint="eastAsia"/>
        </w:rPr>
        <w:t>限制一个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只有一个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文件。为了绕过这个限制，我们可以使用</w:t>
      </w:r>
      <w:proofErr w:type="spellStart"/>
      <w:r w:rsidRPr="00DC0F77">
        <w:rPr>
          <w:rFonts w:hint="eastAsia"/>
          <w:color w:val="FF0000"/>
        </w:rPr>
        <w:t>com.android.support:multidex</w:t>
      </w:r>
      <w:proofErr w:type="spellEnd"/>
      <w:r>
        <w:rPr>
          <w:rFonts w:hint="eastAsia"/>
        </w:rPr>
        <w:t>也就是</w:t>
      </w:r>
      <w:r>
        <w:rPr>
          <w:rFonts w:hint="eastAsia"/>
        </w:rPr>
        <w:t>Android</w:t>
      </w:r>
      <w:r>
        <w:rPr>
          <w:rFonts w:hint="eastAsia"/>
        </w:rPr>
        <w:t>官方为我们提供的解决这个问题的一个库，它成为我们</w:t>
      </w:r>
      <w:r>
        <w:rPr>
          <w:rFonts w:hint="eastAsia"/>
        </w:rPr>
        <w:t>APK</w:t>
      </w:r>
      <w:r>
        <w:rPr>
          <w:rFonts w:hint="eastAsia"/>
        </w:rPr>
        <w:t>的主要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文件的一部分，</w:t>
      </w:r>
      <w:r w:rsidRPr="00DC0F77">
        <w:rPr>
          <w:rFonts w:hint="eastAsia"/>
          <w:color w:val="FF0000"/>
        </w:rPr>
        <w:t>负责管理我们</w:t>
      </w:r>
      <w:r w:rsidRPr="00DC0F77">
        <w:rPr>
          <w:rFonts w:hint="eastAsia"/>
          <w:color w:val="FF0000"/>
        </w:rPr>
        <w:t>APK</w:t>
      </w:r>
      <w:r w:rsidRPr="00DC0F77">
        <w:rPr>
          <w:rFonts w:hint="eastAsia"/>
          <w:color w:val="FF0000"/>
        </w:rPr>
        <w:t>访问其他</w:t>
      </w:r>
      <w:proofErr w:type="spellStart"/>
      <w:r w:rsidRPr="00DC0F77">
        <w:rPr>
          <w:rFonts w:hint="eastAsia"/>
          <w:color w:val="FF0000"/>
        </w:rPr>
        <w:t>Dex</w:t>
      </w:r>
      <w:proofErr w:type="spellEnd"/>
      <w:r w:rsidRPr="00DC0F77">
        <w:rPr>
          <w:rFonts w:hint="eastAsia"/>
          <w:color w:val="FF0000"/>
        </w:rPr>
        <w:t>文件和代码</w:t>
      </w:r>
      <w:r>
        <w:rPr>
          <w:rFonts w:hint="eastAsia"/>
        </w:rPr>
        <w:t>。（注意</w:t>
      </w:r>
      <w:r>
        <w:rPr>
          <w:rFonts w:hint="eastAsia"/>
        </w:rPr>
        <w:t xml:space="preserve">: </w:t>
      </w:r>
      <w:r>
        <w:rPr>
          <w:rFonts w:hint="eastAsia"/>
        </w:rPr>
        <w:t>如果咱的项目</w:t>
      </w:r>
      <w:proofErr w:type="spellStart"/>
      <w:r>
        <w:rPr>
          <w:rFonts w:hint="eastAsia"/>
        </w:rPr>
        <w:t>minSdkVersion</w:t>
      </w:r>
      <w:proofErr w:type="spellEnd"/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或更低，运行到</w:t>
      </w:r>
      <w:r>
        <w:rPr>
          <w:rFonts w:hint="eastAsia"/>
        </w:rPr>
        <w:t xml:space="preserve">Android 4.4(API </w:t>
      </w:r>
      <w:proofErr w:type="spellStart"/>
      <w:r>
        <w:rPr>
          <w:rFonts w:hint="eastAsia"/>
        </w:rPr>
        <w:t>leve</w:t>
      </w:r>
      <w:proofErr w:type="spellEnd"/>
      <w:r>
        <w:rPr>
          <w:rFonts w:hint="eastAsia"/>
        </w:rPr>
        <w:t xml:space="preserve"> 20)</w:t>
      </w:r>
      <w:r>
        <w:rPr>
          <w:rFonts w:hint="eastAsia"/>
        </w:rPr>
        <w:t>或者更低版本的设备上时需要禁用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的即时运行）</w:t>
      </w:r>
    </w:p>
    <w:p w:rsidR="00F03C79" w:rsidRDefault="00F03C79" w:rsidP="00F03C79"/>
    <w:p w:rsidR="00F03C79" w:rsidRDefault="00F03C79" w:rsidP="00F03C79">
      <w:r>
        <w:rPr>
          <w:rFonts w:hint="eastAsia"/>
        </w:rPr>
        <w:t>A</w:t>
      </w:r>
      <w:r w:rsidRPr="00DC0F77">
        <w:rPr>
          <w:rFonts w:hint="eastAsia"/>
          <w:color w:val="FF0000"/>
        </w:rPr>
        <w:t>ndroid 5.0</w:t>
      </w:r>
      <w:r w:rsidRPr="00DC0F77">
        <w:rPr>
          <w:rFonts w:hint="eastAsia"/>
          <w:color w:val="FF0000"/>
        </w:rPr>
        <w:t>（</w:t>
      </w:r>
      <w:r w:rsidRPr="00DC0F77">
        <w:rPr>
          <w:rFonts w:hint="eastAsia"/>
          <w:color w:val="FF0000"/>
        </w:rPr>
        <w:t xml:space="preserve">API </w:t>
      </w:r>
      <w:proofErr w:type="spellStart"/>
      <w:r w:rsidRPr="00DC0F77">
        <w:rPr>
          <w:rFonts w:hint="eastAsia"/>
          <w:color w:val="FF0000"/>
        </w:rPr>
        <w:t>leve</w:t>
      </w:r>
      <w:proofErr w:type="spellEnd"/>
      <w:r w:rsidRPr="00DC0F77">
        <w:rPr>
          <w:rFonts w:hint="eastAsia"/>
          <w:color w:val="FF0000"/>
        </w:rPr>
        <w:t xml:space="preserve"> 21</w:t>
      </w:r>
      <w:r w:rsidRPr="00DC0F77">
        <w:rPr>
          <w:rFonts w:hint="eastAsia"/>
          <w:color w:val="FF0000"/>
        </w:rPr>
        <w:t>）和更高的系统使用</w:t>
      </w:r>
      <w:r w:rsidRPr="00DC0F77">
        <w:rPr>
          <w:rFonts w:hint="eastAsia"/>
          <w:color w:val="FF0000"/>
        </w:rPr>
        <w:t>runtime</w:t>
      </w:r>
      <w:r w:rsidRPr="00DC0F77">
        <w:rPr>
          <w:rFonts w:hint="eastAsia"/>
          <w:color w:val="FF0000"/>
        </w:rPr>
        <w:t>是</w:t>
      </w:r>
      <w:r w:rsidRPr="00DC0F77">
        <w:rPr>
          <w:rFonts w:hint="eastAsia"/>
          <w:color w:val="FF0000"/>
        </w:rPr>
        <w:t>ART</w:t>
      </w:r>
      <w:r>
        <w:rPr>
          <w:rFonts w:hint="eastAsia"/>
        </w:rPr>
        <w:t xml:space="preserve"> </w:t>
      </w:r>
      <w:r>
        <w:rPr>
          <w:rFonts w:hint="eastAsia"/>
        </w:rPr>
        <w:t>，原生支持从应用的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文件加载多个</w:t>
      </w:r>
      <w:r>
        <w:rPr>
          <w:rFonts w:hint="eastAsia"/>
        </w:rPr>
        <w:t>DEX</w:t>
      </w:r>
      <w:r>
        <w:rPr>
          <w:rFonts w:hint="eastAsia"/>
        </w:rPr>
        <w:t>文件。</w:t>
      </w:r>
      <w:r w:rsidRPr="00DC0F77">
        <w:rPr>
          <w:rFonts w:hint="eastAsia"/>
          <w:color w:val="FF0000"/>
        </w:rPr>
        <w:t>ART</w:t>
      </w:r>
      <w:r w:rsidRPr="00DC0F77">
        <w:rPr>
          <w:rFonts w:hint="eastAsia"/>
          <w:color w:val="FF0000"/>
        </w:rPr>
        <w:t>在安装应用时预编译应用程序，会扫描多个</w:t>
      </w:r>
      <w:r w:rsidRPr="00DC0F77">
        <w:rPr>
          <w:rFonts w:hint="eastAsia"/>
          <w:color w:val="FF0000"/>
        </w:rPr>
        <w:t>classes(..N).</w:t>
      </w:r>
      <w:proofErr w:type="spellStart"/>
      <w:r w:rsidRPr="00DC0F77">
        <w:rPr>
          <w:rFonts w:hint="eastAsia"/>
          <w:color w:val="FF0000"/>
        </w:rPr>
        <w:t>dex</w:t>
      </w:r>
      <w:proofErr w:type="spellEnd"/>
      <w:r w:rsidRPr="00DC0F77">
        <w:rPr>
          <w:rFonts w:hint="eastAsia"/>
          <w:color w:val="FF0000"/>
        </w:rPr>
        <w:t>文件编译成一个</w:t>
      </w:r>
      <w:r w:rsidRPr="00DC0F77">
        <w:rPr>
          <w:rFonts w:hint="eastAsia"/>
          <w:color w:val="FF0000"/>
        </w:rPr>
        <w:t>.oat</w:t>
      </w:r>
      <w:r w:rsidRPr="00DC0F77">
        <w:rPr>
          <w:rFonts w:hint="eastAsia"/>
          <w:color w:val="FF0000"/>
        </w:rPr>
        <w:t>的文件</w:t>
      </w:r>
      <w:r>
        <w:rPr>
          <w:rFonts w:hint="eastAsia"/>
        </w:rPr>
        <w:t>。</w:t>
      </w:r>
    </w:p>
    <w:p w:rsidR="00F03C79" w:rsidRDefault="00F03C79" w:rsidP="00F03C79">
      <w:r>
        <w:rPr>
          <w:rFonts w:hint="eastAsia"/>
        </w:rPr>
        <w:t>由于这里只是为了阐明“</w:t>
      </w:r>
      <w:r>
        <w:rPr>
          <w:rFonts w:hint="eastAsia"/>
        </w:rPr>
        <w:t>64 k</w:t>
      </w:r>
      <w:r>
        <w:rPr>
          <w:rFonts w:hint="eastAsia"/>
        </w:rPr>
        <w:t>引用限制”的历史背景，所以关于两种虚拟机的知识点这里不做展开。</w:t>
      </w:r>
    </w:p>
    <w:p w:rsidR="00F03C79" w:rsidRDefault="00F03C79" w:rsidP="00F03C79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解决方法</w:t>
      </w:r>
    </w:p>
    <w:p w:rsidR="00F03C79" w:rsidRDefault="00F03C79" w:rsidP="00F03C79">
      <w:r>
        <w:rPr>
          <w:rFonts w:hint="eastAsia"/>
        </w:rPr>
        <w:t>尽量避免</w:t>
      </w:r>
      <w:r>
        <w:rPr>
          <w:rFonts w:hint="eastAsia"/>
        </w:rPr>
        <w:t>64k</w:t>
      </w:r>
      <w:r>
        <w:rPr>
          <w:rFonts w:hint="eastAsia"/>
        </w:rPr>
        <w:t>限制</w:t>
      </w:r>
    </w:p>
    <w:p w:rsidR="00F03C79" w:rsidRDefault="00F03C79" w:rsidP="00F03C79">
      <w:r>
        <w:rPr>
          <w:rFonts w:hint="eastAsia"/>
        </w:rPr>
        <w:t>具体建议：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1.</w:t>
      </w:r>
      <w:r>
        <w:rPr>
          <w:rFonts w:hint="eastAsia"/>
        </w:rPr>
        <w:t>选择三方依赖库的时候做好调研工作，选择满足自己功能的并且尽量小的。（建议能用源码的用源码，对于以后自己的定制和维护很有好处）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2.</w:t>
      </w:r>
      <w:r>
        <w:rPr>
          <w:rFonts w:hint="eastAsia"/>
        </w:rPr>
        <w:t>正式打包构建的时候，使用代码混淆器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混淆移除未使用的代码，也就是不把没有使用的代码打包到我们的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中。</w:t>
      </w:r>
    </w:p>
    <w:p w:rsidR="00F03C79" w:rsidRDefault="00F03C79" w:rsidP="00F03C79"/>
    <w:p w:rsidR="00F03C79" w:rsidRDefault="00F03C79" w:rsidP="00F03C79">
      <w:r>
        <w:rPr>
          <w:rFonts w:hint="eastAsia"/>
        </w:rPr>
        <w:t>解决</w:t>
      </w:r>
      <w:r>
        <w:rPr>
          <w:rFonts w:hint="eastAsia"/>
        </w:rPr>
        <w:t>64k</w:t>
      </w:r>
      <w:r>
        <w:rPr>
          <w:rFonts w:hint="eastAsia"/>
        </w:rPr>
        <w:t>问题</w:t>
      </w:r>
    </w:p>
    <w:p w:rsidR="00F03C79" w:rsidRDefault="00F03C79" w:rsidP="00F03C79">
      <w:r>
        <w:rPr>
          <w:rFonts w:hint="eastAsia"/>
        </w:rPr>
        <w:t>app</w:t>
      </w:r>
      <w:r>
        <w:rPr>
          <w:rFonts w:hint="eastAsia"/>
        </w:rPr>
        <w:t>中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multiDexEnabled</w:t>
      </w:r>
      <w:proofErr w:type="spellEnd"/>
      <w:r>
        <w:rPr>
          <w:rFonts w:hint="eastAsia"/>
        </w:rPr>
        <w:t xml:space="preserve"> true</w:t>
      </w:r>
      <w:r>
        <w:rPr>
          <w:rFonts w:hint="eastAsia"/>
        </w:rPr>
        <w:t>和</w:t>
      </w:r>
      <w:r>
        <w:rPr>
          <w:rFonts w:hint="eastAsia"/>
        </w:rPr>
        <w:t>compile 'com.android.support:multidex:1.0.1';</w:t>
      </w:r>
      <w:r>
        <w:rPr>
          <w:rFonts w:hint="eastAsia"/>
        </w:rPr>
        <w:t>含义：支持多个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和依赖</w:t>
      </w: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>库。</w:t>
      </w:r>
    </w:p>
    <w:p w:rsidR="00F03C79" w:rsidRDefault="00F03C79" w:rsidP="00F03C79">
      <w:r>
        <w:t>apply plugin: '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>'</w:t>
      </w:r>
    </w:p>
    <w:p w:rsidR="00F03C79" w:rsidRDefault="00F03C79" w:rsidP="00F03C79"/>
    <w:p w:rsidR="00F03C79" w:rsidRDefault="00F03C79" w:rsidP="00F03C79">
      <w:r>
        <w:t>android {</w:t>
      </w:r>
    </w:p>
    <w:p w:rsidR="00F03C79" w:rsidRDefault="00F03C79" w:rsidP="00F03C79">
      <w:r>
        <w:rPr>
          <w:rFonts w:hint="eastAsia"/>
        </w:rPr>
        <w:t xml:space="preserve">    ---</w:t>
      </w:r>
      <w:r>
        <w:rPr>
          <w:rFonts w:hint="eastAsia"/>
        </w:rPr>
        <w:t>省略代码</w:t>
      </w:r>
      <w:r>
        <w:rPr>
          <w:rFonts w:hint="eastAsia"/>
        </w:rPr>
        <w:t>---</w:t>
      </w:r>
    </w:p>
    <w:p w:rsidR="00F03C79" w:rsidRDefault="00F03C79" w:rsidP="00F03C79">
      <w:r>
        <w:t xml:space="preserve">    </w:t>
      </w:r>
      <w:proofErr w:type="spellStart"/>
      <w:r>
        <w:t>compileSdkVersion</w:t>
      </w:r>
      <w:proofErr w:type="spellEnd"/>
      <w:r>
        <w:t xml:space="preserve"> 23</w:t>
      </w:r>
    </w:p>
    <w:p w:rsidR="00F03C79" w:rsidRDefault="00F03C79" w:rsidP="00F03C79">
      <w:r>
        <w:t xml:space="preserve">    </w:t>
      </w:r>
      <w:proofErr w:type="spellStart"/>
      <w:r>
        <w:t>buildToolsVersion</w:t>
      </w:r>
      <w:proofErr w:type="spellEnd"/>
      <w:r>
        <w:t xml:space="preserve"> '26.0.2'</w:t>
      </w:r>
    </w:p>
    <w:p w:rsidR="00F03C79" w:rsidRDefault="00F03C79" w:rsidP="00F03C79"/>
    <w:p w:rsidR="00F03C79" w:rsidRDefault="00F03C79" w:rsidP="00F03C79">
      <w:r>
        <w:t xml:space="preserve">    </w:t>
      </w:r>
      <w:proofErr w:type="spellStart"/>
      <w:r>
        <w:t>defaultConfig</w:t>
      </w:r>
      <w:proofErr w:type="spellEnd"/>
      <w:r>
        <w:t xml:space="preserve"> {</w:t>
      </w:r>
    </w:p>
    <w:p w:rsidR="00F03C79" w:rsidRDefault="00F03C79" w:rsidP="00F03C79">
      <w:r>
        <w:t xml:space="preserve">        </w:t>
      </w:r>
      <w:proofErr w:type="spellStart"/>
      <w:r>
        <w:t>minSdkVersion</w:t>
      </w:r>
      <w:proofErr w:type="spellEnd"/>
      <w:r>
        <w:t xml:space="preserve"> 17</w:t>
      </w:r>
    </w:p>
    <w:p w:rsidR="00F03C79" w:rsidRDefault="00F03C79" w:rsidP="00F03C79">
      <w:r>
        <w:t xml:space="preserve">        </w:t>
      </w:r>
      <w:proofErr w:type="spellStart"/>
      <w:r>
        <w:t>targetSdkVersion</w:t>
      </w:r>
      <w:proofErr w:type="spellEnd"/>
      <w:r>
        <w:t xml:space="preserve"> 22</w:t>
      </w:r>
    </w:p>
    <w:p w:rsidR="00F03C79" w:rsidRDefault="00F03C79" w:rsidP="00F03C79"/>
    <w:p w:rsidR="00F03C79" w:rsidRDefault="00F03C79" w:rsidP="00F03C79">
      <w:r>
        <w:t xml:space="preserve">        </w:t>
      </w:r>
      <w:proofErr w:type="spellStart"/>
      <w:r>
        <w:t>versionCode</w:t>
      </w:r>
      <w:proofErr w:type="spellEnd"/>
      <w:r>
        <w:t xml:space="preserve"> 61</w:t>
      </w:r>
    </w:p>
    <w:p w:rsidR="00F03C79" w:rsidRDefault="00F03C79" w:rsidP="00F03C79">
      <w:r>
        <w:t xml:space="preserve">        </w:t>
      </w:r>
      <w:proofErr w:type="spellStart"/>
      <w:r>
        <w:t>versionName</w:t>
      </w:r>
      <w:proofErr w:type="spellEnd"/>
      <w:r>
        <w:t xml:space="preserve"> "4.2.5"</w:t>
      </w:r>
    </w:p>
    <w:p w:rsidR="00F03C79" w:rsidRDefault="00F03C79" w:rsidP="00F03C79"/>
    <w:p w:rsidR="00F03C79" w:rsidRDefault="00F03C79" w:rsidP="00F03C79">
      <w:r>
        <w:t xml:space="preserve">        // Enabling </w:t>
      </w:r>
      <w:proofErr w:type="spellStart"/>
      <w:r>
        <w:t>multidex</w:t>
      </w:r>
      <w:proofErr w:type="spellEnd"/>
      <w:r>
        <w:t xml:space="preserve"> support.</w:t>
      </w:r>
    </w:p>
    <w:p w:rsidR="00F03C79" w:rsidRDefault="00F03C79" w:rsidP="00F03C79">
      <w:r>
        <w:t xml:space="preserve">        </w:t>
      </w:r>
      <w:proofErr w:type="spellStart"/>
      <w:r>
        <w:t>multiDexEnabled</w:t>
      </w:r>
      <w:proofErr w:type="spellEnd"/>
      <w:r>
        <w:t xml:space="preserve"> true</w:t>
      </w:r>
    </w:p>
    <w:p w:rsidR="00F03C79" w:rsidRDefault="00F03C79" w:rsidP="00F03C79">
      <w:r>
        <w:t xml:space="preserve">    }</w:t>
      </w:r>
    </w:p>
    <w:p w:rsidR="00F03C79" w:rsidRDefault="00F03C79" w:rsidP="00F03C79"/>
    <w:p w:rsidR="00F03C79" w:rsidRDefault="00F03C79" w:rsidP="00F03C79">
      <w:r>
        <w:rPr>
          <w:rFonts w:hint="eastAsia"/>
        </w:rPr>
        <w:t xml:space="preserve">     ---</w:t>
      </w:r>
      <w:r>
        <w:rPr>
          <w:rFonts w:hint="eastAsia"/>
        </w:rPr>
        <w:t>省略代码</w:t>
      </w:r>
      <w:r>
        <w:rPr>
          <w:rFonts w:hint="eastAsia"/>
        </w:rPr>
        <w:t>---</w:t>
      </w:r>
    </w:p>
    <w:p w:rsidR="00F03C79" w:rsidRDefault="00F03C79" w:rsidP="00F03C79">
      <w:r>
        <w:t>}</w:t>
      </w:r>
    </w:p>
    <w:p w:rsidR="00F03C79" w:rsidRDefault="00F03C79" w:rsidP="00F03C79"/>
    <w:p w:rsidR="00F03C79" w:rsidRDefault="00F03C79" w:rsidP="00F03C79"/>
    <w:p w:rsidR="00F03C79" w:rsidRDefault="00F03C79" w:rsidP="00F03C79">
      <w:r>
        <w:t>dependencies {</w:t>
      </w:r>
    </w:p>
    <w:p w:rsidR="00F03C79" w:rsidRDefault="00F03C79" w:rsidP="00F03C79">
      <w:r>
        <w:rPr>
          <w:rFonts w:hint="eastAsia"/>
        </w:rPr>
        <w:t xml:space="preserve">    ---</w:t>
      </w:r>
      <w:r>
        <w:rPr>
          <w:rFonts w:hint="eastAsia"/>
        </w:rPr>
        <w:t>省略代码</w:t>
      </w:r>
      <w:r>
        <w:rPr>
          <w:rFonts w:hint="eastAsia"/>
        </w:rPr>
        <w:t>---</w:t>
      </w:r>
    </w:p>
    <w:p w:rsidR="00F03C79" w:rsidRDefault="00F03C79" w:rsidP="00F03C79">
      <w:r>
        <w:t xml:space="preserve">    compile '</w:t>
      </w:r>
      <w:proofErr w:type="gramStart"/>
      <w:r>
        <w:t>com.android</w:t>
      </w:r>
      <w:proofErr w:type="gramEnd"/>
      <w:r>
        <w:t>.support:multidex:1.0.1'</w:t>
      </w:r>
    </w:p>
    <w:p w:rsidR="00F03C79" w:rsidRDefault="00F03C79" w:rsidP="00F03C79">
      <w:r>
        <w:rPr>
          <w:rFonts w:hint="eastAsia"/>
        </w:rPr>
        <w:t>继承</w:t>
      </w:r>
      <w:proofErr w:type="spellStart"/>
      <w:r>
        <w:rPr>
          <w:rFonts w:hint="eastAsia"/>
        </w:rPr>
        <w:t>android.support.multidex.MultiDexApplication</w:t>
      </w:r>
      <w:proofErr w:type="spellEnd"/>
      <w:r>
        <w:rPr>
          <w:rFonts w:hint="eastAsia"/>
        </w:rPr>
        <w:t>类</w:t>
      </w:r>
    </w:p>
    <w:p w:rsidR="00F03C79" w:rsidRDefault="00F03C79" w:rsidP="00F03C79">
      <w:r>
        <w:rPr>
          <w:rFonts w:hint="eastAsia"/>
        </w:rPr>
        <w:t>分两种情况：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第一种有自己的</w:t>
      </w:r>
      <w:r>
        <w:rPr>
          <w:rFonts w:hint="eastAsia"/>
        </w:rPr>
        <w:t xml:space="preserve">Application </w:t>
      </w:r>
    </w:p>
    <w:p w:rsidR="00F03C79" w:rsidRDefault="00F03C79" w:rsidP="00F03C79">
      <w:r>
        <w:rPr>
          <w:rFonts w:hint="eastAsia"/>
        </w:rPr>
        <w:t>重写</w:t>
      </w:r>
      <w:proofErr w:type="spellStart"/>
      <w:r>
        <w:rPr>
          <w:rFonts w:hint="eastAsia"/>
        </w:rPr>
        <w:t>Applicatio</w:t>
      </w:r>
      <w:proofErr w:type="spellEnd"/>
      <w:r>
        <w:rPr>
          <w:rFonts w:hint="eastAsia"/>
        </w:rPr>
        <w:t>中这个方法如下</w:t>
      </w:r>
    </w:p>
    <w:p w:rsidR="00F03C79" w:rsidRDefault="00F03C79" w:rsidP="00F03C79"/>
    <w:p w:rsidR="00F03C79" w:rsidRDefault="00F03C79" w:rsidP="00F03C79">
      <w:r>
        <w:t xml:space="preserve">    @Override</w:t>
      </w:r>
    </w:p>
    <w:p w:rsidR="00F03C79" w:rsidRDefault="00F03C79" w:rsidP="00F03C79">
      <w:r>
        <w:t xml:space="preserve">    protected void </w:t>
      </w:r>
      <w:proofErr w:type="spellStart"/>
      <w:proofErr w:type="gramStart"/>
      <w:r>
        <w:t>attachBaseContext</w:t>
      </w:r>
      <w:proofErr w:type="spellEnd"/>
      <w:r>
        <w:t>(</w:t>
      </w:r>
      <w:proofErr w:type="gramEnd"/>
      <w:r>
        <w:t>Context base) {</w:t>
      </w:r>
    </w:p>
    <w:p w:rsidR="00F03C79" w:rsidRDefault="00F03C79" w:rsidP="00F03C79">
      <w:r>
        <w:t xml:space="preserve">        </w:t>
      </w:r>
      <w:proofErr w:type="spellStart"/>
      <w:proofErr w:type="gramStart"/>
      <w:r>
        <w:t>super.attachBaseContext</w:t>
      </w:r>
      <w:proofErr w:type="spellEnd"/>
      <w:proofErr w:type="gramEnd"/>
      <w:r>
        <w:t>(base);</w:t>
      </w:r>
    </w:p>
    <w:p w:rsidR="00F03C79" w:rsidRDefault="00F03C79" w:rsidP="00F03C79">
      <w:r>
        <w:t xml:space="preserve">        </w:t>
      </w:r>
      <w:proofErr w:type="spellStart"/>
      <w:r>
        <w:t>MultiDex.install</w:t>
      </w:r>
      <w:proofErr w:type="spellEnd"/>
      <w:r>
        <w:t>(this);</w:t>
      </w:r>
    </w:p>
    <w:p w:rsidR="00F03C79" w:rsidRDefault="00F03C79" w:rsidP="00F03C79">
      <w:r>
        <w:t xml:space="preserve">    }</w:t>
      </w:r>
    </w:p>
    <w:p w:rsidR="00F03C79" w:rsidRDefault="00F03C79" w:rsidP="00F03C79">
      <w:r>
        <w:rPr>
          <w:rFonts w:hint="eastAsia"/>
        </w:rPr>
        <w:t>第二种没有自己的</w:t>
      </w:r>
      <w:r>
        <w:rPr>
          <w:rFonts w:hint="eastAsia"/>
        </w:rPr>
        <w:t xml:space="preserve">Application </w:t>
      </w:r>
    </w:p>
    <w:p w:rsidR="00F03C79" w:rsidRDefault="00F03C79" w:rsidP="00F03C79">
      <w:r>
        <w:rPr>
          <w:rFonts w:hint="eastAsia"/>
        </w:rPr>
        <w:t>如果我们的</w:t>
      </w:r>
      <w:r>
        <w:rPr>
          <w:rFonts w:hint="eastAsia"/>
        </w:rPr>
        <w:t>APP</w:t>
      </w:r>
      <w:r>
        <w:rPr>
          <w:rFonts w:hint="eastAsia"/>
        </w:rPr>
        <w:t>没有重写过</w:t>
      </w:r>
      <w:r>
        <w:rPr>
          <w:rFonts w:hint="eastAsia"/>
        </w:rPr>
        <w:t>Application</w:t>
      </w:r>
      <w:r>
        <w:rPr>
          <w:rFonts w:hint="eastAsia"/>
        </w:rPr>
        <w:t>类，我们直接继承</w:t>
      </w:r>
      <w:proofErr w:type="spellStart"/>
      <w:r>
        <w:rPr>
          <w:rFonts w:hint="eastAsia"/>
        </w:rPr>
        <w:t>MultiDexApplication</w:t>
      </w:r>
      <w:proofErr w:type="spellEnd"/>
      <w:r>
        <w:rPr>
          <w:rFonts w:hint="eastAsia"/>
        </w:rPr>
        <w:t>，然后在</w:t>
      </w:r>
      <w:r>
        <w:rPr>
          <w:rFonts w:hint="eastAsia"/>
        </w:rPr>
        <w:t>manifest.xml</w:t>
      </w:r>
      <w:r>
        <w:rPr>
          <w:rFonts w:hint="eastAsia"/>
        </w:rPr>
        <w:t>中注册</w:t>
      </w:r>
      <w:r>
        <w:rPr>
          <w:rFonts w:hint="eastAsia"/>
        </w:rPr>
        <w:t>Application</w:t>
      </w:r>
      <w:r>
        <w:rPr>
          <w:rFonts w:hint="eastAsia"/>
        </w:rPr>
        <w:t>即可。</w:t>
      </w:r>
    </w:p>
    <w:p w:rsidR="00F03C79" w:rsidRDefault="00F03C79" w:rsidP="00F03C79"/>
    <w:p w:rsidR="00F03C79" w:rsidRDefault="00F03C79" w:rsidP="00F03C79">
      <w:r>
        <w:rPr>
          <w:rFonts w:hint="eastAsia"/>
        </w:rPr>
        <w:t>与此同时可能会报</w:t>
      </w:r>
      <w:proofErr w:type="spellStart"/>
      <w:r>
        <w:rPr>
          <w:rFonts w:hint="eastAsia"/>
        </w:rPr>
        <w:t>java.lang.OutOfMemoryError</w:t>
      </w:r>
      <w:proofErr w:type="spellEnd"/>
      <w:r>
        <w:rPr>
          <w:rFonts w:hint="eastAsia"/>
        </w:rPr>
        <w:t>: Java heap space</w:t>
      </w:r>
      <w:r>
        <w:rPr>
          <w:rFonts w:hint="eastAsia"/>
        </w:rPr>
        <w:t>错误，那么解决方法是：在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</w:t>
      </w:r>
      <w:r>
        <w:rPr>
          <w:rFonts w:hint="eastAsia"/>
        </w:rPr>
        <w:t>android</w:t>
      </w:r>
      <w:r>
        <w:rPr>
          <w:rFonts w:hint="eastAsia"/>
        </w:rPr>
        <w:t>中添加如下代码</w:t>
      </w:r>
    </w:p>
    <w:p w:rsidR="00F03C79" w:rsidRDefault="00F03C79" w:rsidP="00F03C79"/>
    <w:p w:rsidR="00F03C79" w:rsidRDefault="00F03C79" w:rsidP="00F03C79">
      <w:r>
        <w:rPr>
          <w:rFonts w:hint="eastAsia"/>
        </w:rPr>
        <w:t xml:space="preserve">    //</w:t>
      </w:r>
      <w:r>
        <w:rPr>
          <w:rFonts w:hint="eastAsia"/>
        </w:rPr>
        <w:t>加大</w:t>
      </w:r>
      <w:r>
        <w:rPr>
          <w:rFonts w:hint="eastAsia"/>
        </w:rPr>
        <w:t>java</w:t>
      </w:r>
      <w:r>
        <w:rPr>
          <w:rFonts w:hint="eastAsia"/>
        </w:rPr>
        <w:t>堆内存大小</w:t>
      </w:r>
    </w:p>
    <w:p w:rsidR="00F03C79" w:rsidRDefault="00F03C79" w:rsidP="00F03C79">
      <w:r>
        <w:t xml:space="preserve">    </w:t>
      </w:r>
      <w:proofErr w:type="spellStart"/>
      <w:r>
        <w:t>dexOptions</w:t>
      </w:r>
      <w:proofErr w:type="spellEnd"/>
      <w:r>
        <w:t xml:space="preserve"> {</w:t>
      </w:r>
    </w:p>
    <w:p w:rsidR="00F03C79" w:rsidRDefault="00F03C79" w:rsidP="00F03C7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javaMaxHeapSize</w:t>
      </w:r>
      <w:proofErr w:type="spellEnd"/>
      <w:r>
        <w:rPr>
          <w:rFonts w:hint="eastAsia"/>
        </w:rPr>
        <w:t xml:space="preserve"> "2g"//</w:t>
      </w:r>
      <w:r>
        <w:rPr>
          <w:rFonts w:hint="eastAsia"/>
        </w:rPr>
        <w:t>这里</w:t>
      </w:r>
      <w:r>
        <w:rPr>
          <w:rFonts w:hint="eastAsia"/>
        </w:rPr>
        <w:t>2g</w:t>
      </w:r>
      <w:r>
        <w:rPr>
          <w:rFonts w:hint="eastAsia"/>
        </w:rPr>
        <w:t>或者</w:t>
      </w:r>
      <w:r>
        <w:rPr>
          <w:rFonts w:hint="eastAsia"/>
        </w:rPr>
        <w:t>4g</w:t>
      </w:r>
      <w:r>
        <w:rPr>
          <w:rFonts w:hint="eastAsia"/>
        </w:rPr>
        <w:t>都可以</w:t>
      </w:r>
    </w:p>
    <w:p w:rsidR="00F03C79" w:rsidRDefault="00F03C79" w:rsidP="00F03C79">
      <w:r>
        <w:t xml:space="preserve">    }</w:t>
      </w:r>
    </w:p>
    <w:p w:rsidR="00F03C79" w:rsidRDefault="00F03C79" w:rsidP="00F03C79">
      <w:r>
        <w:rPr>
          <w:rFonts w:hint="eastAsia"/>
        </w:rPr>
        <w:t>四</w:t>
      </w:r>
      <w:r>
        <w:rPr>
          <w:rFonts w:hint="eastAsia"/>
        </w:rPr>
        <w:t>.</w:t>
      </w:r>
      <w:proofErr w:type="spellStart"/>
      <w:r>
        <w:rPr>
          <w:rFonts w:hint="eastAsia"/>
        </w:rPr>
        <w:t>multidex</w:t>
      </w:r>
      <w:proofErr w:type="spellEnd"/>
      <w:r>
        <w:rPr>
          <w:rFonts w:hint="eastAsia"/>
        </w:rPr>
        <w:t>库的一些限制因素</w:t>
      </w:r>
    </w:p>
    <w:p w:rsidR="00F03C79" w:rsidRDefault="00F03C79" w:rsidP="00F03C79">
      <w:r>
        <w:rPr>
          <w:rFonts w:hint="eastAsia"/>
        </w:rPr>
        <w:t>第二个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文件过大问题</w:t>
      </w:r>
    </w:p>
    <w:p w:rsidR="00F03C79" w:rsidRDefault="00F03C79" w:rsidP="00F03C79">
      <w:r>
        <w:rPr>
          <w:rFonts w:hint="eastAsia"/>
        </w:rPr>
        <w:t>1.Dex</w:t>
      </w:r>
      <w:r>
        <w:rPr>
          <w:rFonts w:hint="eastAsia"/>
        </w:rPr>
        <w:t>文件安装到设备的过程非常复杂，如果第二个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文件太大，可能导致应用无响应。此时应该使用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减小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文件的大小。</w:t>
      </w:r>
    </w:p>
    <w:p w:rsidR="00F03C79" w:rsidRDefault="00F03C79" w:rsidP="00F03C79"/>
    <w:p w:rsidR="00F03C79" w:rsidRDefault="00F03C79" w:rsidP="00F03C79">
      <w:r>
        <w:rPr>
          <w:rFonts w:hint="eastAsia"/>
        </w:rPr>
        <w:t>系统低版本问题</w:t>
      </w:r>
    </w:p>
    <w:p w:rsidR="00F03C79" w:rsidRDefault="00F03C79" w:rsidP="00F03C79">
      <w:r>
        <w:rPr>
          <w:rFonts w:hint="eastAsia"/>
        </w:rPr>
        <w:t>1.</w:t>
      </w:r>
      <w:r>
        <w:rPr>
          <w:rFonts w:hint="eastAsia"/>
        </w:rPr>
        <w:t>由于</w:t>
      </w:r>
      <w:r>
        <w:rPr>
          <w:rFonts w:hint="eastAsia"/>
        </w:rPr>
        <w:t xml:space="preserve">Dalvik </w:t>
      </w:r>
      <w:proofErr w:type="spellStart"/>
      <w:r>
        <w:rPr>
          <w:rFonts w:hint="eastAsia"/>
        </w:rPr>
        <w:t>linearAlloc</w:t>
      </w:r>
      <w:proofErr w:type="spellEnd"/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，应用可能无法在</w:t>
      </w:r>
      <w:r>
        <w:rPr>
          <w:rFonts w:hint="eastAsia"/>
        </w:rPr>
        <w:t>Android 4.0</w:t>
      </w:r>
      <w:r>
        <w:rPr>
          <w:rFonts w:hint="eastAsia"/>
        </w:rPr>
        <w:t>之前的版本启动，如果你的应用要支持这些版本就要多执行测试。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2.</w:t>
      </w:r>
      <w:r>
        <w:rPr>
          <w:rFonts w:hint="eastAsia"/>
        </w:rPr>
        <w:t>同样因为</w:t>
      </w:r>
      <w:r>
        <w:rPr>
          <w:rFonts w:hint="eastAsia"/>
        </w:rPr>
        <w:t xml:space="preserve">Dalvik </w:t>
      </w:r>
      <w:proofErr w:type="spellStart"/>
      <w:r>
        <w:rPr>
          <w:rFonts w:hint="eastAsia"/>
        </w:rPr>
        <w:t>linearAlloc</w:t>
      </w:r>
      <w:proofErr w:type="spellEnd"/>
      <w:r>
        <w:rPr>
          <w:rFonts w:hint="eastAsia"/>
        </w:rPr>
        <w:t>的限制，如果请求大量内存可能导致崩溃。</w:t>
      </w:r>
      <w:r>
        <w:rPr>
          <w:rFonts w:hint="eastAsia"/>
        </w:rPr>
        <w:t xml:space="preserve">Dalvik </w:t>
      </w:r>
      <w:proofErr w:type="spellStart"/>
      <w:r>
        <w:rPr>
          <w:rFonts w:hint="eastAsia"/>
        </w:rPr>
        <w:t>linearAlloc</w:t>
      </w:r>
      <w:proofErr w:type="spellEnd"/>
      <w:r>
        <w:rPr>
          <w:rFonts w:hint="eastAsia"/>
        </w:rPr>
        <w:t>是一个固定大小的缓冲区。在应用的安装过程中，系统会运行一个名为</w:t>
      </w:r>
      <w:proofErr w:type="spellStart"/>
      <w:r>
        <w:rPr>
          <w:rFonts w:hint="eastAsia"/>
        </w:rPr>
        <w:t>dexopt</w:t>
      </w:r>
      <w:proofErr w:type="spellEnd"/>
      <w:r>
        <w:rPr>
          <w:rFonts w:hint="eastAsia"/>
        </w:rPr>
        <w:t>的程序为该应用在当前机型中运行做准备。</w:t>
      </w:r>
      <w:proofErr w:type="spellStart"/>
      <w:r>
        <w:rPr>
          <w:rFonts w:hint="eastAsia"/>
        </w:rPr>
        <w:t>dexopt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LinearAlloc</w:t>
      </w:r>
      <w:proofErr w:type="spellEnd"/>
      <w:r>
        <w:rPr>
          <w:rFonts w:hint="eastAsia"/>
        </w:rPr>
        <w:t>来存储应用的方法信息。</w:t>
      </w:r>
      <w:r>
        <w:rPr>
          <w:rFonts w:hint="eastAsia"/>
        </w:rPr>
        <w:t>Android 2.2</w:t>
      </w:r>
      <w:r>
        <w:rPr>
          <w:rFonts w:hint="eastAsia"/>
        </w:rPr>
        <w:t>和</w:t>
      </w:r>
      <w:r>
        <w:rPr>
          <w:rFonts w:hint="eastAsia"/>
        </w:rPr>
        <w:t>2.3</w:t>
      </w:r>
      <w:r>
        <w:rPr>
          <w:rFonts w:hint="eastAsia"/>
        </w:rPr>
        <w:t>的缓冲区只有</w:t>
      </w:r>
      <w:r>
        <w:rPr>
          <w:rFonts w:hint="eastAsia"/>
        </w:rPr>
        <w:t>5MB</w:t>
      </w:r>
      <w:r>
        <w:rPr>
          <w:rFonts w:hint="eastAsia"/>
        </w:rPr>
        <w:t>，</w:t>
      </w:r>
      <w:r>
        <w:rPr>
          <w:rFonts w:hint="eastAsia"/>
        </w:rPr>
        <w:t>Android 4.x</w:t>
      </w:r>
      <w:r>
        <w:rPr>
          <w:rFonts w:hint="eastAsia"/>
        </w:rPr>
        <w:t>提高到了</w:t>
      </w:r>
      <w:r>
        <w:rPr>
          <w:rFonts w:hint="eastAsia"/>
        </w:rPr>
        <w:t>8MB</w:t>
      </w:r>
      <w:r>
        <w:rPr>
          <w:rFonts w:hint="eastAsia"/>
        </w:rPr>
        <w:t>或</w:t>
      </w:r>
      <w:r>
        <w:rPr>
          <w:rFonts w:hint="eastAsia"/>
        </w:rPr>
        <w:t>16MB</w:t>
      </w:r>
      <w:r>
        <w:rPr>
          <w:rFonts w:hint="eastAsia"/>
        </w:rPr>
        <w:t>。</w:t>
      </w:r>
      <w:proofErr w:type="gramStart"/>
      <w:r>
        <w:rPr>
          <w:rFonts w:hint="eastAsia"/>
        </w:rPr>
        <w:t>当方法</w:t>
      </w:r>
      <w:proofErr w:type="gramEnd"/>
      <w:r>
        <w:rPr>
          <w:rFonts w:hint="eastAsia"/>
        </w:rPr>
        <w:t>数量过多导致超出缓冲区大小时，会造成</w:t>
      </w:r>
      <w:proofErr w:type="spellStart"/>
      <w:r>
        <w:rPr>
          <w:rFonts w:hint="eastAsia"/>
        </w:rPr>
        <w:t>dexopt</w:t>
      </w:r>
      <w:proofErr w:type="spellEnd"/>
      <w:r>
        <w:rPr>
          <w:rFonts w:hint="eastAsia"/>
        </w:rPr>
        <w:t>崩溃。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3.Multidex</w:t>
      </w:r>
      <w:r>
        <w:rPr>
          <w:rFonts w:hint="eastAsia"/>
        </w:rPr>
        <w:t>构建工具还不支持指定哪些类必须包含在首个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文件中，因此可能会导致某些类库（例如某个类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从原生代码访问</w:t>
      </w:r>
      <w:r>
        <w:rPr>
          <w:rFonts w:hint="eastAsia"/>
        </w:rPr>
        <w:t>Java</w:t>
      </w:r>
      <w:r>
        <w:rPr>
          <w:rFonts w:hint="eastAsia"/>
        </w:rPr>
        <w:t>代码）无法使用。</w:t>
      </w:r>
      <w:r>
        <w:rPr>
          <w:rFonts w:hint="eastAsia"/>
        </w:rPr>
        <w:t xml:space="preserve"> </w:t>
      </w:r>
    </w:p>
    <w:p w:rsidR="00F03C79" w:rsidRDefault="00F03C79" w:rsidP="00F03C79">
      <w:r>
        <w:rPr>
          <w:rFonts w:hint="eastAsia"/>
        </w:rPr>
        <w:t>总之就是在做低版本兼容的时候可能会崩溃，要多测试。（不过现在基本面向的用户使用的都是</w:t>
      </w:r>
      <w:r>
        <w:rPr>
          <w:rFonts w:hint="eastAsia"/>
        </w:rPr>
        <w:t>4.4</w:t>
      </w:r>
      <w:r>
        <w:rPr>
          <w:rFonts w:hint="eastAsia"/>
        </w:rPr>
        <w:t>以上的系统，这些情况出现的几率大大降低）。</w:t>
      </w:r>
      <w:r>
        <w:rPr>
          <w:rFonts w:hint="eastAsia"/>
        </w:rPr>
        <w:t xml:space="preserve"> </w:t>
      </w:r>
    </w:p>
    <w:p w:rsidR="00DC0F77" w:rsidRDefault="00DC0F77" w:rsidP="00F03C79"/>
    <w:p w:rsidR="00DC0F77" w:rsidRDefault="00DC0F77" w:rsidP="00F03C79"/>
    <w:p w:rsidR="00DC0F77" w:rsidRPr="00DC0F77" w:rsidRDefault="00DC0F77" w:rsidP="00F03C79">
      <w:pPr>
        <w:rPr>
          <w:color w:val="FF0000"/>
        </w:rPr>
      </w:pPr>
      <w:r w:rsidRPr="00DC0F77">
        <w:rPr>
          <w:rFonts w:hint="eastAsia"/>
          <w:color w:val="FF0000"/>
        </w:rPr>
        <w:t>其他的补充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随着应用不断迭代更新，业务线的扩展，应用越来越大（比如：集成了各种第三方SDK或者公共开源的Library文件、jar文件）这样一来，项目耦合性就很高，重复作用的类就越来越多了，SO：问题就来了。</w:t>
      </w:r>
      <w:r w:rsidRPr="00DC0F77">
        <w:rPr>
          <w:rFonts w:ascii="宋体" w:eastAsia="宋体" w:hAnsi="宋体" w:cs="宋体"/>
          <w:sz w:val="24"/>
          <w:szCs w:val="24"/>
        </w:rPr>
        <w:br/>
        <w:t>相信大家在做自己公司项目时，都有机会遇到下面的错误：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5535</w:t>
      </w:r>
      <w:r w:rsidRPr="00DC0F77">
        <w:rPr>
          <w:rFonts w:ascii="宋体" w:eastAsia="宋体" w:hAnsi="宋体" w:cs="宋体"/>
          <w:sz w:val="24"/>
          <w:szCs w:val="24"/>
        </w:rPr>
        <w:t xml:space="preserve">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那么让我们看一下为什么会引起这种错误：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在Android系统中，一个APP的所有代码都在一个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文件里面。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是一个类似Jar的存储了多个Java编译字节码的归档文件。因为Android系统使用Dalvik虚拟机，所以需要把使用Java Compiler编译之后的class文件转换成Dalvik能够执行的class文件。这里需要强调的是，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和Jar一样是一个归档文件，里面仍然是Java代码对应的字节码文件。当Android系统启动一个应用的时候，有一步是对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进行优化，这个过程有一个专门的工具来处理，叫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。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的执行过程是在第一次加载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文件的时候执行的。这个过程会生成一个ODEX文件，即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Optimised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。执行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ODex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的效率会比直接执行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文件的效率要高很多。但是在早期的Android系统中，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有一个问题，也就是这篇文章想要说明并解决的问题。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会把每一个类的方法id检索起来，存在一个链表结构里面。但是这个链表的长度是用一个short类型来保存的，导致了方法id的数目不能够超过65536个。当一个项目足够大的时候，显然这个方法数的上限是不够的。尽管在新版本的Android系统中，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修复了这个问题，但是我们仍然需要对低版本的Android系统做兼容.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目前比较常用的方法：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**(1) 应用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插件化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,比如使用我正在参与开发的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插件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化框架 :** [https://github.com/singwhatiwanna/dynamic-load-apk](https://github.com/singwhatiwanna/dynamic-load-apk) ,如果有建议或者相关的问题,欢迎到**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Github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**上积极参与.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**(2) 分割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,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多工程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: 把所需要的.class文件或者是Jar文件和一些源码一起编译生成一个Jar文件。然后使用Android SDK提供的dx工具把Jar文件转成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文件。我们可以提前对它进行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ODex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操作，让它在被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DexClassLoader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加载的时候，跳过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的部分工作，从而加快加载的过程.**(可参考facebook:[https://www.facebook.com/notes/facebook-engineering/under-the-hood-dalvik-patch-for-facebook-for-android/10151345597798920](https://www.facebook.com/notes/facebook-engineering/under-the-hood-dalvik-patch-for-facebook-for-android/10151345597798920),这里边还可以看到在2.3上动态改变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LinearAlloc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缓冲的解决思路) 这两种方法并不冲突,插件化除了解决应用爆棚，还有很多其他的优点，可以看我之前的文章,不再复述.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**当然,Google看来也意识到了目前应用方法数爆棚的问题, 目前在已经在API 21中提供了通用的解决方案，那就是android-support-multidex.jar. 这个jar包最低可以支持到API 4的版本(Android L及以上版本会默认支持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mutidex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).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让我们看一下如何应用android-support-multidex.jar(以下都以在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Anroid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studio中的使用为例,使用eclipse开发需要安装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gradle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插件，其他基本上相同):**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**首先在app/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build.gradle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文件中配置，如下：**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android {</w:t>
      </w:r>
      <w:r w:rsidRPr="00DC0F7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compileSdkVersion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24</w:t>
      </w:r>
      <w:r w:rsidRPr="00DC0F7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buildToolsVersion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"24.0.1"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DC0F77">
        <w:rPr>
          <w:rFonts w:ascii="宋体" w:eastAsia="宋体" w:hAnsi="宋体" w:cs="宋体"/>
          <w:sz w:val="24"/>
          <w:szCs w:val="24"/>
        </w:rPr>
        <w:t>defaultConfig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{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...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minSdkVersion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14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targetSdkVersion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24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...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</w:t>
      </w:r>
      <w:r w:rsidRPr="00DC0F77">
        <w:rPr>
          <w:rFonts w:ascii="宋体" w:eastAsia="宋体" w:hAnsi="宋体" w:cs="宋体"/>
          <w:color w:val="FF0000"/>
          <w:sz w:val="24"/>
          <w:szCs w:val="24"/>
        </w:rPr>
        <w:t>// 设置支持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multidex</w:t>
      </w:r>
      <w:proofErr w:type="spellEnd"/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   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multiDexEnabled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true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}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...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}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dependencies {</w:t>
      </w:r>
      <w:r w:rsidRPr="00DC0F77">
        <w:rPr>
          <w:rFonts w:ascii="宋体" w:eastAsia="宋体" w:hAnsi="宋体" w:cs="宋体"/>
          <w:sz w:val="24"/>
          <w:szCs w:val="24"/>
        </w:rPr>
        <w:br/>
      </w:r>
      <w:r w:rsidRPr="00DC0F77">
        <w:rPr>
          <w:rFonts w:ascii="宋体" w:eastAsia="宋体" w:hAnsi="宋体" w:cs="宋体"/>
          <w:color w:val="FF0000"/>
          <w:sz w:val="24"/>
          <w:szCs w:val="24"/>
        </w:rPr>
        <w:t>compile 'com.android.support:multidex:1.0.1'</w:t>
      </w:r>
      <w:r w:rsidRPr="00DC0F77">
        <w:rPr>
          <w:rFonts w:ascii="宋体" w:eastAsia="宋体" w:hAnsi="宋体" w:cs="宋体"/>
          <w:sz w:val="24"/>
          <w:szCs w:val="24"/>
        </w:rPr>
        <w:br/>
        <w:t>}```</w:t>
      </w:r>
      <w:r w:rsidRPr="00DC0F77">
        <w:rPr>
          <w:rFonts w:ascii="宋体" w:eastAsia="宋体" w:hAnsi="宋体" w:cs="宋体"/>
          <w:sz w:val="24"/>
          <w:szCs w:val="24"/>
        </w:rPr>
        <w:br/>
      </w:r>
      <w:r w:rsidRPr="00DC0F77">
        <w:rPr>
          <w:rFonts w:ascii="宋体" w:eastAsia="宋体" w:hAnsi="宋体" w:cs="宋体"/>
          <w:b/>
          <w:bCs/>
          <w:sz w:val="24"/>
          <w:szCs w:val="24"/>
        </w:rPr>
        <w:t>接下来的配置，有两种配置方式：</w:t>
      </w:r>
      <w:r w:rsidRPr="00DC0F77">
        <w:rPr>
          <w:rFonts w:ascii="宋体" w:eastAsia="宋体" w:hAnsi="宋体" w:cs="宋体"/>
          <w:sz w:val="24"/>
          <w:szCs w:val="24"/>
        </w:rPr>
        <w:br/>
        <w:t>(1) : 在application的子类中配置（如果你需要有Application子类的情况）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package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com.example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;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android.app.Application</w:t>
      </w:r>
      <w:proofErr w:type="spellEnd"/>
      <w:proofErr w:type="gramEnd"/>
      <w:r w:rsidRPr="00DC0F77">
        <w:rPr>
          <w:rFonts w:ascii="宋体" w:eastAsia="宋体" w:hAnsi="宋体" w:cs="宋体"/>
          <w:sz w:val="24"/>
          <w:szCs w:val="24"/>
        </w:rPr>
        <w:t>;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android.content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.Context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;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/**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*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*/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public class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MyApplication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extends Application {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</w:t>
      </w:r>
      <w:r w:rsidRPr="00DC0F77">
        <w:rPr>
          <w:rFonts w:ascii="宋体" w:eastAsia="宋体" w:hAnsi="宋体" w:cs="宋体"/>
          <w:color w:val="FF0000"/>
          <w:sz w:val="24"/>
          <w:szCs w:val="24"/>
        </w:rPr>
        <w:t>@Override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   protected void </w:t>
      </w:r>
      <w:proofErr w:type="spellStart"/>
      <w:proofErr w:type="gramStart"/>
      <w:r w:rsidRPr="00DC0F77">
        <w:rPr>
          <w:rFonts w:ascii="宋体" w:eastAsia="宋体" w:hAnsi="宋体" w:cs="宋体"/>
          <w:color w:val="FF0000"/>
          <w:sz w:val="24"/>
          <w:szCs w:val="24"/>
        </w:rPr>
        <w:t>attachBaseContext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>(</w:t>
      </w:r>
      <w:proofErr w:type="gramEnd"/>
      <w:r w:rsidRPr="00DC0F77">
        <w:rPr>
          <w:rFonts w:ascii="宋体" w:eastAsia="宋体" w:hAnsi="宋体" w:cs="宋体"/>
          <w:color w:val="FF0000"/>
          <w:sz w:val="24"/>
          <w:szCs w:val="24"/>
        </w:rPr>
        <w:t>Context base) {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DC0F77">
        <w:rPr>
          <w:rFonts w:ascii="宋体" w:eastAsia="宋体" w:hAnsi="宋体" w:cs="宋体"/>
          <w:color w:val="FF0000"/>
          <w:sz w:val="24"/>
          <w:szCs w:val="24"/>
        </w:rPr>
        <w:t>super.attachBaseContext</w:t>
      </w:r>
      <w:proofErr w:type="spellEnd"/>
      <w:proofErr w:type="gramEnd"/>
      <w:r w:rsidRPr="00DC0F77">
        <w:rPr>
          <w:rFonts w:ascii="宋体" w:eastAsia="宋体" w:hAnsi="宋体" w:cs="宋体"/>
          <w:color w:val="FF0000"/>
          <w:sz w:val="24"/>
          <w:szCs w:val="24"/>
        </w:rPr>
        <w:t>(base);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       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MultiDex.install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>(this);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00"/>
          <w:sz w:val="24"/>
          <w:szCs w:val="24"/>
        </w:rPr>
      </w:pPr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   }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}```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(2) : </w:t>
      </w:r>
      <w:r w:rsidRPr="00DC0F77">
        <w:rPr>
          <w:rFonts w:ascii="宋体" w:eastAsia="宋体" w:hAnsi="宋体" w:cs="宋体"/>
          <w:color w:val="FF0000"/>
          <w:sz w:val="24"/>
          <w:szCs w:val="24"/>
        </w:rPr>
        <w:t>如果你不需要application的子类的情况，那就直接集成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MultiDexApplication</w:t>
      </w:r>
      <w:proofErr w:type="spellEnd"/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package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com.example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;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android.support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.multidex.MultiDexApplication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;</w:t>
      </w:r>
      <w:r w:rsidRPr="00DC0F77">
        <w:rPr>
          <w:rFonts w:ascii="宋体" w:eastAsia="宋体" w:hAnsi="宋体" w:cs="宋体"/>
          <w:sz w:val="24"/>
          <w:szCs w:val="24"/>
        </w:rPr>
        <w:br/>
        <w:t xml:space="preserve">import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android.content.Context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;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/**</w:t>
      </w:r>
    </w:p>
    <w:p w:rsidR="00DC0F77" w:rsidRPr="00DC0F77" w:rsidRDefault="00DC0F77" w:rsidP="00DC0F77">
      <w:pPr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Extended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MultiDexApplication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br/>
        <w:t>*/</w:t>
      </w:r>
      <w:r w:rsidRPr="00DC0F77">
        <w:rPr>
          <w:rFonts w:ascii="宋体" w:eastAsia="宋体" w:hAnsi="宋体" w:cs="宋体"/>
          <w:sz w:val="24"/>
          <w:szCs w:val="24"/>
        </w:rPr>
        <w:br/>
        <w:t xml:space="preserve">public </w:t>
      </w:r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class 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MyApplication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 extends 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MultiDexApplication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{</w:t>
      </w:r>
    </w:p>
    <w:p w:rsidR="00DC0F77" w:rsidRPr="00DC0F77" w:rsidRDefault="00DC0F77" w:rsidP="00DC0F77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color w:val="FF0000"/>
          <w:sz w:val="24"/>
          <w:szCs w:val="24"/>
        </w:rPr>
        <w:t>// 不需要重写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attachBaseContext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>()</w:t>
      </w:r>
    </w:p>
    <w:p w:rsidR="00DC0F77" w:rsidRPr="00DC0F77" w:rsidRDefault="00DC0F77" w:rsidP="00DC0F77">
      <w:pPr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//..........</w:t>
      </w:r>
      <w:r w:rsidRPr="00DC0F77">
        <w:rPr>
          <w:rFonts w:ascii="宋体" w:eastAsia="宋体" w:hAnsi="宋体" w:cs="宋体"/>
          <w:sz w:val="24"/>
          <w:szCs w:val="24"/>
        </w:rPr>
        <w:br/>
        <w:t>}```</w:t>
      </w:r>
      <w:r w:rsidRPr="00DC0F77">
        <w:rPr>
          <w:rFonts w:ascii="宋体" w:eastAsia="宋体" w:hAnsi="宋体" w:cs="宋体"/>
          <w:sz w:val="24"/>
          <w:szCs w:val="24"/>
        </w:rPr>
        <w:br/>
        <w:t>好了，经过上面两步的解决，Android 65535的问题，也得到了解决。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b/>
          <w:bCs/>
          <w:sz w:val="24"/>
          <w:szCs w:val="24"/>
        </w:rPr>
        <w:t>使用</w:t>
      </w:r>
      <w:proofErr w:type="spellStart"/>
      <w:r w:rsidRPr="00DC0F77">
        <w:rPr>
          <w:rFonts w:ascii="宋体" w:eastAsia="宋体" w:hAnsi="宋体" w:cs="宋体"/>
          <w:b/>
          <w:bCs/>
          <w:sz w:val="24"/>
          <w:szCs w:val="24"/>
        </w:rPr>
        <w:t>MutiDex</w:t>
      </w:r>
      <w:proofErr w:type="spellEnd"/>
      <w:r w:rsidRPr="00DC0F77">
        <w:rPr>
          <w:rFonts w:ascii="宋体" w:eastAsia="宋体" w:hAnsi="宋体" w:cs="宋体"/>
          <w:b/>
          <w:bCs/>
          <w:sz w:val="24"/>
          <w:szCs w:val="24"/>
        </w:rPr>
        <w:t>的注意事项：</w:t>
      </w:r>
      <w:r w:rsidRPr="00DC0F77">
        <w:rPr>
          <w:rFonts w:ascii="宋体" w:eastAsia="宋体" w:hAnsi="宋体" w:cs="宋体"/>
          <w:sz w:val="24"/>
          <w:szCs w:val="24"/>
        </w:rPr>
        <w:br/>
        <w:t>一、如果你继承了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MutiDexApplication</w:t>
      </w:r>
      <w:proofErr w:type="spellEnd"/>
      <w:proofErr w:type="gramStart"/>
      <w:r w:rsidRPr="00DC0F77">
        <w:rPr>
          <w:rFonts w:ascii="宋体" w:eastAsia="宋体" w:hAnsi="宋体" w:cs="宋体"/>
          <w:sz w:val="24"/>
          <w:szCs w:val="24"/>
        </w:rPr>
        <w:t>或者覆写了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Application中的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attachBaseContext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()方法。</w:t>
      </w:r>
      <w:r w:rsidRPr="00DC0F77">
        <w:rPr>
          <w:rFonts w:ascii="宋体" w:eastAsia="宋体" w:hAnsi="宋体" w:cs="宋体"/>
          <w:sz w:val="24"/>
          <w:szCs w:val="24"/>
        </w:rPr>
        <w:br/>
      </w:r>
      <w:r w:rsidRPr="00DC0F77">
        <w:rPr>
          <w:rFonts w:ascii="宋体" w:eastAsia="宋体" w:hAnsi="宋体" w:cs="宋体"/>
          <w:color w:val="FF0000"/>
          <w:sz w:val="24"/>
          <w:szCs w:val="24"/>
        </w:rPr>
        <w:t>Application类中的逻辑的注意事项</w:t>
      </w:r>
      <w:r w:rsidRPr="00DC0F77">
        <w:rPr>
          <w:rFonts w:ascii="宋体" w:eastAsia="宋体" w:hAnsi="宋体" w:cs="宋体"/>
          <w:sz w:val="24"/>
          <w:szCs w:val="24"/>
        </w:rPr>
        <w:t>：</w:t>
      </w:r>
      <w:r w:rsidRPr="00DC0F77">
        <w:rPr>
          <w:rFonts w:ascii="宋体" w:eastAsia="宋体" w:hAnsi="宋体" w:cs="宋体"/>
          <w:sz w:val="24"/>
          <w:szCs w:val="24"/>
        </w:rPr>
        <w:br/>
      </w:r>
      <w:r w:rsidRPr="00DC0F77">
        <w:rPr>
          <w:rFonts w:ascii="宋体" w:eastAsia="宋体" w:hAnsi="宋体" w:cs="宋体"/>
          <w:color w:val="FF0000"/>
          <w:sz w:val="24"/>
          <w:szCs w:val="24"/>
        </w:rPr>
        <w:t>Application中的静态全局变量会比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MutiDex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>的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instal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 xml:space="preserve">()方法优先加载，所以建议避免在Application类中使用静态变量引用main 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classes.dex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>文件以外</w:t>
      </w:r>
      <w:proofErr w:type="spellStart"/>
      <w:r w:rsidRPr="00DC0F77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color w:val="FF0000"/>
          <w:sz w:val="24"/>
          <w:szCs w:val="24"/>
        </w:rPr>
        <w:t>文件中的类</w:t>
      </w:r>
      <w:r w:rsidRPr="00DC0F77">
        <w:rPr>
          <w:rFonts w:ascii="宋体" w:eastAsia="宋体" w:hAnsi="宋体" w:cs="宋体"/>
          <w:sz w:val="24"/>
          <w:szCs w:val="24"/>
        </w:rPr>
        <w:t>，可以根据如下所示的方式进行修改：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@Override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public void </w:t>
      </w: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onCreate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(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 xml:space="preserve">)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super.onCreate</w:t>
      </w:r>
      <w:proofErr w:type="spellEnd"/>
      <w:proofErr w:type="gramEnd"/>
      <w:r w:rsidRPr="00DC0F77">
        <w:rPr>
          <w:rFonts w:ascii="宋体" w:eastAsia="宋体" w:hAnsi="宋体" w:cs="宋体"/>
          <w:sz w:val="24"/>
          <w:szCs w:val="24"/>
        </w:rPr>
        <w:t xml:space="preserve">();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final Context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mContext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= this;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new 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Runnable(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 xml:space="preserve">)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    @Override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    public void 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run(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 xml:space="preserve">)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        // put your logic here!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        // use the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mContext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instead of this here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    }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}.run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 xml:space="preserve">();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} ```</w:t>
      </w:r>
      <w:bookmarkStart w:id="0" w:name="_GoBack"/>
      <w:bookmarkEnd w:id="0"/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二. 虽然Google解决了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应用总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方法数限制的问题，但并不意味着开发者可以任意扩大项目规模。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Multidex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仍有一些限制：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* DEX文件安装到设备的过程非常复杂，如果第二个DEX文件太大，可能导致应用无响应。此时应该使用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ProGuard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减小DEX文件的大小。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* 由于Dalvik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linearAlloc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的Bug，应用可能无法在Android 4.0之前的版本启动，如果你的应用要支持这些版本就要多执行测试。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* 同样因为Dalvik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linearAlloc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的限制，如果请求大量内存可能导致崩溃。Dalvik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linearAlloc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是一个固定大小的缓冲区。在应用的安装过程中，系统会运行一个名为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的程序为该应用在当前机型中运行做准备。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使用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LinearAlloc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来存储应用的方法信息。Android 2.2和2.3的缓冲区只有5MB，Android 4.x提高到了8MB或16MB。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当方法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数量过多导致超出缓冲区大小时，会造成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崩溃。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*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Multidex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构建工具还不支持指定哪些类必须包含在首个DEX文件中，因此可能会导致某些类库（例如某个类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库需要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从原生代码访问Java代码）无法使用。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避免应用过大、方法过多仍然是Android开发者要注意的问题。Mihai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Parparita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的开源项目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-method-counts可以用于统计APK中每个包的方法数量。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通常开发者自己的代码很难达到这样的方法数量限制，但随着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第三方类库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的加入，方法数就会迅速膨胀。因此选择合适的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类库对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Android开发者来说尤为重要。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开发者应该避免使用Google Guava这样的类库，它包含了13000多个方法。尽量使用专为移动应用设计的Lite/Android版本类库，或者使用小类库替换大类库，例如用Google-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gson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替换Jackson JSON。而对于Google Protocol Buffers这样的数据交换格式，其标准实现会自动生成大量的方法。采用Square Wire的实现则可以很好地解决此问题。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**常见问题**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问题1：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DexException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: Library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files are not supported in multi-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mode,你可能会见到如下的错误: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Error:Execution</w:t>
      </w:r>
      <w:proofErr w:type="spellEnd"/>
      <w:proofErr w:type="gramEnd"/>
      <w:r w:rsidRPr="00DC0F77">
        <w:rPr>
          <w:rFonts w:ascii="宋体" w:eastAsia="宋体" w:hAnsi="宋体" w:cs="宋体"/>
          <w:sz w:val="24"/>
          <w:szCs w:val="24"/>
        </w:rPr>
        <w:t xml:space="preserve"> failed for task ':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app:dexDebug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'.</w:t>
      </w:r>
    </w:p>
    <w:p w:rsidR="00DC0F77" w:rsidRPr="00DC0F77" w:rsidRDefault="00DC0F77" w:rsidP="00DC0F77">
      <w:pPr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DC0F77">
        <w:rPr>
          <w:rFonts w:ascii="宋体" w:eastAsia="宋体" w:hAnsi="宋体" w:cs="宋体"/>
          <w:sz w:val="24"/>
          <w:szCs w:val="24"/>
        </w:rPr>
        <w:t>com.android.ide.common.internal.LoggedErrorException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: Failed to run command:</w:t>
      </w:r>
      <w:r w:rsidRPr="00DC0F77">
        <w:rPr>
          <w:rFonts w:ascii="宋体" w:eastAsia="宋体" w:hAnsi="宋体" w:cs="宋体"/>
          <w:sz w:val="24"/>
          <w:szCs w:val="24"/>
        </w:rPr>
        <w:br/>
        <w:t>$ANDROID_SDK/build-tools/android-4.4W/dx --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--num-threads=4 --multi-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br/>
        <w:t>...</w:t>
      </w:r>
      <w:r w:rsidRPr="00DC0F77">
        <w:rPr>
          <w:rFonts w:ascii="宋体" w:eastAsia="宋体" w:hAnsi="宋体" w:cs="宋体"/>
          <w:sz w:val="24"/>
          <w:szCs w:val="24"/>
        </w:rPr>
        <w:br/>
        <w:t>Error Code:</w:t>
      </w:r>
      <w:r w:rsidRPr="00DC0F77">
        <w:rPr>
          <w:rFonts w:ascii="宋体" w:eastAsia="宋体" w:hAnsi="宋体" w:cs="宋体"/>
          <w:sz w:val="24"/>
          <w:szCs w:val="24"/>
        </w:rPr>
        <w:br/>
        <w:t>2</w:t>
      </w:r>
      <w:r w:rsidRPr="00DC0F77">
        <w:rPr>
          <w:rFonts w:ascii="宋体" w:eastAsia="宋体" w:hAnsi="宋体" w:cs="宋体"/>
          <w:sz w:val="24"/>
          <w:szCs w:val="24"/>
        </w:rPr>
        <w:br/>
        <w:t>Output:</w:t>
      </w:r>
      <w:r w:rsidRPr="00DC0F77">
        <w:rPr>
          <w:rFonts w:ascii="宋体" w:eastAsia="宋体" w:hAnsi="宋体" w:cs="宋体"/>
          <w:sz w:val="24"/>
          <w:szCs w:val="24"/>
        </w:rPr>
        <w:br/>
        <w:t>UNEXPECTED TOP-LEVEL EXCEPTION:</w:t>
      </w:r>
      <w:r w:rsidRPr="00DC0F7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com.android.dex.DexException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: Library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files are not supported in multi-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mode</w:t>
      </w:r>
      <w:r w:rsidRPr="00DC0F77">
        <w:rPr>
          <w:rFonts w:ascii="宋体" w:eastAsia="宋体" w:hAnsi="宋体" w:cs="宋体"/>
          <w:sz w:val="24"/>
          <w:szCs w:val="24"/>
        </w:rPr>
        <w:br/>
        <w:t xml:space="preserve">at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com.android.dx.command.dexer.Main.runMultiDex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(Main.java:322)</w:t>
      </w:r>
      <w:r w:rsidRPr="00DC0F77">
        <w:rPr>
          <w:rFonts w:ascii="宋体" w:eastAsia="宋体" w:hAnsi="宋体" w:cs="宋体"/>
          <w:sz w:val="24"/>
          <w:szCs w:val="24"/>
        </w:rPr>
        <w:br/>
        <w:t xml:space="preserve">at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com.android.dx.command.dexer.Main.run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(Main.java:228)</w:t>
      </w:r>
      <w:r w:rsidRPr="00DC0F77">
        <w:rPr>
          <w:rFonts w:ascii="宋体" w:eastAsia="宋体" w:hAnsi="宋体" w:cs="宋体"/>
          <w:sz w:val="24"/>
          <w:szCs w:val="24"/>
        </w:rPr>
        <w:br/>
        <w:t xml:space="preserve">at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com.android.dx.command.dexer.Main.main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(Main.java:199)</w:t>
      </w:r>
      <w:r w:rsidRPr="00DC0F77">
        <w:rPr>
          <w:rFonts w:ascii="宋体" w:eastAsia="宋体" w:hAnsi="宋体" w:cs="宋体"/>
          <w:sz w:val="24"/>
          <w:szCs w:val="24"/>
        </w:rPr>
        <w:br/>
        <w:t xml:space="preserve">at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com.android.dx.command.Main.main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(Main.java:103) ```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解决方法：对于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的--multi-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选项设置与预编译的library工程有冲突,因此如果你的应用中包含引用的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lirary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工程,需要将预编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译设置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为false: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android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// ...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dexOptions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preDexLibraries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= false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}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} ```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问题2：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OutOfMemoryError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: Java heap space.当运行时如果看到如下错误: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UNEXPECTED TOP-LEVEL ERROR:</w:t>
      </w:r>
      <w:r w:rsidRPr="00DC0F77">
        <w:rPr>
          <w:rFonts w:ascii="宋体" w:eastAsia="宋体" w:hAnsi="宋体" w:cs="宋体"/>
          <w:sz w:val="24"/>
          <w:szCs w:val="24"/>
        </w:rPr>
        <w:br/>
      </w:r>
      <w:proofErr w:type="spellStart"/>
      <w:proofErr w:type="gramStart"/>
      <w:r w:rsidRPr="00DC0F77">
        <w:rPr>
          <w:rFonts w:ascii="宋体" w:eastAsia="宋体" w:hAnsi="宋体" w:cs="宋体"/>
          <w:sz w:val="24"/>
          <w:szCs w:val="24"/>
        </w:rPr>
        <w:t>java.lang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.OutOfMemoryError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: Java heap space ```</w:t>
      </w:r>
    </w:p>
    <w:p w:rsidR="00DC0F77" w:rsidRPr="00DC0F77" w:rsidRDefault="00DC0F77" w:rsidP="00DC0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解决方法：在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dexOptions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>中有一个字段用来增加java堆内存大小: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android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// ...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dexOptions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{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   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javaMaxHeapSize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"2g"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    }  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}```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参考相关资料: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 xml:space="preserve">**1. </w:t>
      </w:r>
      <w:proofErr w:type="spellStart"/>
      <w:r w:rsidRPr="00DC0F77">
        <w:rPr>
          <w:rFonts w:ascii="宋体" w:eastAsia="宋体" w:hAnsi="宋体" w:cs="宋体"/>
          <w:sz w:val="24"/>
          <w:szCs w:val="24"/>
        </w:rPr>
        <w:t>MutiDex</w:t>
      </w:r>
      <w:proofErr w:type="spellEnd"/>
      <w:r w:rsidRPr="00DC0F77">
        <w:rPr>
          <w:rFonts w:ascii="宋体" w:eastAsia="宋体" w:hAnsi="宋体" w:cs="宋体"/>
          <w:sz w:val="24"/>
          <w:szCs w:val="24"/>
        </w:rPr>
        <w:t xml:space="preserve"> 官方文档**: [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https://developer.android.com/reference/android/support/multidex/MultiDex.html](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https://developer.android.com/reference/android/support/multidex/MultiDex.html)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**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2.*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* [http://blog.osom.info/2014/10/multi-dex-to-rescue-from-infamous-65536.html](http://blog.osom.info/2014/10/multi-dex-to-rescue-from-infamous-65536.html)</w:t>
      </w:r>
    </w:p>
    <w:p w:rsidR="00DC0F77" w:rsidRPr="00DC0F77" w:rsidRDefault="00DC0F77" w:rsidP="00DC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t>另附android -support-mutidex.jar下载地址: [http://download.csdn.net/detail/t12x3456/814338</w:t>
      </w:r>
    </w:p>
    <w:p w:rsidR="00DC0F77" w:rsidRPr="00DC0F77" w:rsidRDefault="00DC0F77" w:rsidP="00DC0F77">
      <w:pPr>
        <w:spacing w:after="0"/>
        <w:rPr>
          <w:rFonts w:ascii="宋体" w:eastAsia="宋体" w:hAnsi="宋体" w:cs="宋体"/>
          <w:sz w:val="24"/>
          <w:szCs w:val="24"/>
        </w:rPr>
      </w:pPr>
      <w:r w:rsidRPr="00DC0F77">
        <w:rPr>
          <w:rFonts w:ascii="宋体" w:eastAsia="宋体" w:hAnsi="宋体" w:cs="宋体"/>
          <w:sz w:val="24"/>
          <w:szCs w:val="24"/>
        </w:rPr>
        <w:br/>
      </w:r>
      <w:r w:rsidRPr="00DC0F77">
        <w:rPr>
          <w:rFonts w:ascii="宋体" w:eastAsia="宋体" w:hAnsi="宋体" w:cs="宋体"/>
          <w:sz w:val="24"/>
          <w:szCs w:val="24"/>
        </w:rPr>
        <w:br/>
        <w:t>作者：wangling90</w:t>
      </w:r>
      <w:r w:rsidRPr="00DC0F77">
        <w:rPr>
          <w:rFonts w:ascii="宋体" w:eastAsia="宋体" w:hAnsi="宋体" w:cs="宋体"/>
          <w:sz w:val="24"/>
          <w:szCs w:val="24"/>
        </w:rPr>
        <w:br/>
        <w:t>链接：https://www.jianshu.com/p/d714cf9a9b54</w:t>
      </w:r>
      <w:r w:rsidRPr="00DC0F77">
        <w:rPr>
          <w:rFonts w:ascii="宋体" w:eastAsia="宋体" w:hAnsi="宋体" w:cs="宋体"/>
          <w:sz w:val="24"/>
          <w:szCs w:val="24"/>
        </w:rPr>
        <w:br/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來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源：简书</w:t>
      </w:r>
      <w:r w:rsidRPr="00DC0F77">
        <w:rPr>
          <w:rFonts w:ascii="宋体" w:eastAsia="宋体" w:hAnsi="宋体" w:cs="宋体"/>
          <w:sz w:val="24"/>
          <w:szCs w:val="24"/>
        </w:rPr>
        <w:br/>
        <w:t>简书著作权</w:t>
      </w:r>
      <w:proofErr w:type="gramStart"/>
      <w:r w:rsidRPr="00DC0F77">
        <w:rPr>
          <w:rFonts w:ascii="宋体" w:eastAsia="宋体" w:hAnsi="宋体" w:cs="宋体"/>
          <w:sz w:val="24"/>
          <w:szCs w:val="24"/>
        </w:rPr>
        <w:t>归作者</w:t>
      </w:r>
      <w:proofErr w:type="gramEnd"/>
      <w:r w:rsidRPr="00DC0F77">
        <w:rPr>
          <w:rFonts w:ascii="宋体" w:eastAsia="宋体" w:hAnsi="宋体" w:cs="宋体"/>
          <w:sz w:val="24"/>
          <w:szCs w:val="24"/>
        </w:rPr>
        <w:t>所有，任何形式的转载都请联系作者获得授权并注明出处。</w:t>
      </w:r>
    </w:p>
    <w:p w:rsidR="00DC0F77" w:rsidRPr="00DC0F77" w:rsidRDefault="00DC0F77" w:rsidP="00F03C79"/>
    <w:p w:rsidR="00DC0F77" w:rsidRDefault="00DC0F77" w:rsidP="00F03C79"/>
    <w:p w:rsidR="00DC0F77" w:rsidRDefault="00DC0F77" w:rsidP="00F03C79"/>
    <w:p w:rsidR="00514DE3" w:rsidRDefault="00F03C79" w:rsidP="00F03C79">
      <w:r>
        <w:rPr>
          <w:rFonts w:hint="eastAsia"/>
        </w:rPr>
        <w:t>版权声明：本文为博主原创文章，转载请附上博文链接！</w:t>
      </w:r>
    </w:p>
    <w:sectPr w:rsidR="00514D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788"/>
    <w:multiLevelType w:val="multilevel"/>
    <w:tmpl w:val="F9C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456858"/>
    <w:rsid w:val="000C2A12"/>
    <w:rsid w:val="0010036E"/>
    <w:rsid w:val="00166FBC"/>
    <w:rsid w:val="003E52AB"/>
    <w:rsid w:val="00456858"/>
    <w:rsid w:val="00514DE3"/>
    <w:rsid w:val="008806E3"/>
    <w:rsid w:val="009F4318"/>
    <w:rsid w:val="00A40E89"/>
    <w:rsid w:val="00D651A7"/>
    <w:rsid w:val="00DC0F77"/>
    <w:rsid w:val="00DD135E"/>
    <w:rsid w:val="00E9295C"/>
    <w:rsid w:val="00F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1133"/>
  <w15:docId w15:val="{0362572A-C4DC-4BA1-A4E6-BFF86C7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HTML">
    <w:name w:val="HTML Preformatted"/>
    <w:basedOn w:val="a"/>
    <w:link w:val="HTML0"/>
    <w:uiPriority w:val="99"/>
    <w:semiHidden/>
    <w:unhideWhenUsed/>
    <w:rsid w:val="00DC0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F77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0F7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C0F77"/>
  </w:style>
  <w:style w:type="character" w:customStyle="1" w:styleId="hljs-number">
    <w:name w:val="hljs-number"/>
    <w:basedOn w:val="a0"/>
    <w:rsid w:val="00DC0F77"/>
  </w:style>
  <w:style w:type="character" w:customStyle="1" w:styleId="hljs-comment">
    <w:name w:val="hljs-comment"/>
    <w:basedOn w:val="a0"/>
    <w:rsid w:val="00DC0F77"/>
  </w:style>
  <w:style w:type="character" w:customStyle="1" w:styleId="hljs-literal">
    <w:name w:val="hljs-literal"/>
    <w:basedOn w:val="a0"/>
    <w:rsid w:val="00DC0F77"/>
  </w:style>
  <w:style w:type="character" w:customStyle="1" w:styleId="hljs-class">
    <w:name w:val="hljs-class"/>
    <w:basedOn w:val="a0"/>
    <w:rsid w:val="00DC0F77"/>
  </w:style>
  <w:style w:type="character" w:customStyle="1" w:styleId="hljs-title">
    <w:name w:val="hljs-title"/>
    <w:basedOn w:val="a0"/>
    <w:rsid w:val="00DC0F77"/>
  </w:style>
  <w:style w:type="character" w:customStyle="1" w:styleId="hljs-meta">
    <w:name w:val="hljs-meta"/>
    <w:basedOn w:val="a0"/>
    <w:rsid w:val="00DC0F77"/>
  </w:style>
  <w:style w:type="character" w:customStyle="1" w:styleId="hljs-function">
    <w:name w:val="hljs-function"/>
    <w:basedOn w:val="a0"/>
    <w:rsid w:val="00DC0F77"/>
  </w:style>
  <w:style w:type="character" w:customStyle="1" w:styleId="hljs-params">
    <w:name w:val="hljs-params"/>
    <w:basedOn w:val="a0"/>
    <w:rsid w:val="00DC0F77"/>
  </w:style>
  <w:style w:type="character" w:customStyle="1" w:styleId="hljs-string">
    <w:name w:val="hljs-string"/>
    <w:basedOn w:val="a0"/>
    <w:rsid w:val="00DC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4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F97D9B-0113-4F62-9989-26A06BE35FFD}"/>
      </w:docPartPr>
      <w:docPartBody>
        <w:p w:rsidR="00640C02" w:rsidRDefault="00640C02">
          <w:r w:rsidRPr="006C44B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87"/>
    <w:rsid w:val="000433AF"/>
    <w:rsid w:val="00117187"/>
    <w:rsid w:val="004434A8"/>
    <w:rsid w:val="006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C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Android 65535的问题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134</TotalTime>
  <Pages>1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6</cp:revision>
  <dcterms:created xsi:type="dcterms:W3CDTF">2019-01-14T12:45:00Z</dcterms:created>
  <dcterms:modified xsi:type="dcterms:W3CDTF">2019-02-10T07:08:00Z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