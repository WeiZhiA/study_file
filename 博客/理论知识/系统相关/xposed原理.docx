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6115A" w:rsidRDefault="00D57042">
              <w:pPr>
                <w:pStyle w:val="Publishwithline"/>
              </w:pPr>
              <w:r>
                <w:rPr>
                  <w:rFonts w:hint="eastAsia"/>
                </w:rPr>
                <w:t>自定义控件（尚学谷）</w:t>
              </w:r>
            </w:p>
          </w:sdtContent>
        </w:sdt>
        <w:p w:rsidR="0066115A" w:rsidRDefault="0066115A">
          <w:pPr>
            <w:pStyle w:val="underline"/>
          </w:pPr>
        </w:p>
        <w:p w:rsidR="0066115A" w:rsidRDefault="00F87631">
          <w:pPr>
            <w:pStyle w:val="PadderBetweenControlandBody"/>
          </w:pPr>
        </w:p>
      </w:sdtContent>
    </w:sdt>
    <w:p w:rsidR="00A309F2" w:rsidRDefault="00EC06FB" w:rsidP="00EC06FB">
      <w:bookmarkStart w:id="0" w:name="_GoBack"/>
      <w:bookmarkEnd w:id="0"/>
      <w:r w:rsidRPr="00EC06FB">
        <w:rPr>
          <w:rFonts w:hint="eastAsia"/>
        </w:rPr>
        <w:t>fork</w:t>
      </w:r>
      <w:r w:rsidRPr="00EC06FB">
        <w:rPr>
          <w:rFonts w:hint="eastAsia"/>
        </w:rPr>
        <w:t>函数将运行着的程序分成</w:t>
      </w:r>
      <w:r w:rsidRPr="00EC06FB">
        <w:rPr>
          <w:rFonts w:hint="eastAsia"/>
        </w:rPr>
        <w:t>2</w:t>
      </w:r>
      <w:r w:rsidRPr="00EC06FB">
        <w:rPr>
          <w:rFonts w:hint="eastAsia"/>
        </w:rPr>
        <w:t>个（几乎）完全一样的进程，每个进程都启动一个从代码的同一位置开始执行的线程。这两个进程中的线程继续执行，就像是两个用户同时启动了该应用程序的两个副本。</w:t>
      </w:r>
    </w:p>
    <w:p w:rsidR="000050FD" w:rsidRPr="000050FD" w:rsidRDefault="000050FD" w:rsidP="000050FD">
      <w:pPr>
        <w:shd w:val="clear" w:color="auto" w:fill="FEFEF2"/>
        <w:spacing w:after="0"/>
        <w:rPr>
          <w:rFonts w:ascii="Verdana" w:eastAsia="宋体" w:hAnsi="Verdana" w:cs="宋体"/>
          <w:color w:val="000000"/>
          <w:sz w:val="20"/>
        </w:rPr>
      </w:pPr>
      <w:r w:rsidRPr="000050FD">
        <w:rPr>
          <w:rFonts w:ascii="Verdana" w:eastAsia="宋体" w:hAnsi="Verdana" w:cs="宋体"/>
          <w:b/>
          <w:bCs/>
          <w:color w:val="000000"/>
          <w:sz w:val="28"/>
          <w:szCs w:val="28"/>
        </w:rPr>
        <w:t>一、</w:t>
      </w:r>
      <w:r w:rsidRPr="000050FD">
        <w:rPr>
          <w:rFonts w:ascii="Verdana" w:eastAsia="宋体" w:hAnsi="Verdana" w:cs="宋体"/>
          <w:b/>
          <w:bCs/>
          <w:color w:val="000000"/>
          <w:sz w:val="28"/>
          <w:szCs w:val="28"/>
        </w:rPr>
        <w:t>fork</w:t>
      </w:r>
      <w:r w:rsidRPr="000050FD">
        <w:rPr>
          <w:rFonts w:ascii="Verdana" w:eastAsia="宋体" w:hAnsi="Verdana" w:cs="宋体"/>
          <w:b/>
          <w:bCs/>
          <w:color w:val="000000"/>
          <w:sz w:val="28"/>
          <w:szCs w:val="28"/>
        </w:rPr>
        <w:t>入门知识</w:t>
      </w:r>
    </w:p>
    <w:p w:rsidR="000050FD" w:rsidRPr="000050FD" w:rsidRDefault="000050FD" w:rsidP="000050FD">
      <w:pPr>
        <w:shd w:val="clear" w:color="auto" w:fill="FEFEF2"/>
        <w:spacing w:after="0"/>
        <w:rPr>
          <w:rFonts w:ascii="Verdana" w:eastAsia="宋体" w:hAnsi="Verdana" w:cs="宋体"/>
          <w:color w:val="000000"/>
          <w:sz w:val="20"/>
        </w:rPr>
      </w:pPr>
      <w:r w:rsidRPr="000050FD">
        <w:rPr>
          <w:rFonts w:ascii="Verdana" w:eastAsia="宋体" w:hAnsi="Verdana" w:cs="宋体"/>
          <w:color w:val="000000"/>
          <w:sz w:val="24"/>
          <w:szCs w:val="24"/>
        </w:rPr>
        <w:t>     </w:t>
      </w:r>
      <w:r w:rsidRPr="000050FD">
        <w:rPr>
          <w:rFonts w:ascii="Verdana" w:eastAsia="宋体" w:hAnsi="Verdana" w:cs="宋体"/>
          <w:color w:val="000000"/>
          <w:sz w:val="24"/>
          <w:szCs w:val="24"/>
        </w:rPr>
        <w:t>一个进程，包括代码、数据和分配给进程的资源。</w:t>
      </w:r>
      <w:r w:rsidRPr="000050FD">
        <w:rPr>
          <w:rFonts w:ascii="Verdana" w:eastAsia="宋体" w:hAnsi="Verdana" w:cs="宋体"/>
          <w:color w:val="000000"/>
          <w:sz w:val="24"/>
          <w:szCs w:val="24"/>
        </w:rPr>
        <w:t>fork</w:t>
      </w:r>
      <w:r w:rsidRPr="000050FD">
        <w:rPr>
          <w:rFonts w:ascii="Verdana" w:eastAsia="宋体" w:hAnsi="Verdana" w:cs="宋体"/>
          <w:color w:val="000000"/>
          <w:sz w:val="24"/>
          <w:szCs w:val="24"/>
        </w:rPr>
        <w:t>（）函数通过系统调用创建一个与原来进程几乎完全相同的进程，</w:t>
      </w:r>
    </w:p>
    <w:p w:rsidR="000050FD" w:rsidRPr="000050FD" w:rsidRDefault="000050FD" w:rsidP="000050FD">
      <w:pPr>
        <w:shd w:val="clear" w:color="auto" w:fill="FEFEF2"/>
        <w:spacing w:after="0"/>
        <w:rPr>
          <w:rFonts w:ascii="Verdana" w:eastAsia="宋体" w:hAnsi="Verdana" w:cs="宋体"/>
          <w:color w:val="000000"/>
          <w:sz w:val="20"/>
        </w:rPr>
      </w:pPr>
      <w:r w:rsidRPr="000050FD">
        <w:rPr>
          <w:rFonts w:ascii="Verdana" w:eastAsia="宋体" w:hAnsi="Verdana" w:cs="宋体"/>
          <w:color w:val="000000"/>
          <w:sz w:val="24"/>
          <w:szCs w:val="24"/>
        </w:rPr>
        <w:t>也就是两个进程可以做完全相同的事，但如果初始参数或者传入的变量不同，两个进程也可以做不同的事。</w:t>
      </w:r>
    </w:p>
    <w:p w:rsidR="000050FD" w:rsidRPr="000050FD" w:rsidRDefault="000050FD" w:rsidP="000050FD">
      <w:pPr>
        <w:shd w:val="clear" w:color="auto" w:fill="FEFEF2"/>
        <w:spacing w:after="0"/>
        <w:rPr>
          <w:rFonts w:ascii="Verdana" w:eastAsia="宋体" w:hAnsi="Verdana" w:cs="宋体"/>
          <w:color w:val="000000"/>
          <w:sz w:val="20"/>
        </w:rPr>
      </w:pPr>
      <w:r w:rsidRPr="000050FD">
        <w:rPr>
          <w:rFonts w:ascii="Verdana" w:eastAsia="宋体" w:hAnsi="Verdana" w:cs="宋体"/>
          <w:color w:val="000000"/>
          <w:sz w:val="24"/>
          <w:szCs w:val="24"/>
        </w:rPr>
        <w:br/>
        <w:t xml:space="preserve">    </w:t>
      </w:r>
      <w:r w:rsidRPr="000050FD">
        <w:rPr>
          <w:rFonts w:ascii="Verdana" w:eastAsia="宋体" w:hAnsi="Verdana" w:cs="宋体"/>
          <w:color w:val="000000"/>
          <w:sz w:val="24"/>
          <w:szCs w:val="24"/>
        </w:rPr>
        <w:t>一个进程调用</w:t>
      </w:r>
      <w:r w:rsidRPr="000050FD">
        <w:rPr>
          <w:rFonts w:ascii="Verdana" w:eastAsia="宋体" w:hAnsi="Verdana" w:cs="宋体"/>
          <w:color w:val="000000"/>
          <w:sz w:val="24"/>
          <w:szCs w:val="24"/>
        </w:rPr>
        <w:t>fork</w:t>
      </w:r>
      <w:r w:rsidRPr="000050FD">
        <w:rPr>
          <w:rFonts w:ascii="Verdana" w:eastAsia="宋体" w:hAnsi="Verdana" w:cs="宋体"/>
          <w:color w:val="000000"/>
          <w:sz w:val="24"/>
          <w:szCs w:val="24"/>
        </w:rPr>
        <w:t>（）函数后，系统先给新的进程分配资源，例如存储数据和代码的空间。然后把原来的进程的所有值都</w:t>
      </w:r>
    </w:p>
    <w:p w:rsidR="000050FD" w:rsidRPr="000050FD" w:rsidRDefault="000050FD" w:rsidP="000050FD">
      <w:pPr>
        <w:shd w:val="clear" w:color="auto" w:fill="FEFEF2"/>
        <w:spacing w:after="0"/>
        <w:rPr>
          <w:rFonts w:ascii="Verdana" w:eastAsia="宋体" w:hAnsi="Verdana" w:cs="宋体"/>
          <w:color w:val="000000"/>
          <w:sz w:val="20"/>
        </w:rPr>
      </w:pPr>
      <w:r w:rsidRPr="000050FD">
        <w:rPr>
          <w:rFonts w:ascii="Verdana" w:eastAsia="宋体" w:hAnsi="Verdana" w:cs="宋体"/>
          <w:color w:val="000000"/>
          <w:sz w:val="24"/>
          <w:szCs w:val="24"/>
        </w:rPr>
        <w:t>复制到新的新进程中，只有少数值与原来的进程的值不同。相当于克隆了一个自己。</w:t>
      </w:r>
    </w:p>
    <w:p w:rsidR="00EC06FB" w:rsidRPr="000050FD" w:rsidRDefault="00EC06FB" w:rsidP="000050FD"/>
    <w:sectPr w:rsidR="00EC06FB" w:rsidRPr="000050F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631" w:rsidRDefault="00F87631" w:rsidP="00E45FB0">
      <w:pPr>
        <w:spacing w:after="0"/>
      </w:pPr>
      <w:r>
        <w:separator/>
      </w:r>
    </w:p>
  </w:endnote>
  <w:endnote w:type="continuationSeparator" w:id="0">
    <w:p w:rsidR="00F87631" w:rsidRDefault="00F87631" w:rsidP="00E45F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631" w:rsidRDefault="00F87631" w:rsidP="00E45FB0">
      <w:pPr>
        <w:spacing w:after="0"/>
      </w:pPr>
      <w:r>
        <w:separator/>
      </w:r>
    </w:p>
  </w:footnote>
  <w:footnote w:type="continuationSeparator" w:id="0">
    <w:p w:rsidR="00F87631" w:rsidRDefault="00F87631" w:rsidP="00E45F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050FD"/>
    <w:rsid w:val="002C3DD6"/>
    <w:rsid w:val="0035766B"/>
    <w:rsid w:val="0066115A"/>
    <w:rsid w:val="00684414"/>
    <w:rsid w:val="00775177"/>
    <w:rsid w:val="00895E62"/>
    <w:rsid w:val="008B637D"/>
    <w:rsid w:val="00925FF4"/>
    <w:rsid w:val="00A309F2"/>
    <w:rsid w:val="00B17615"/>
    <w:rsid w:val="00B83930"/>
    <w:rsid w:val="00BC7935"/>
    <w:rsid w:val="00C52A65"/>
    <w:rsid w:val="00D57042"/>
    <w:rsid w:val="00D92913"/>
    <w:rsid w:val="00E45FB0"/>
    <w:rsid w:val="00EC06FB"/>
    <w:rsid w:val="00F8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aa"/>
    <w:uiPriority w:val="99"/>
    <w:unhideWhenUsed/>
    <w:rsid w:val="00E45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45FB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45F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45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7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1CDDAB-8462-4E11-B153-1C787ADBB6D6}"/>
      </w:docPartPr>
      <w:docPartBody>
        <w:p w:rsidR="00E81546" w:rsidRDefault="009D0A02">
          <w:r w:rsidRPr="002154D6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1C29F2"/>
    <w:rsid w:val="0027264C"/>
    <w:rsid w:val="00732C64"/>
    <w:rsid w:val="009D0A02"/>
    <w:rsid w:val="00AB2D84"/>
    <w:rsid w:val="00B146EC"/>
    <w:rsid w:val="00BB2940"/>
    <w:rsid w:val="00C1576F"/>
    <w:rsid w:val="00DA1FC4"/>
    <w:rsid w:val="00E8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0A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自定义控件（尚学谷）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508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wu song</cp:lastModifiedBy>
  <cp:revision>10</cp:revision>
  <dcterms:created xsi:type="dcterms:W3CDTF">2018-05-20T03:33:00Z</dcterms:created>
  <dcterms:modified xsi:type="dcterms:W3CDTF">2019-02-16T17:12:00Z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