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082E1B" w:rsidRDefault="00311019">
              <w:pPr>
                <w:pStyle w:val="Publishwithline"/>
              </w:pPr>
              <w:r w:rsidRPr="005715AB">
                <w:rPr>
                  <w:rStyle w:val="a3"/>
                  <w:rFonts w:hint="eastAsia"/>
                </w:rPr>
                <w:t>[</w:t>
              </w:r>
              <w:r w:rsidRPr="005715AB">
                <w:rPr>
                  <w:rStyle w:val="a3"/>
                  <w:rFonts w:hint="eastAsia"/>
                </w:rPr>
                <w:t>在此处输入文章标题</w:t>
              </w:r>
              <w:r w:rsidRPr="005715AB">
                <w:rPr>
                  <w:rStyle w:val="a3"/>
                  <w:rFonts w:hint="eastAsia"/>
                </w:rPr>
                <w:t>]</w:t>
              </w:r>
            </w:p>
          </w:sdtContent>
        </w:sdt>
        <w:p w:rsidR="00082E1B" w:rsidRDefault="00082E1B">
          <w:pPr>
            <w:pStyle w:val="underline"/>
          </w:pPr>
        </w:p>
        <w:p w:rsidR="00082E1B" w:rsidRDefault="00311019">
          <w:pPr>
            <w:pStyle w:val="PadderBetweenControlandBody"/>
          </w:pPr>
        </w:p>
      </w:sdtContent>
    </w:sdt>
    <w:p w:rsidR="00311019" w:rsidRPr="00311019" w:rsidRDefault="00311019" w:rsidP="00311019">
      <w:pPr>
        <w:numPr>
          <w:ilvl w:val="0"/>
          <w:numId w:val="1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1、设计思想</w:t>
      </w:r>
    </w:p>
    <w:p w:rsidR="00311019" w:rsidRPr="00311019" w:rsidRDefault="00311019" w:rsidP="00311019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2、PackageManagerService的抽象理解</w:t>
      </w:r>
    </w:p>
    <w:p w:rsidR="00311019" w:rsidRPr="00311019" w:rsidRDefault="00311019" w:rsidP="00311019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3、PackageManagerService里面的数据结构</w:t>
      </w:r>
    </w:p>
    <w:p w:rsidR="00311019" w:rsidRPr="00311019" w:rsidRDefault="00311019" w:rsidP="00311019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4、PackageManagerService的三大流程</w:t>
      </w:r>
    </w:p>
    <w:p w:rsidR="00311019" w:rsidRPr="00311019" w:rsidRDefault="00311019" w:rsidP="00311019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5、PackageManagerService的体系结构</w:t>
      </w:r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一、设计思想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如果你是Android 系统中的架构师，让你设计一个Android的安装系统中的PackageManagerService，你会怎么设计？ 既然要设计，咱们要首先弄清几个问题，我希望大家看下面的问题的时候，多想两个问题：1、如果让你设计，你怎么设计。这个"类"存在意义是什么?</w:t>
      </w:r>
      <w:bookmarkStart w:id="0" w:name="_GoBack"/>
      <w:bookmarkEnd w:id="0"/>
    </w:p>
    <w:p w:rsidR="00311019" w:rsidRPr="00311019" w:rsidRDefault="00311019" w:rsidP="00311019">
      <w:pPr>
        <w:numPr>
          <w:ilvl w:val="0"/>
          <w:numId w:val="2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1、为什么关机的时候手机是砖头，而开机后，所有APP都可以运行了，这是为什么？</w:t>
      </w:r>
    </w:p>
    <w:p w:rsidR="00311019" w:rsidRPr="00311019" w:rsidRDefault="00311019" w:rsidP="00311019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2、Android系统是通过什么手段来加载已经安装到手机上应用的？</w:t>
      </w:r>
    </w:p>
    <w:p w:rsidR="00311019" w:rsidRPr="00311019" w:rsidRDefault="00311019" w:rsidP="00311019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3、既然是加载，按照科学的架构设计，是不是应该存在一个管理者，来全局管理，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那个这个类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是什么？</w:t>
      </w:r>
    </w:p>
    <w:p w:rsidR="00311019" w:rsidRPr="00311019" w:rsidRDefault="00311019" w:rsidP="00311019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4、在安装一个APK的时候，APK是"死的"，Android系统是怎么把它变成一个"活的"APP，他是怎么加载到内存中去的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那我们就来依次来看下这几个问题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1、为什么关机的时候手机是砖头，而开机后，所有APP都可以运行了，它是怎么加载的?</w:t>
      </w:r>
    </w:p>
    <w:p w:rsidR="00311019" w:rsidRPr="00311019" w:rsidRDefault="00311019" w:rsidP="00311019">
      <w:pPr>
        <w:numPr>
          <w:ilvl w:val="0"/>
          <w:numId w:val="3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首先明确一点，手机关机以后，就是一个冰冷的砖头，只能用来"砸核桃"，那开机后，你点击桌面上的任何一个图片，都能开启一个APP，这说明在开机过程中，系统把已经安装好的APP加载到内存中，这到底是怎么做的？所以我们反推断，在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安卓系统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中肯定存在这么一块区域，用于存放已经安装的APP的信息，在开机的时候，通过系统扫描，这块区域，把对应的内容加载到内存中去。</w:t>
      </w:r>
    </w:p>
    <w:p w:rsidR="00311019" w:rsidRPr="00311019" w:rsidRDefault="00311019" w:rsidP="00311019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其次，通过上面的分析，我们知道了在Android系统中存在这样一块区域，在开机的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的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时候，加载这块区域的信息，从而实现加载在内存中去。那么我们继续反推断，那这块区域的信息，是怎么来的？应该在安装这个APK的时候，把这个APK的信息写入到该区域的。这样就可以实现了在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安卓系统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一次安装后，在删除APK文件后，还可以运行APP了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其实上面的解答是基本上所有操作的系统的安装思路，大家可以想一下在Windows下是不是也是如此。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上面说的Android区域其实就是：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“/data目录”下的system目录，这个目录用来保存很多系统文件。主要工作是创建了5个位于目录/data/system的File对象</w:t>
      </w:r>
      <w:r w:rsidRPr="00311019">
        <w:rPr>
          <w:rFonts w:ascii="宋体" w:eastAsia="宋体" w:hAnsi="宋体" w:cs="宋体"/>
          <w:sz w:val="24"/>
          <w:szCs w:val="24"/>
        </w:rPr>
        <w:t>，分别是：</w:t>
      </w:r>
    </w:p>
    <w:p w:rsidR="00311019" w:rsidRPr="00311019" w:rsidRDefault="00311019" w:rsidP="00311019">
      <w:pPr>
        <w:numPr>
          <w:ilvl w:val="0"/>
          <w:numId w:val="4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packages.xml：记录了系统中所有安装的应用信息，包括基本信息、签名和权限</w:t>
      </w:r>
    </w:p>
    <w:p w:rsidR="00311019" w:rsidRPr="00311019" w:rsidRDefault="00311019" w:rsidP="00311019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pakcages-back.xml：packages.xml文件</w:t>
      </w:r>
    </w:p>
    <w:p w:rsidR="00311019" w:rsidRPr="00311019" w:rsidRDefault="00311019" w:rsidP="00311019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pakcages-stoped.xml：记录系统中被强制停止的运行的应用信息。系统在强制停止某个应用的时候，会将应用的信息记录在该文件中。</w:t>
      </w:r>
    </w:p>
    <w:p w:rsidR="00311019" w:rsidRPr="00311019" w:rsidRDefault="00311019" w:rsidP="00311019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pakcages-stoped-backup.xml：pakcages-stoped.xml文件的备份</w:t>
      </w:r>
    </w:p>
    <w:p w:rsidR="00311019" w:rsidRPr="00311019" w:rsidRDefault="00311019" w:rsidP="00311019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保存普通应用的数据目录和uid等信息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这个5个文件中pakcages-back.xml和pakcages-stoped-backup.xml是备份文件。当Android对文件packages.xml和pakcages-stoped.xml写之前，会先把它们备份，如果写文件成功了，再把备份文件删除。如果写的时候，系统出问题了，重启后在需要读取这两个文件时，如果发现备份文件存在，会使用备份文件的内容，因为源文件可能已经损坏了。其中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packages.xml</w:t>
      </w:r>
      <w:r w:rsidRPr="00311019">
        <w:rPr>
          <w:rFonts w:ascii="宋体" w:eastAsia="宋体" w:hAnsi="宋体" w:cs="宋体"/>
          <w:sz w:val="24"/>
          <w:szCs w:val="24"/>
        </w:rPr>
        <w:t>是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PackageManagerServcie</w:t>
      </w:r>
      <w:r w:rsidRPr="00311019">
        <w:rPr>
          <w:rFonts w:ascii="宋体" w:eastAsia="宋体" w:hAnsi="宋体" w:cs="宋体"/>
          <w:sz w:val="24"/>
          <w:szCs w:val="24"/>
        </w:rPr>
        <w:t>启动时，需要用到的文件。</w:t>
      </w:r>
      <w:r w:rsidRPr="00311019">
        <w:rPr>
          <w:rFonts w:ascii="宋体" w:eastAsia="宋体" w:hAnsi="宋体" w:cs="宋体"/>
          <w:sz w:val="24"/>
          <w:szCs w:val="24"/>
        </w:rPr>
        <w:br/>
        <w:t>我把我的Nexus 6P手机Root后，在/data/system 截屏如下：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//upload-images.jianshu.io/upload_images/5713484-c906b974c2fb8118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0AC22" id="矩形 18" o:spid="_x0000_s1026" alt="//upload-images.jianshu.io/upload_images/5713484-c906b974c2fb8118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l1kkh8DAABD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/data/system目录.png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我把packages.xml导出来，文件内容太大，我就直接截屏了，内容如下：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//upload-images.jianshu.io/upload_images/5713484-3246db5d1df62189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86506" id="矩形 17" o:spid="_x0000_s1026" alt="//upload-images.jianshu.io/upload_images/5713484-3246db5d1df62189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0aCznx8DAABD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截屏1.png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//upload-images.jianshu.io/upload_images/5713484-bc347cc49067514b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36B22" id="矩形 16" o:spid="_x0000_s1026" alt="//upload-images.jianshu.io/upload_images/5713484-bc347cc49067514b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zoe1B8DAABD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截屏2.png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图片看不清，可以看下面的缩减版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&lt;?xml version='1.0' encoding='utf-8' standalone='yes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' ?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&lt;packages&gt;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&lt;version sdkVersion="23" databaseVersion="3" fingerprint="google/angler/angler:6.0.1/MTC20L/3230295:user/release-keys"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&lt;version volumeUuid="primary_physical" sdkVersion="23" databaseVersion="23" fingerprint="google/angler/angler:6.0.1/MTC19T/2741993:user/release-keys"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&lt;permission-trees&gt;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com.google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.android.googleapps.permission.GOOGLE_AUTH" package="com.google.android.gsf"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&lt;/permission-trees&gt;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&lt;permissions&gt;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.REAL_GET_TASKS" package="android" protection="18"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.REMOTE_AUDIO_PLAYBACK" package="android" protection="2"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.....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&lt;item name="com.android.voicemail.permission.ADD_VOICEMAIL" package="android" protection="1"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&lt;/permissions&gt;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&lt;package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com.google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.android.youtube" codePath="/system/app/YouTube" nativeLibraryPath="/system/app/YouTube/lib" primaryCpuAbi="arm64-v8a" publicFlags="945307205" privateFlags="0" ft="11e9134c000" it="11e9134c000" ut="11e9134c000" version="107560144" userId="10075"&gt;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&lt;sigs count="1"&gt;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&lt;cert index="0" key="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&lt;/sigs&gt;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&lt;perms&gt;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com.google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.android.c2dm.permission.RECEIVE"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name="android.permission.USE_CREDENTIALS"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com.google.android.providers.gsf.permission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.READ_GSERVICES"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name="com.google.android.youtube.permission.C2D_MESSAGE"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.MANAGE_ACCOUNTS"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name="android.permission.NFC"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.CHANGE_NETWORK_STATE"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.RECEIVE_BOOT_COMPLETED"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name="com.google.android.gms.permission.AD_ID_NOTIFICATION"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.INTERNET"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.ACCESS_NETWORK_STATE"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.VIBRATE"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.ACCESS_WIFI_STATE"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&lt;item 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android.permission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.WAKE_LOCK" granted="true" flags="0"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&lt;/perms&gt;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&lt;proper-signing-keyset identifier="11"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&lt;domain-verification packageName="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com.google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.android.youtube" status="0"&gt;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&lt;domain name="youtu.be"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&lt;domain name="m.youtube.com"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&lt;domain name="youtube.com"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&lt;domain name="www.youtube.com" /&gt;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&lt;/domain-verification&gt;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&lt;/package&gt;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上面是我手机packages.xml的一个片段。我们看下里面的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"youtube"</w:t>
      </w:r>
      <w:r w:rsidRPr="00311019">
        <w:rPr>
          <w:rFonts w:ascii="宋体" w:eastAsia="宋体" w:hAnsi="宋体" w:cs="宋体"/>
          <w:sz w:val="24"/>
          <w:szCs w:val="24"/>
        </w:rPr>
        <w:t>应用。通过标签&lt;package&gt;记录了一个应用的基本信息，签名和声明的权限。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(1)&lt;package&gt;表示包信息，下面我们就来解释下标签&lt;package&gt;中的属性</w:t>
      </w:r>
    </w:p>
    <w:p w:rsidR="00311019" w:rsidRPr="00311019" w:rsidRDefault="00311019" w:rsidP="00311019">
      <w:pPr>
        <w:numPr>
          <w:ilvl w:val="0"/>
          <w:numId w:val="5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name表示应用的包名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codePath表示的是apk文件的路径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nativeLibraryPath表示应用的native库的存储路径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flags是指应用的属性，如FLAG_SYSTEM、FLAG_PERSISTENT等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it表示应用安装的时间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ut表示应用最后一次修改的时间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version表示应用的版本号</w:t>
      </w:r>
    </w:p>
    <w:p w:rsidR="00311019" w:rsidRPr="00311019" w:rsidRDefault="00311019" w:rsidP="00311019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userId表示所属于的id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(2)&lt;sign&gt;表示应用的签名，下面我们就来解释下 标签&lt;sign&gt;中的属性</w:t>
      </w:r>
    </w:p>
    <w:p w:rsidR="00311019" w:rsidRPr="00311019" w:rsidRDefault="00311019" w:rsidP="00311019">
      <w:pPr>
        <w:numPr>
          <w:ilvl w:val="0"/>
          <w:numId w:val="6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count表示标签中包含有多少个证书</w:t>
      </w:r>
    </w:p>
    <w:p w:rsidR="00311019" w:rsidRPr="00311019" w:rsidRDefault="00311019" w:rsidP="00311019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cert表示具体的证书的值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(3)&lt;perms&gt;表示应用声明使用的权限，每一个子标签代表一项权限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通过上面的内容，我们知道Android系统通过packages.xml文件来存储应用信息的，所以我们举一反三，新安装的APK，肯定是把新安装的APK相关信息写入这个packages.xml文件中，那么怎么把这个xml文件，映射到内存中的？ 那我们就来看第二个问题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2、Android系统是通过什么手段来加载已经安装到手机上应用的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上面提到了，应用的信息都存储在packages.xml中的&lt;package&gt;标签里面，那我们是怎么加载到内存中去的？大家平时是存储数据库的时候都是怎么做的？对的，一般都是一个实体类对应数据库中的一个表；其中每一个对象对应的是数据库中的一条数据。同理，Android系统也是这样设计的，&lt;package&gt;标签里面记录的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包信息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其实是一一对应的PackageSetting类。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//upload-images.jianshu.io/upload_images/5713484-d7c9d9bd3b2c78d3.png?imageMogr2/auto-orient/strip%7CimageView2/2/w/66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52999" id="矩形 15" o:spid="_x0000_s1026" alt="//upload-images.jianshu.io/upload_images/5713484-d7c9d9bd3b2c78d3.png?imageMogr2/auto-orient/strip%7CimageView2/2/w/66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U6+tR8DAABC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PackageSetting类的继承关系.png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Setting继承了PackageSettingBase类，PackageSettingBase类继承自GrantedPremisson类。应用的基本信息保存在PackageSettingBase类的成员变量中，声明的权限保存在GrantedPremissions类，签名则保存在SharedUserSetting类的成员变量signatures中。标签&lt;package&gt;所标识的应用PackageSetting对象都保存在Setting的mPackages中，定义如下：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// com.android.server.pm.Settings.java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final HashMap&lt;String, PackageSetting&gt; mPackages =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new HashMap&lt;String, PackageSetting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在packages.xml中除了标签&lt;package&gt;，还有&lt;updated-package&gt;、&lt;cleaning-package&gt;和&lt;renamed-package&gt; 这三种标签。</w:t>
      </w:r>
    </w:p>
    <w:p w:rsidR="00311019" w:rsidRPr="00311019" w:rsidRDefault="00311019" w:rsidP="00311019">
      <w:pPr>
        <w:numPr>
          <w:ilvl w:val="0"/>
          <w:numId w:val="7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&lt;updated-package&gt; 标签表示升级包覆盖的系统应用，对应的是PackageSetting，在Settings里面同样用mPackages 变量表示</w:t>
      </w:r>
    </w:p>
    <w:p w:rsidR="00311019" w:rsidRPr="00311019" w:rsidRDefault="00311019" w:rsidP="00311019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&lt;cleaning-package&gt; 标签用来记录那些已经删除，但是数据目录还暂时保留的应用的信息。对应的是PackageCleanItem。在Settings里面用mPackagesToBeCleaned变量表示</w:t>
      </w:r>
    </w:p>
    <w:p w:rsidR="00311019" w:rsidRPr="00311019" w:rsidRDefault="00311019" w:rsidP="00311019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&lt;renamed-package&gt; 标签用来记录系统中改名的应用。它的记录信息都插入到mSettings的mRenamedPackages对象中。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其中mPackagesToBeCleaned和mRenamedPackages在mSettings.java的定义如下：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// com.android.server.pm.Settings.java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Packages that have been uninstalled and still need their external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storage data deleted.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final ArrayList&lt;PackageCleanItem&gt; mPackagesToBeCleaned = new ArrayList&lt;PackageCleanItem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Packages that have been renamed since they were first installed.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Keys are the new names of the packages, values are the original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names.  The packages appear everwhere else under their original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// names.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final HashMap&lt;String, String&gt; mRenamedPackages = new HashMap&lt;String, String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上面用大量的文笔说Settings，那么它是什么东西？下面就让我继续来看下一个问题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3、既然是加载，按照科学的架构设计，是不是应该存在一个管理者，来全局管理，</w:t>
      </w:r>
      <w:proofErr w:type="gramStart"/>
      <w:r w:rsidRPr="00311019">
        <w:rPr>
          <w:rFonts w:ascii="宋体" w:eastAsia="宋体" w:hAnsi="宋体" w:cs="宋体"/>
          <w:b/>
          <w:bCs/>
          <w:sz w:val="27"/>
          <w:szCs w:val="27"/>
        </w:rPr>
        <w:t>那个这个类</w:t>
      </w:r>
      <w:proofErr w:type="gramEnd"/>
      <w:r w:rsidRPr="00311019">
        <w:rPr>
          <w:rFonts w:ascii="宋体" w:eastAsia="宋体" w:hAnsi="宋体" w:cs="宋体"/>
          <w:b/>
          <w:bCs/>
          <w:sz w:val="27"/>
          <w:szCs w:val="27"/>
        </w:rPr>
        <w:t>是什么？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这个类就是Settings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Settings是Android的包的全局管理者，用于协助PackageManagerService保存所有的安装包信息，同时用于存储系统执行过程中的一些设置，PackageManagerService和Settings之间的类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图关系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//upload-images.jianshu.io/upload_images/5713484-098261eac60bb09f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23222" id="矩形 14" o:spid="_x0000_s1026" alt="//upload-images.jianshu.io/upload_images/5713484-098261eac60bb09f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/y9UB8DAABD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PackageManagerService和Settings的关系.png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hyperlink r:id="rId7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大图地址1</w:t>
        </w:r>
      </w:hyperlink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Settings里面有3个重要的成员变量：mShareUsers，mPackages，mSharedUsers 。如下：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final ArrayMap&lt;String, SharedUserSetting&gt; mSharedUsers =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new ArrayMap&lt;String, SharedUserSetting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final ArrayMap&lt;String, PackageSetting&gt; mPackages =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new ArrayMap&lt;String, PackageSetting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final ArraySet&lt;String, SharedUserSetting&gt; mSharedUsers =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new ArraySet&lt;String, SharedUserSetting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numPr>
          <w:ilvl w:val="0"/>
          <w:numId w:val="8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mShareUsers是一个以String类型的name为"key"，ShareUserSetting对象为"value"的ArrayMap。</w:t>
      </w:r>
    </w:p>
    <w:p w:rsidR="00311019" w:rsidRPr="00311019" w:rsidRDefault="00311019" w:rsidP="00311019">
      <w:pPr>
        <w:numPr>
          <w:ilvl w:val="0"/>
          <w:numId w:val="8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mPackages是一个以String类型的name为"key"，PackageSetting对象为"value"的ArrayMap。</w:t>
      </w:r>
    </w:p>
    <w:p w:rsidR="00311019" w:rsidRPr="00311019" w:rsidRDefault="00311019" w:rsidP="00311019">
      <w:pPr>
        <w:numPr>
          <w:ilvl w:val="0"/>
          <w:numId w:val="8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mSharedUsers 是一个以String类型的name(比如"android.uid.system")为"key"，以SharedUserSetting 对象为"value"的HashMap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其中ShareUserSetting类继承自GrantedPermissions ，内部包含一个ArraySet类型的packages ，这个packages保存了声明相同的shareUserId的Package的权限设置信息（PackageSetting ）通过上面的问题，我们知道PackageSetting继承自PackageSettingBase，同时PackageSetting中保存着package的多种信息。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如下图：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//upload-images.jianshu.io/upload_images/5713484-bacc56294c608b35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A02F3" id="矩形 13" o:spid="_x0000_s1026" alt="//upload-images.jianshu.io/upload_images/5713484-bacc56294c608b35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ZEhMwgAwAAQ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PackageSetting.png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上面提到了一个概念是SharedUserSetting，那么ShareUserSetting的作用什么是什么？那我们就来看下：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haredUserSetting用来描述具有相同的sharedUserId的应用信息，它的成员变量packages保存了所有具有相同sharedUserId的应用信息引用。这些应用的签名时相同的，所有只需要在成员变量signatures中保存一份。通过这个对象，Android运行时很容易检索到某个应用拥有相同的sharedUserId的其他应用。其中应用的签名保存在ShardUserSetting类的成员变量signatures中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我们在看系统应用的AndroidManifest.xml中会发现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&lt;manifest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xmlns:android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 xml:space="preserve">="http://schemas.android.com/apk/res/android"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xmlns:androidprv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 xml:space="preserve">="http://schemas.android.com/apk/prv/res/android"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package="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com.android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.settings" coreApp="true"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android:sharedUserId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 xml:space="preserve">="android.uid.system"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android:versionCode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 xml:space="preserve">="1" 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android:versionName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="1.0" &gt;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&lt;/manifest&gt;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shareUserId与UID相关，作用是：</w:t>
      </w:r>
    </w:p>
    <w:p w:rsidR="00311019" w:rsidRPr="00311019" w:rsidRDefault="00311019" w:rsidP="00311019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1、两个或多个APK或者进程声明了同一种sharedUserId的APK可以共享批次的数据，并且可以在运行在同一进程中(相当于进程是系统的用户，某些进程可以归为同一用户使用，相当于Linux系统中的GroupId)</w:t>
      </w:r>
    </w:p>
    <w:p w:rsidR="00311019" w:rsidRPr="00311019" w:rsidRDefault="00311019" w:rsidP="00311019">
      <w:pPr>
        <w:numPr>
          <w:ilvl w:val="0"/>
          <w:numId w:val="9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2、通过声明特定的sharedUserId，该APK所在的进程将被赋予指定的</w:t>
      </w:r>
      <w:r w:rsidRPr="00311019">
        <w:rPr>
          <w:rFonts w:ascii="宋体" w:eastAsia="宋体" w:hAnsi="宋体" w:cs="宋体"/>
          <w:sz w:val="24"/>
          <w:szCs w:val="24"/>
        </w:rPr>
        <w:br/>
        <w:t xml:space="preserve">　　2.通过声明特定的sharedUserId,该APK所在的进程将被赋予指定的UID，将被赋予该UID特定的权限。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在Settings中和用户有关的还有两个重要变量，即mUserIds 和mOtherUserIds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private final ArrayList&lt;Object&gt; mUserIds = new ArrayList&lt;Object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private final SparseArray&lt;Object&gt; mOtherUserIds =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new SparseArray&lt;Object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&gt;(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他们都是以UID为索引，得到对应的ShardUserSetting对象。更多的关于Android系统中关于"用户"的信息，在后面"用户模块"再单独讲解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4、在安装一个APK的时候，APK是"死的"，Android系统是怎么把它变成一个"活的"APP，他是怎么加载到内存中去的</w:t>
      </w:r>
    </w:p>
    <w:p w:rsidR="00311019" w:rsidRPr="00311019" w:rsidRDefault="00311019" w:rsidP="00311019">
      <w:pPr>
        <w:spacing w:before="100" w:beforeAutospacing="1" w:after="100" w:afterAutospacing="1"/>
        <w:outlineLvl w:val="5"/>
        <w:rPr>
          <w:rFonts w:ascii="宋体" w:eastAsia="宋体" w:hAnsi="宋体" w:cs="宋体"/>
          <w:b/>
          <w:bCs/>
          <w:sz w:val="15"/>
          <w:szCs w:val="15"/>
        </w:rPr>
      </w:pPr>
      <w:r w:rsidRPr="00311019">
        <w:rPr>
          <w:rFonts w:ascii="宋体" w:eastAsia="宋体" w:hAnsi="宋体" w:cs="宋体"/>
          <w:b/>
          <w:bCs/>
          <w:sz w:val="15"/>
          <w:szCs w:val="15"/>
        </w:rPr>
        <w:t>这里就不得不提一下PackageParser这个类，这个</w:t>
      </w:r>
      <w:proofErr w:type="gramStart"/>
      <w:r w:rsidRPr="00311019">
        <w:rPr>
          <w:rFonts w:ascii="宋体" w:eastAsia="宋体" w:hAnsi="宋体" w:cs="宋体"/>
          <w:b/>
          <w:bCs/>
          <w:sz w:val="15"/>
          <w:szCs w:val="15"/>
        </w:rPr>
        <w:t>类负责</w:t>
      </w:r>
      <w:proofErr w:type="gramEnd"/>
      <w:r w:rsidRPr="00311019">
        <w:rPr>
          <w:rFonts w:ascii="宋体" w:eastAsia="宋体" w:hAnsi="宋体" w:cs="宋体"/>
          <w:b/>
          <w:bCs/>
          <w:sz w:val="15"/>
          <w:szCs w:val="15"/>
        </w:rPr>
        <w:t>在APK文件安装的时候，解析AndroidManifest。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Android中，Settings提供可持续化的包信息管理，PackageSetting是一个存储单元，表示一个pkg信息。我们在解析APK安装包的时候，会用到PackageParser，在PackageParser里面有一个字段是PackageParse.Package。这个PackageParse.Package其实是对应的上面packages.xml里面的&lt;package&gt;标签。同时PackageParse.Package也可以理解为pkg信息在内存中的一个实时信息，关机后变消失，重启后重新生成，所以PackageParse.Package中的信息一致保证最新。PackageParse.Packag、Settings和PackageSetting三者的关系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//upload-images.jianshu.io/upload_images/5713484-fe1f798d6ea4fa28.png?imageMogr2/auto-orient/strip%7CimageView2/2/w/81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42975" id="矩形 12" o:spid="_x0000_s1026" alt="//upload-images.jianshu.io/upload_images/5713484-fe1f798d6ea4fa28.png?imageMogr2/auto-orient/strip%7CimageView2/2/w/81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PdxlQHgMAAEI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关系.png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Settings中保存了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一个包名和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PackagesSetting的映射表，PackageParse.Package中的mExtras引用指向了对应的PackageSetting实例，而PackageParse中保存了一个PackageParse.Package列表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//upload-images.jianshu.io/upload_images/5713484-6f74a20c98ad314b.png?imageMogr2/auto-orient/strip%7CimageView2/2/w/30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F579F" id="矩形 11" o:spid="_x0000_s1026" alt="//upload-images.jianshu.io/upload_images/5713484-6f74a20c98ad314b.png?imageMogr2/auto-orient/strip%7CimageView2/2/w/30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YS7fbHgMAAEI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从上到下，介绍如下：</w:t>
      </w:r>
      <w:r w:rsidRPr="00311019">
        <w:rPr>
          <w:rFonts w:ascii="宋体" w:eastAsia="宋体" w:hAnsi="宋体" w:cs="宋体"/>
          <w:sz w:val="24"/>
          <w:szCs w:val="24"/>
        </w:rPr>
        <w:br/>
        <w:t>1：PackageParser.Package对应一个apk完整的原始数据</w:t>
      </w:r>
      <w:r w:rsidRPr="00311019">
        <w:rPr>
          <w:rFonts w:ascii="宋体" w:eastAsia="宋体" w:hAnsi="宋体" w:cs="宋体"/>
          <w:sz w:val="24"/>
          <w:szCs w:val="24"/>
        </w:rPr>
        <w:br/>
        <w:t>2：PackageSetting包含一个PackageParser对象实例，说明它也对应一个apk包的数据，不同的是，它还包括apk相关配置数据，比如apk内部哪些component是被disable等。</w:t>
      </w:r>
      <w:r w:rsidRPr="00311019">
        <w:rPr>
          <w:rFonts w:ascii="宋体" w:eastAsia="宋体" w:hAnsi="宋体" w:cs="宋体"/>
          <w:sz w:val="24"/>
          <w:szCs w:val="24"/>
        </w:rPr>
        <w:br/>
        <w:t>3：Settings包含了PackageSetting对象列表，也就是说它包含了系统所有apk数据，还有就是PackageParser，顾名思义，负责APK数据解析</w:t>
      </w:r>
      <w:r w:rsidRPr="00311019">
        <w:rPr>
          <w:rFonts w:ascii="宋体" w:eastAsia="宋体" w:hAnsi="宋体" w:cs="宋体"/>
          <w:sz w:val="24"/>
          <w:szCs w:val="24"/>
        </w:rPr>
        <w:br/>
        <w:t>4：PackageManagerService是全局的包管理器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5、补充一点：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Settings里面的主要关联关系如下图：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//upload-images.jianshu.io/upload_images/5713484-72d78941ba8d4a06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64FE5" id="矩形 10" o:spid="_x0000_s1026" alt="//upload-images.jianshu.io/upload_images/5713484-72d78941ba8d4a06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QOyoR8DAABD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主要关联关系.png</w:t>
      </w:r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二、PackageManagerService的抽象理解</w:t>
      </w:r>
    </w:p>
    <w:p w:rsidR="00311019" w:rsidRPr="00311019" w:rsidRDefault="00311019" w:rsidP="00311019">
      <w:pPr>
        <w:spacing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上面说了很多，我们再上升一个高度，PackageManagerService到底应该怎么去理解它？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每一个组织结构，都有一套自己的管理机制，比如任何一家公司，都会存在下面三个元素：管理者(经理)、被管理者(员工)、管理机制(公司的规章制度及KPI考核等)。同理在Android的系统的世界里面，也有一家公司叫"包管理"。如果要研究Android的包管理机制，同样可以从以下几个角度来思考？</w:t>
      </w:r>
    </w:p>
    <w:p w:rsidR="00311019" w:rsidRPr="00311019" w:rsidRDefault="00311019" w:rsidP="00311019">
      <w:pPr>
        <w:numPr>
          <w:ilvl w:val="0"/>
          <w:numId w:val="10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管理者是谁，他的职责是什么？</w:t>
      </w:r>
    </w:p>
    <w:p w:rsidR="00311019" w:rsidRPr="00311019" w:rsidRDefault="00311019" w:rsidP="00311019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被管理者是谁，他的职责是什么？</w:t>
      </w:r>
    </w:p>
    <w:p w:rsidR="00311019" w:rsidRPr="00311019" w:rsidRDefault="00311019" w:rsidP="00311019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管理机制是什么，它是如何运转的？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所谓包，其实就是一种文件的格式，比如APK包，JAR包等，在Android中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存活着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很多包，所有的应用程序都是APK包，很多构成Android运行环境的都是JAR包，还有一些以so为后缀的库文件，包管理者很重要的一个职责就是识别不同的包，统一维护这些包的信息。当有一个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包进入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(安装)或者离开(卸载)Android世界，都需要向包管理者申报，其他管理部分要获取包的具体信息，也都需要向包管理者申请。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如同一家公司是由人与人协作工作的，不同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包之间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也需要进行协作。既然有协作，自然就有协作的规范，一个包可以干什么，不可以干什么，都需要有一个明确的范围界定，这就是包管理中的权限设计。涉及到的内容非常广泛，Android的权限管理、SELinux，都是包管理中权限设计的组成部分。同理Android的世界就像一个井然有序的一家公司，既有包管理部门，也有其他各种管理部门，比如电源管理部门，窗口管理部门等等。大家不仅各司其职，而且也有来往。比如在APK安装到Activity的显示，看着很简单的过程，其实却需要大量的管理部门参与进来，不断地进行数据解析、封装、传递、呈现，其内部机制十分复杂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现在大家想一下上面三个问题的答案，我详细大部分人的前两个答案是一致的，管理者是PackageManagerService，被管理是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各种"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包"，最后一个答案是各有千秋，这里是没有标准答案的，希望大家能自己找到自己的答案。</w:t>
      </w:r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三、PackageManagerService里面的数据结构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PackageManagerService涉及的数据结构非常多，在分析源码时，很容易陷入各种数据结构之间的关系，难以自拔，以至于看不到包管理的全貌。我在这里简单的总结了一下各个数据结构的职能如下：</w:t>
      </w:r>
    </w:p>
    <w:p w:rsidR="00311019" w:rsidRPr="00311019" w:rsidRDefault="00311019" w:rsidP="00311019">
      <w:pPr>
        <w:numPr>
          <w:ilvl w:val="0"/>
          <w:numId w:val="11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PackageManangerService ：包管理的核心服务</w:t>
      </w:r>
    </w:p>
    <w:p w:rsidR="00311019" w:rsidRPr="00311019" w:rsidRDefault="00311019" w:rsidP="00311019">
      <w:pPr>
        <w:numPr>
          <w:ilvl w:val="0"/>
          <w:numId w:val="1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com.android.server.pm.Settings ：所有包的管理信息 </w:t>
      </w:r>
    </w:p>
    <w:p w:rsidR="00311019" w:rsidRPr="00311019" w:rsidRDefault="00311019" w:rsidP="00311019">
      <w:pPr>
        <w:numPr>
          <w:ilvl w:val="1"/>
          <w:numId w:val="11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com.android.server.pm.PackageSetting ：单一包的信息</w:t>
      </w:r>
    </w:p>
    <w:p w:rsidR="00311019" w:rsidRPr="00311019" w:rsidRDefault="00311019" w:rsidP="00311019">
      <w:pPr>
        <w:numPr>
          <w:ilvl w:val="1"/>
          <w:numId w:val="11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com.android.server.pm.BasePermission ：系统中已有的权限</w:t>
      </w:r>
    </w:p>
    <w:p w:rsidR="00311019" w:rsidRPr="00311019" w:rsidRDefault="00311019" w:rsidP="00311019">
      <w:pPr>
        <w:numPr>
          <w:ilvl w:val="1"/>
          <w:numId w:val="11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com.android.server.pm.PermissionState ：授权状态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——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———————————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分隔符——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———————————</w:t>
      </w:r>
      <w:proofErr w:type="gramEnd"/>
    </w:p>
    <w:p w:rsidR="00311019" w:rsidRPr="00311019" w:rsidRDefault="00311019" w:rsidP="00311019">
      <w:pPr>
        <w:numPr>
          <w:ilvl w:val="0"/>
          <w:numId w:val="12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PackageParser：包解析器 </w:t>
      </w:r>
    </w:p>
    <w:p w:rsidR="00311019" w:rsidRPr="00311019" w:rsidRDefault="00311019" w:rsidP="00311019">
      <w:pPr>
        <w:numPr>
          <w:ilvl w:val="1"/>
          <w:numId w:val="12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PackageParser.Package ：解析得到的包信息</w:t>
      </w:r>
    </w:p>
    <w:p w:rsidR="00311019" w:rsidRPr="00311019" w:rsidRDefault="00311019" w:rsidP="00311019">
      <w:pPr>
        <w:numPr>
          <w:ilvl w:val="1"/>
          <w:numId w:val="12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PackageParser.Component ：组件的基类，其子类对应到AndroidManifest.xml中定义的不同组件 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PackageParser.Activity 对应AndroidManifest.xml中定义&lt;Activity&gt;和&lt;Receiver&gt;标签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PackageParser.Service ：对应AndroidManifest.xml中定义&lt;Service/&gt;标签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PackageParser.Provider ：对应AndroidManifest.xml中定义&lt;Provider/&gt; 标签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PackageParser.Instrumentation ：对应AndroidManifest.xml中定义&lt;Instrumentation/&gt; 标签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PackageParser.Permission ：对应AndroidManifest.xml中定义&lt;permission/&gt; 标签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PackageParser.PermissionGroup ：对应AndroidManifest.xml中定义&lt;permission-group/&gt; 标签</w:t>
      </w:r>
    </w:p>
    <w:p w:rsidR="00311019" w:rsidRPr="00311019" w:rsidRDefault="00311019" w:rsidP="00311019">
      <w:pPr>
        <w:numPr>
          <w:ilvl w:val="1"/>
          <w:numId w:val="12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PackageLite ：轻量的包信息</w:t>
      </w:r>
    </w:p>
    <w:p w:rsidR="00311019" w:rsidRPr="00311019" w:rsidRDefault="00311019" w:rsidP="00311019">
      <w:pPr>
        <w:numPr>
          <w:ilvl w:val="1"/>
          <w:numId w:val="12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ApkLite ：轻量级的APK信息</w:t>
      </w:r>
    </w:p>
    <w:p w:rsidR="00311019" w:rsidRPr="00311019" w:rsidRDefault="00311019" w:rsidP="00311019">
      <w:pPr>
        <w:numPr>
          <w:ilvl w:val="1"/>
          <w:numId w:val="12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IntentInfo ：组件所定义的&lt;intent-filter/&gt;信息，保存了每个&lt;intent-filter/&gt;节点的信息，是基类，它的子类是ActivityIntentInfo、ServiceIntentInfo和ProviderIntentInfo 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ActivityIntentInfo ：保存&lt;activity/&gt;和&lt;Receiver/&gt;节点下的&lt;intent-filter/&gt;节点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ServiceIntentInfo ：保存&lt;service/&gt;节点下的&lt;intent-filter/&gt;节点</w:t>
      </w:r>
    </w:p>
    <w:p w:rsidR="00311019" w:rsidRPr="00311019" w:rsidRDefault="00311019" w:rsidP="00311019">
      <w:pPr>
        <w:numPr>
          <w:ilvl w:val="2"/>
          <w:numId w:val="12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ProviderIntentInfo：保存&lt;provider/&gt; 节点下的&lt;intent-filter/&gt;节点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//upload-images.jianshu.io/upload_images/5713484-bcbdc2bd2adfdd9c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12E29" id="矩形 9" o:spid="_x0000_s1026" alt="//upload-images.jianshu.io/upload_images/5713484-bcbdc2bd2adfdd9c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2kjV4dAwAAQ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PackageParser的数据结构.png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——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———————————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分隔符——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———————————</w:t>
      </w:r>
      <w:proofErr w:type="gramEnd"/>
    </w:p>
    <w:p w:rsidR="00311019" w:rsidRPr="00311019" w:rsidRDefault="00311019" w:rsidP="00311019">
      <w:pPr>
        <w:numPr>
          <w:ilvl w:val="0"/>
          <w:numId w:val="13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PackageInfo ：跨进程传递的包数据，包解析时生成 </w:t>
      </w:r>
    </w:p>
    <w:p w:rsidR="00311019" w:rsidRPr="00311019" w:rsidRDefault="00311019" w:rsidP="00311019">
      <w:pPr>
        <w:numPr>
          <w:ilvl w:val="1"/>
          <w:numId w:val="13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PackageItemInfo ：一个应用包内所有组件项和通用信息的基类。提供最基本的属性集，如：label、icon、meta-data等。 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ApplicationInfo：代表一个特定应用的基本信息，对应AndroidManifest里面的&lt;application&gt;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InstrumentationInfo：用作进行instrumentation的测试的片段，对应AndroidManifest里面的&lt;instrumentation&gt;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PermissionInfo：代表一个特定的权限，对应AndroidManifest里面的&lt;permission/&gt;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PermissionGroupInfo ：一个特定的权限组，对应AndroidManifest里面的&lt;permission-group/&gt;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ComponentInfo：代表一个应用内组件(如activityInfo、serviceInfo、ProviderInfo)通用信息的基类。一般不会直接使用该类，它设计为了不同应用的组件共享统一的定义。 </w:t>
      </w:r>
    </w:p>
    <w:p w:rsidR="00311019" w:rsidRPr="00311019" w:rsidRDefault="00311019" w:rsidP="00311019">
      <w:pPr>
        <w:numPr>
          <w:ilvl w:val="3"/>
          <w:numId w:val="13"/>
        </w:numPr>
        <w:spacing w:before="100" w:beforeAutospacing="1" w:after="100" w:afterAutospacing="1"/>
        <w:ind w:left="360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ActivityInfo ：对应AndroidManifest.xml里面的注册的&lt;activity/&gt;标签和&lt;receiver/&gt;标签。代表一个Activity或者receiver</w:t>
      </w:r>
    </w:p>
    <w:p w:rsidR="00311019" w:rsidRPr="00311019" w:rsidRDefault="00311019" w:rsidP="00311019">
      <w:pPr>
        <w:numPr>
          <w:ilvl w:val="3"/>
          <w:numId w:val="13"/>
        </w:numPr>
        <w:spacing w:before="100" w:beforeAutospacing="1" w:after="100" w:afterAutospacing="1"/>
        <w:ind w:left="360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ServiceInfo ：对应AndroidManifest.xml里面的注册的&lt;service/&gt;标签。代表一个service</w:t>
      </w:r>
    </w:p>
    <w:p w:rsidR="00311019" w:rsidRPr="00311019" w:rsidRDefault="00311019" w:rsidP="00311019">
      <w:pPr>
        <w:numPr>
          <w:ilvl w:val="3"/>
          <w:numId w:val="13"/>
        </w:numPr>
        <w:spacing w:before="100" w:beforeAutospacing="1" w:after="100" w:afterAutospacing="1"/>
        <w:ind w:left="360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ProviderInfo ：对应AndroidManifest.xml里面的注册的&lt;service/&gt;标签。代表一个Provider</w:t>
      </w:r>
    </w:p>
    <w:p w:rsidR="00311019" w:rsidRPr="00311019" w:rsidRDefault="00311019" w:rsidP="00311019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Intent：根据特定的条件找到匹配的组件</w:t>
      </w:r>
    </w:p>
    <w:p w:rsidR="00311019" w:rsidRPr="00311019" w:rsidRDefault="00311019" w:rsidP="00311019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IntentFilter ：Intent过滤器 </w:t>
      </w:r>
    </w:p>
    <w:p w:rsidR="00311019" w:rsidRPr="00311019" w:rsidRDefault="00311019" w:rsidP="00311019">
      <w:pPr>
        <w:numPr>
          <w:ilvl w:val="1"/>
          <w:numId w:val="13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ResolveInfo</w:t>
      </w:r>
    </w:p>
    <w:p w:rsidR="00311019" w:rsidRPr="00311019" w:rsidRDefault="00311019" w:rsidP="00311019">
      <w:pPr>
        <w:numPr>
          <w:ilvl w:val="1"/>
          <w:numId w:val="13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IntentResolver ：Intent解析器，其子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类用于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不同组件的Intent解析</w:t>
      </w:r>
      <w:r w:rsidRPr="00311019">
        <w:rPr>
          <w:rFonts w:ascii="宋体" w:eastAsia="宋体" w:hAnsi="宋体" w:cs="宋体"/>
          <w:sz w:val="24"/>
          <w:szCs w:val="24"/>
        </w:rPr>
        <w:br/>
        <w:t xml:space="preserve">保存了所有&lt;activity/&gt;或者&lt;receiver/&gt;节点信息。(Activity或者BroadcastReceiver信息就是用该自定义类保存的) 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ActivityIntentResolver ：保存所有&lt;activity/&gt;和&lt;receiver/&gt;节点信息。(Activity或者BroadcastReceiver信息就是用该自定义类保存的)</w:t>
      </w:r>
      <w:r w:rsidRPr="00311019">
        <w:rPr>
          <w:rFonts w:ascii="宋体" w:eastAsia="宋体" w:hAnsi="宋体" w:cs="宋体"/>
          <w:sz w:val="24"/>
          <w:szCs w:val="24"/>
        </w:rPr>
        <w:br/>
        <w:t>保存了所有&lt;service/&gt;节点信息。(Service信息就是用该自定义类保存的)。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ServiceIntentResolver ：保存了所有&lt;service /&gt; 节点信息。(Service信息就是用该自定义类保存的)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ProviderIntentReslover：保存了所有 &lt;provider /&gt; 节点信息</w:t>
      </w:r>
    </w:p>
    <w:p w:rsidR="00311019" w:rsidRPr="00311019" w:rsidRDefault="00311019" w:rsidP="00311019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PackageHandler ：包管理的消息处理器 </w:t>
      </w:r>
    </w:p>
    <w:p w:rsidR="00311019" w:rsidRPr="00311019" w:rsidRDefault="00311019" w:rsidP="00311019">
      <w:pPr>
        <w:numPr>
          <w:ilvl w:val="1"/>
          <w:numId w:val="13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HandlerParams ：消息的数据载体 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InstallParams ： 用于APK的安装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MeasureParams：用于查询某个已安装的APK占据存储空间的大小(例如在设置程序中得到某个APK的缓存文件大小)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MoveParams ：用于已安装APK的位置移动</w:t>
      </w:r>
    </w:p>
    <w:p w:rsidR="00311019" w:rsidRPr="00311019" w:rsidRDefault="00311019" w:rsidP="00311019">
      <w:pPr>
        <w:numPr>
          <w:ilvl w:val="1"/>
          <w:numId w:val="13"/>
        </w:numPr>
        <w:spacing w:before="100" w:beforeAutospacing="1" w:after="100" w:afterAutospacing="1"/>
        <w:ind w:left="216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InstallArgs ：APK的安装参数 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FileInstallArgs ：针对是安装在内部存储的APK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AsecInstallArgs ：针对安装在SD卡上的APK</w:t>
      </w:r>
    </w:p>
    <w:p w:rsidR="00311019" w:rsidRPr="00311019" w:rsidRDefault="00311019" w:rsidP="00311019">
      <w:pPr>
        <w:numPr>
          <w:ilvl w:val="2"/>
          <w:numId w:val="13"/>
        </w:numPr>
        <w:spacing w:before="100"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MoveInfoArgs ： 移动APK</w:t>
      </w:r>
      <w:r w:rsidRPr="00311019">
        <w:rPr>
          <w:rFonts w:ascii="宋体" w:eastAsia="宋体" w:hAnsi="宋体" w:cs="宋体"/>
          <w:sz w:val="24"/>
          <w:szCs w:val="24"/>
        </w:rPr>
        <w:br/>
        <w:t>这么庞大的数据结构，其各个数据结构的类图如下：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//upload-images.jianshu.io/upload_images/5713484-375f050416e9d454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1E31C" id="矩形 8" o:spid="_x0000_s1026" alt="//upload-images.jianshu.io/upload_images/5713484-375f050416e9d454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tsscUHgMAAEE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数据结构.png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hyperlink r:id="rId8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大图地址3</w:t>
        </w:r>
      </w:hyperlink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四、PackageManagerService的三大过程组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如果大家想对Android系统有一个大致的了解，就必须要要了解PackageManagerService的三大流程</w:t>
      </w:r>
    </w:p>
    <w:p w:rsidR="00311019" w:rsidRPr="00311019" w:rsidRDefault="00311019" w:rsidP="00311019">
      <w:pPr>
        <w:numPr>
          <w:ilvl w:val="0"/>
          <w:numId w:val="14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1、包扫描的过程组：</w:t>
      </w:r>
      <w:r w:rsidRPr="00311019">
        <w:rPr>
          <w:rFonts w:ascii="宋体" w:eastAsia="宋体" w:hAnsi="宋体" w:cs="宋体"/>
          <w:sz w:val="24"/>
          <w:szCs w:val="24"/>
        </w:rPr>
        <w:br/>
        <w:t>即Android将一个APK文件的静态信息转化为可以管理的数据结构</w:t>
      </w:r>
    </w:p>
    <w:p w:rsidR="00311019" w:rsidRPr="00311019" w:rsidRDefault="00311019" w:rsidP="00311019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2、包安装的过程组：</w:t>
      </w:r>
      <w:r w:rsidRPr="00311019">
        <w:rPr>
          <w:rFonts w:ascii="宋体" w:eastAsia="宋体" w:hAnsi="宋体" w:cs="宋体"/>
          <w:sz w:val="24"/>
          <w:szCs w:val="24"/>
        </w:rPr>
        <w:br/>
        <w:t>即包管理接纳一个新成员的体现。</w:t>
      </w:r>
    </w:p>
    <w:p w:rsidR="00311019" w:rsidRPr="00311019" w:rsidRDefault="00311019" w:rsidP="00311019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3、包查询的过程组：</w:t>
      </w:r>
      <w:r w:rsidRPr="00311019">
        <w:rPr>
          <w:rFonts w:ascii="宋体" w:eastAsia="宋体" w:hAnsi="宋体" w:cs="宋体"/>
          <w:sz w:val="24"/>
          <w:szCs w:val="24"/>
        </w:rPr>
        <w:br/>
        <w:t>即Intent的定义和解析是包查询的核心，通过包查询服务可以获取到一个包的信息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下面我们来一一进行简单的介绍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(</w:t>
      </w:r>
      <w:proofErr w:type="gramStart"/>
      <w:r w:rsidRPr="00311019">
        <w:rPr>
          <w:rFonts w:ascii="宋体" w:eastAsia="宋体" w:hAnsi="宋体" w:cs="宋体"/>
          <w:b/>
          <w:bCs/>
          <w:sz w:val="27"/>
          <w:szCs w:val="27"/>
        </w:rPr>
        <w:t>一</w:t>
      </w:r>
      <w:proofErr w:type="gramEnd"/>
      <w:r w:rsidRPr="00311019">
        <w:rPr>
          <w:rFonts w:ascii="宋体" w:eastAsia="宋体" w:hAnsi="宋体" w:cs="宋体"/>
          <w:b/>
          <w:bCs/>
          <w:sz w:val="27"/>
          <w:szCs w:val="27"/>
        </w:rPr>
        <w:t>)、包扫描过程组——即开机扫描过程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1、为什么要进行包扫描?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扫描目录的目的：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扫描Android系统的几个目标文件中的APK，从而建立合适的数据结构以及管理诸如Package信息、四大组件、授权信息等各种信息。抽象的地看，PackageManagerService像一个工厂，它解析实际的物理文件(APK文件)，以及生成符合自己要求的产品。比如PackageManagerService将解析APK包中的AndroidManifest.xml，并根据其中声明的Activity标签来创建与此对应的对象，并保存到PackageParser.Package类型的变量中，然后通过PackageManagerService的scanPackageDirtyLI()方法将解析后的组件数据统计到PackageManagerService的本地变量中，用于管理查询调用，当系统中任意某个APK的package发生改变时，如卸载，升级等操作都会更新package的统计数据到PackageManagerService，PackageManagerService正式基于拥有系统中所有的Package的信息才能胜任"包管理"这个管理者的角色。PackageManagerService的工作流程相对简单，复杂的是其中用于保存各种信息的数据结构和它们的关联关系，以及对应影响结果的策略控制(比如系统应用和普通应用)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2、包扫描过程组的不同理解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如果把包扫描过程组看成一件事，那么这件事就是：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调用PackageManagerService类的静态方法main()方法来获取PackageManagerService对象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如果把包扫描过程组看成两件事，那么这两件事就是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1、创建PackageManagerService对象</w:t>
      </w:r>
      <w:r w:rsidRPr="00311019">
        <w:rPr>
          <w:rFonts w:ascii="宋体" w:eastAsia="宋体" w:hAnsi="宋体" w:cs="宋体"/>
          <w:sz w:val="24"/>
          <w:szCs w:val="24"/>
        </w:rPr>
        <w:br/>
        <w:t>2、将PackageManagerService向ServiceManager注册，即加入SMS，方便后续其他进程或者app通过ServiceManager获得PackageManagerService服务。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如果把包扫描过程组看成三件事，那么这三件事是：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1、先读取保存在packages.xml中记录的系统关机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前记录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所有安装的APP信息， 将其保存在PackageManagerServiced中mSettings中的mPackages中。</w:t>
      </w:r>
      <w:r w:rsidRPr="00311019">
        <w:rPr>
          <w:rFonts w:ascii="宋体" w:eastAsia="宋体" w:hAnsi="宋体" w:cs="宋体"/>
          <w:sz w:val="24"/>
          <w:szCs w:val="24"/>
        </w:rPr>
        <w:br/>
        <w:t>2、扫描指定的若干目录中的app，并把信息记录在PackageManagerServiced的mPackages中。</w:t>
      </w:r>
      <w:r w:rsidRPr="00311019">
        <w:rPr>
          <w:rFonts w:ascii="宋体" w:eastAsia="宋体" w:hAnsi="宋体" w:cs="宋体"/>
          <w:sz w:val="24"/>
          <w:szCs w:val="24"/>
        </w:rPr>
        <w:br/>
        <w:t>3、最后上面的两者进行对比，看是否有升级的APP，然后进行相关处理，最后写入package.xml中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当然换一个角度，以扫描角度来看，也可以把包扫描分解成另外三个阶段：</w:t>
      </w:r>
    </w:p>
    <w:p w:rsidR="00311019" w:rsidRPr="00311019" w:rsidRDefault="00311019" w:rsidP="00311019">
      <w:pPr>
        <w:numPr>
          <w:ilvl w:val="0"/>
          <w:numId w:val="15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扫描目标文件夹之前的准备工作</w:t>
      </w:r>
    </w:p>
    <w:p w:rsidR="00311019" w:rsidRPr="00311019" w:rsidRDefault="00311019" w:rsidP="00311019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扫描目标文件夹</w:t>
      </w:r>
    </w:p>
    <w:p w:rsidR="00311019" w:rsidRPr="00311019" w:rsidRDefault="00311019" w:rsidP="00311019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扫描目标文件夹之后的工作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如果把包扫描过程组看成四件事，那么这四件事是：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1、读取响应的配置文件</w:t>
      </w:r>
      <w:r w:rsidRPr="00311019">
        <w:rPr>
          <w:rFonts w:ascii="宋体" w:eastAsia="宋体" w:hAnsi="宋体" w:cs="宋体"/>
          <w:sz w:val="24"/>
          <w:szCs w:val="24"/>
        </w:rPr>
        <w:br/>
        <w:t>2、优化APK和Jar包</w:t>
      </w:r>
      <w:r w:rsidRPr="00311019">
        <w:rPr>
          <w:rFonts w:ascii="宋体" w:eastAsia="宋体" w:hAnsi="宋体" w:cs="宋体"/>
          <w:sz w:val="24"/>
          <w:szCs w:val="24"/>
        </w:rPr>
        <w:br/>
        <w:t>3、扫描系统中所有安装的应用</w:t>
      </w:r>
      <w:r w:rsidRPr="00311019">
        <w:rPr>
          <w:rFonts w:ascii="宋体" w:eastAsia="宋体" w:hAnsi="宋体" w:cs="宋体"/>
          <w:sz w:val="24"/>
          <w:szCs w:val="24"/>
        </w:rPr>
        <w:br/>
        <w:t>4、把扫描出的所有应用信息进行保存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如果把包扫描过程组划分的更细，则我将其分为6大步骤</w:t>
      </w:r>
    </w:p>
    <w:p w:rsidR="00311019" w:rsidRPr="00311019" w:rsidRDefault="00311019" w:rsidP="00311019">
      <w:pPr>
        <w:numPr>
          <w:ilvl w:val="0"/>
          <w:numId w:val="16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1、变量初始化，包括mSettings，mInstaller，mPackageDexOptimizer等等</w:t>
      </w:r>
    </w:p>
    <w:p w:rsidR="00311019" w:rsidRPr="00311019" w:rsidRDefault="00311019" w:rsidP="00311019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2、读取配置文件</w:t>
      </w:r>
    </w:p>
    <w:p w:rsidR="00311019" w:rsidRPr="00311019" w:rsidRDefault="00311019" w:rsidP="00311019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3、扫描系统Package，包含Dex优化</w:t>
      </w:r>
    </w:p>
    <w:p w:rsidR="00311019" w:rsidRPr="00311019" w:rsidRDefault="00311019" w:rsidP="00311019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4、保存扫描信息</w:t>
      </w:r>
    </w:p>
    <w:p w:rsidR="00311019" w:rsidRPr="00311019" w:rsidRDefault="00311019" w:rsidP="00311019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5、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扫描非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系统应用</w:t>
      </w:r>
    </w:p>
    <w:p w:rsidR="00311019" w:rsidRPr="00311019" w:rsidRDefault="00311019" w:rsidP="00311019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6、更新数据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如果把包扫描过程组划分的更细，则我将其分为9大步</w:t>
      </w:r>
      <w:r w:rsidRPr="00311019">
        <w:rPr>
          <w:rFonts w:ascii="宋体" w:eastAsia="宋体" w:hAnsi="宋体" w:cs="宋体"/>
          <w:sz w:val="24"/>
          <w:szCs w:val="24"/>
        </w:rPr>
        <w:br/>
        <w:t>第一步：创建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Settings</w:t>
      </w:r>
      <w:r w:rsidRPr="00311019">
        <w:rPr>
          <w:rFonts w:ascii="宋体" w:eastAsia="宋体" w:hAnsi="宋体" w:cs="宋体"/>
          <w:sz w:val="24"/>
          <w:szCs w:val="24"/>
        </w:rPr>
        <w:t>对象，并调用其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addSharedUserLPw()</w:t>
      </w:r>
      <w:r w:rsidRPr="00311019">
        <w:rPr>
          <w:rFonts w:ascii="宋体" w:eastAsia="宋体" w:hAnsi="宋体" w:cs="宋体"/>
          <w:sz w:val="24"/>
          <w:szCs w:val="24"/>
        </w:rPr>
        <w:t>方法，保存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ShareUserSetting</w:t>
      </w:r>
      <w:r w:rsidRPr="00311019">
        <w:rPr>
          <w:rFonts w:ascii="宋体" w:eastAsia="宋体" w:hAnsi="宋体" w:cs="宋体"/>
          <w:sz w:val="24"/>
          <w:szCs w:val="24"/>
        </w:rPr>
        <w:t>信息</w:t>
      </w:r>
      <w:r w:rsidRPr="00311019">
        <w:rPr>
          <w:rFonts w:ascii="宋体" w:eastAsia="宋体" w:hAnsi="宋体" w:cs="宋体"/>
          <w:sz w:val="24"/>
          <w:szCs w:val="24"/>
        </w:rPr>
        <w:br/>
        <w:t>第二步：创建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Installer</w:t>
      </w:r>
      <w:r w:rsidRPr="00311019">
        <w:rPr>
          <w:rFonts w:ascii="宋体" w:eastAsia="宋体" w:hAnsi="宋体" w:cs="宋体"/>
          <w:sz w:val="24"/>
          <w:szCs w:val="24"/>
        </w:rPr>
        <w:t>对象，用于Native进程installd交互</w:t>
      </w:r>
      <w:r w:rsidRPr="00311019">
        <w:rPr>
          <w:rFonts w:ascii="宋体" w:eastAsia="宋体" w:hAnsi="宋体" w:cs="宋体"/>
          <w:sz w:val="24"/>
          <w:szCs w:val="24"/>
        </w:rPr>
        <w:br/>
        <w:t>第三步：创建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ThreadHandler</w:t>
      </w:r>
      <w:r w:rsidRPr="00311019">
        <w:rPr>
          <w:rFonts w:ascii="宋体" w:eastAsia="宋体" w:hAnsi="宋体" w:cs="宋体"/>
          <w:sz w:val="24"/>
          <w:szCs w:val="24"/>
        </w:rPr>
        <w:t>线程，并以其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Looper</w:t>
      </w:r>
      <w:r w:rsidRPr="00311019">
        <w:rPr>
          <w:rFonts w:ascii="宋体" w:eastAsia="宋体" w:hAnsi="宋体" w:cs="宋体"/>
          <w:sz w:val="24"/>
          <w:szCs w:val="24"/>
        </w:rPr>
        <w:t>为参数创建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PackageHandler</w:t>
      </w:r>
      <w:r w:rsidRPr="00311019">
        <w:rPr>
          <w:rFonts w:ascii="宋体" w:eastAsia="宋体" w:hAnsi="宋体" w:cs="宋体"/>
          <w:sz w:val="24"/>
          <w:szCs w:val="24"/>
        </w:rPr>
        <w:t>对象，用于程序的安装和卸载</w:t>
      </w:r>
      <w:r w:rsidRPr="00311019">
        <w:rPr>
          <w:rFonts w:ascii="宋体" w:eastAsia="宋体" w:hAnsi="宋体" w:cs="宋体"/>
          <w:sz w:val="24"/>
          <w:szCs w:val="24"/>
        </w:rPr>
        <w:br/>
        <w:t>第四步：根据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Installer</w:t>
      </w:r>
      <w:r w:rsidRPr="00311019">
        <w:rPr>
          <w:rFonts w:ascii="宋体" w:eastAsia="宋体" w:hAnsi="宋体" w:cs="宋体"/>
          <w:sz w:val="24"/>
          <w:szCs w:val="24"/>
        </w:rPr>
        <w:t>对象和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/data/user</w:t>
      </w:r>
      <w:r w:rsidRPr="00311019">
        <w:rPr>
          <w:rFonts w:ascii="宋体" w:eastAsia="宋体" w:hAnsi="宋体" w:cs="宋体"/>
          <w:sz w:val="24"/>
          <w:szCs w:val="24"/>
        </w:rPr>
        <w:t>文件对象创建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UserManager</w:t>
      </w:r>
      <w:r w:rsidRPr="00311019">
        <w:rPr>
          <w:rFonts w:ascii="宋体" w:eastAsia="宋体" w:hAnsi="宋体" w:cs="宋体"/>
          <w:sz w:val="24"/>
          <w:szCs w:val="24"/>
        </w:rPr>
        <w:t>对象，用于多用户管理</w:t>
      </w:r>
      <w:r w:rsidRPr="00311019">
        <w:rPr>
          <w:rFonts w:ascii="宋体" w:eastAsia="宋体" w:hAnsi="宋体" w:cs="宋体"/>
          <w:sz w:val="24"/>
          <w:szCs w:val="24"/>
        </w:rPr>
        <w:br/>
        <w:t>第五步：调用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readPermissions()</w:t>
      </w:r>
      <w:r w:rsidRPr="00311019">
        <w:rPr>
          <w:rFonts w:ascii="宋体" w:eastAsia="宋体" w:hAnsi="宋体" w:cs="宋体"/>
          <w:sz w:val="24"/>
          <w:szCs w:val="24"/>
        </w:rPr>
        <w:t>方法，从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/system/etc/permissions</w:t>
      </w:r>
      <w:r w:rsidRPr="00311019">
        <w:rPr>
          <w:rFonts w:ascii="宋体" w:eastAsia="宋体" w:hAnsi="宋体" w:cs="宋体"/>
          <w:sz w:val="24"/>
          <w:szCs w:val="24"/>
        </w:rPr>
        <w:t>目录下的XML文件读取权限信息</w:t>
      </w:r>
      <w:r w:rsidRPr="00311019">
        <w:rPr>
          <w:rFonts w:ascii="宋体" w:eastAsia="宋体" w:hAnsi="宋体" w:cs="宋体"/>
          <w:sz w:val="24"/>
          <w:szCs w:val="24"/>
        </w:rPr>
        <w:br/>
        <w:t>第六步：调用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Settings</w:t>
      </w:r>
      <w:r w:rsidRPr="00311019">
        <w:rPr>
          <w:rFonts w:ascii="宋体" w:eastAsia="宋体" w:hAnsi="宋体" w:cs="宋体"/>
          <w:sz w:val="24"/>
          <w:szCs w:val="24"/>
        </w:rPr>
        <w:t>对象的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readLPw()</w:t>
      </w:r>
      <w:r w:rsidRPr="00311019">
        <w:rPr>
          <w:rFonts w:ascii="宋体" w:eastAsia="宋体" w:hAnsi="宋体" w:cs="宋体"/>
          <w:sz w:val="24"/>
          <w:szCs w:val="24"/>
        </w:rPr>
        <w:t>方法解析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/data/system</w:t>
      </w:r>
      <w:r w:rsidRPr="00311019">
        <w:rPr>
          <w:rFonts w:ascii="宋体" w:eastAsia="宋体" w:hAnsi="宋体" w:cs="宋体"/>
          <w:sz w:val="24"/>
          <w:szCs w:val="24"/>
        </w:rPr>
        <w:t>目录下的文件：</w:t>
      </w:r>
      <w:r w:rsidRPr="00311019">
        <w:rPr>
          <w:rFonts w:ascii="宋体" w:eastAsia="宋体" w:hAnsi="宋体" w:cs="宋体"/>
          <w:sz w:val="24"/>
          <w:szCs w:val="24"/>
        </w:rPr>
        <w:br/>
        <w:t>第七步：扫描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/system/frameworks</w:t>
      </w:r>
      <w:r w:rsidRPr="00311019">
        <w:rPr>
          <w:rFonts w:ascii="宋体" w:eastAsia="宋体" w:hAnsi="宋体" w:cs="宋体"/>
          <w:sz w:val="24"/>
          <w:szCs w:val="24"/>
        </w:rPr>
        <w:t>目录以及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BOOTCLASSPATH</w:t>
      </w:r>
      <w:r w:rsidRPr="00311019">
        <w:rPr>
          <w:rFonts w:ascii="宋体" w:eastAsia="宋体" w:hAnsi="宋体" w:cs="宋体"/>
          <w:sz w:val="24"/>
          <w:szCs w:val="24"/>
        </w:rPr>
        <w:t>和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platform.xml</w:t>
      </w:r>
      <w:r w:rsidRPr="00311019">
        <w:rPr>
          <w:rFonts w:ascii="宋体" w:eastAsia="宋体" w:hAnsi="宋体" w:cs="宋体"/>
          <w:sz w:val="24"/>
          <w:szCs w:val="24"/>
        </w:rPr>
        <w:t>定义的系统目录下的jar和APK文件是否需要dex优化，如果需要则调用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Installer.dexopt()</w:t>
      </w:r>
      <w:r w:rsidRPr="00311019">
        <w:rPr>
          <w:rFonts w:ascii="宋体" w:eastAsia="宋体" w:hAnsi="宋体" w:cs="宋体"/>
          <w:sz w:val="24"/>
          <w:szCs w:val="24"/>
        </w:rPr>
        <w:t>方法来发送消息给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installd</w:t>
      </w:r>
      <w:r w:rsidRPr="00311019">
        <w:rPr>
          <w:rFonts w:ascii="宋体" w:eastAsia="宋体" w:hAnsi="宋体" w:cs="宋体"/>
          <w:sz w:val="24"/>
          <w:szCs w:val="24"/>
        </w:rPr>
        <w:t>让它优化；如果任意一个文件执行了dex优化操作，删除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/data/dalvik-cache</w:t>
      </w:r>
      <w:r w:rsidRPr="00311019">
        <w:rPr>
          <w:rFonts w:ascii="宋体" w:eastAsia="宋体" w:hAnsi="宋体" w:cs="宋体"/>
          <w:sz w:val="24"/>
          <w:szCs w:val="24"/>
        </w:rPr>
        <w:t>目录下的缓存文件</w:t>
      </w:r>
      <w:r w:rsidRPr="00311019">
        <w:rPr>
          <w:rFonts w:ascii="宋体" w:eastAsia="宋体" w:hAnsi="宋体" w:cs="宋体"/>
          <w:sz w:val="24"/>
          <w:szCs w:val="24"/>
        </w:rPr>
        <w:br/>
        <w:t>第八步：创建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AppDirObserver</w:t>
      </w:r>
      <w:r w:rsidRPr="00311019">
        <w:rPr>
          <w:rFonts w:ascii="宋体" w:eastAsia="宋体" w:hAnsi="宋体" w:cs="宋体"/>
          <w:sz w:val="24"/>
          <w:szCs w:val="24"/>
        </w:rPr>
        <w:t>对象监听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/system/frameworks、/system/app、/vendor/app(厂商定制)、/data/app、/data/app-private</w:t>
      </w:r>
      <w:r w:rsidRPr="00311019">
        <w:rPr>
          <w:rFonts w:ascii="宋体" w:eastAsia="宋体" w:hAnsi="宋体" w:cs="宋体"/>
          <w:sz w:val="24"/>
          <w:szCs w:val="24"/>
        </w:rPr>
        <w:t>5个目录，并调用scanDirLI()方法扫描其中的APK文件：</w:t>
      </w:r>
      <w:r w:rsidRPr="00311019">
        <w:rPr>
          <w:rFonts w:ascii="宋体" w:eastAsia="宋体" w:hAnsi="宋体" w:cs="宋体"/>
          <w:sz w:val="24"/>
          <w:szCs w:val="24"/>
        </w:rPr>
        <w:br/>
        <w:t>第九步：汇总上面扫描XML和APK得到的信息，并写入文件;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3、如果把包扫描过程组划分为"</w:t>
      </w:r>
      <w:proofErr w:type="gramStart"/>
      <w:r w:rsidRPr="00311019">
        <w:rPr>
          <w:rFonts w:ascii="宋体" w:eastAsia="宋体" w:hAnsi="宋体" w:cs="宋体"/>
          <w:b/>
          <w:bCs/>
          <w:sz w:val="24"/>
          <w:szCs w:val="24"/>
        </w:rPr>
        <w:t>方法级</w:t>
      </w:r>
      <w:proofErr w:type="gramEnd"/>
      <w:r w:rsidRPr="00311019">
        <w:rPr>
          <w:rFonts w:ascii="宋体" w:eastAsia="宋体" w:hAnsi="宋体" w:cs="宋体"/>
          <w:b/>
          <w:bCs/>
          <w:sz w:val="24"/>
          <w:szCs w:val="24"/>
        </w:rPr>
        <w:t>"的流程，如下图：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/upload-images.jianshu.io/upload_images/5713484-b5c7ca62d49e7ff9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7095" id="矩形 7" o:spid="_x0000_s1026" alt="//upload-images.jianshu.io/upload_images/5713484-b5c7ca62d49e7ff9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/mxgh8DAABB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开机扫描流程.png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hyperlink r:id="rId9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大图地址3</w:t>
        </w:r>
      </w:hyperlink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4、温馨提醒</w:t>
      </w:r>
    </w:p>
    <w:p w:rsidR="00311019" w:rsidRPr="00311019" w:rsidRDefault="00311019" w:rsidP="00311019">
      <w:pPr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packages.xml中&lt;package&gt;标签记录的APP的安装信息。有独立uid的APP，后面再反序列化的时候，会映射为PackageSetting对象，保存在mSettings的mPackages中；有sharedUid的APP，后面反序列化的时候，会映射为PendingPackage对象，保存在mSettings的mPendingPackages中。</w:t>
      </w:r>
    </w:p>
    <w:p w:rsidR="00311019" w:rsidRPr="00311019" w:rsidRDefault="00311019" w:rsidP="00311019">
      <w:pPr>
        <w:numPr>
          <w:ilvl w:val="0"/>
          <w:numId w:val="1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对于&lt;share-user&gt;标签记录的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的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share uid信息，封装为SharedUserSetting对象，保存到mSettings里面的mSharedUser中，在此过程中遇到的uid和 shared uid都保存在mUserIds中，并让每个uid指向与之关联的PackageSetting对象，或者SharedUserSetting对象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5、小结</w:t>
      </w:r>
    </w:p>
    <w:p w:rsidR="00311019" w:rsidRPr="00311019" w:rsidRDefault="00311019" w:rsidP="00311019">
      <w:pPr>
        <w:numPr>
          <w:ilvl w:val="0"/>
          <w:numId w:val="18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PackageManagerService是伴随着系统进程启动而启动的，最终会构造一个PackageManagerService对象，此后，PackageManagerService将成为Android世界的包管理者，对外提供包的增、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删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、改、查的操作</w:t>
      </w:r>
    </w:p>
    <w:p w:rsidR="00311019" w:rsidRPr="00311019" w:rsidRDefault="00311019" w:rsidP="00311019">
      <w:pPr>
        <w:numPr>
          <w:ilvl w:val="0"/>
          <w:numId w:val="18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PackageManagerService的启动过程中，最重要的是对所有静态APK文件进行扫描，生成一个在内存中的数据结构Package，PackageManagerService实际上就是维护这所有在内存中的数据结构。已有的包的历史信息会写入磁石，PackageManagerService的Settings专门来管理写入磁盘的包信息。</w:t>
      </w:r>
    </w:p>
    <w:p w:rsidR="00311019" w:rsidRPr="00311019" w:rsidRDefault="00311019" w:rsidP="00311019">
      <w:pPr>
        <w:numPr>
          <w:ilvl w:val="0"/>
          <w:numId w:val="18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所有包的信息扫描完成后，需要对应用进行授权，这是Android权限管理的一部分。随着 Android版本的升级，授权机制略有区别，总体框架是：每个APK都可以声明权限，并为权限设定保护级别，其他APK需要使用这些权限的时候，需要先申请，再由系统判定是否进行授权。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(二)、包安装的过程组——即安装一个新的APK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安装一个APK的其大致流程如下：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//upload-images.jianshu.io/upload_images/5713484-36bddaa4264c58d4.png?imageMogr2/auto-orient/strip%7CimageView2/2/w/80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EB7EAE" id="矩形 6" o:spid="_x0000_s1026" alt="//upload-images.jianshu.io/upload_images/5713484-36bddaa4264c58d4.png?imageMogr2/auto-orient/strip%7CimageView2/2/w/80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w0WUAdAwAAQ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大致流程.png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通常，安装一个APK 通常分为以下4种方式</w:t>
      </w:r>
    </w:p>
    <w:p w:rsidR="00311019" w:rsidRPr="00311019" w:rsidRDefault="00311019" w:rsidP="00311019">
      <w:pPr>
        <w:numPr>
          <w:ilvl w:val="0"/>
          <w:numId w:val="19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安装系统应用</w:t>
      </w:r>
    </w:p>
    <w:p w:rsidR="00311019" w:rsidRPr="00311019" w:rsidRDefault="00311019" w:rsidP="00311019">
      <w:pPr>
        <w:numPr>
          <w:ilvl w:val="0"/>
          <w:numId w:val="19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网络下载应用安装</w:t>
      </w:r>
    </w:p>
    <w:p w:rsidR="00311019" w:rsidRPr="00311019" w:rsidRDefault="00311019" w:rsidP="00311019">
      <w:pPr>
        <w:numPr>
          <w:ilvl w:val="0"/>
          <w:numId w:val="19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ADB工具安装</w:t>
      </w:r>
    </w:p>
    <w:p w:rsidR="00311019" w:rsidRPr="00311019" w:rsidRDefault="00311019" w:rsidP="00311019">
      <w:pPr>
        <w:numPr>
          <w:ilvl w:val="0"/>
          <w:numId w:val="19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第三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方应用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安装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下面我们就依次介绍下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1、 安装系统应用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系统的应用的安装主要在PackageManagerService的main方法里面进行操作的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其顺序如下：</w:t>
      </w:r>
      <w:r w:rsidRPr="00311019">
        <w:rPr>
          <w:rFonts w:ascii="宋体" w:eastAsia="宋体" w:hAnsi="宋体" w:cs="宋体"/>
          <w:sz w:val="24"/>
          <w:szCs w:val="24"/>
        </w:rPr>
        <w:br/>
        <w:t>第一步：PackageManagerService.main()初始化注册</w:t>
      </w:r>
      <w:r w:rsidRPr="00311019">
        <w:rPr>
          <w:rFonts w:ascii="宋体" w:eastAsia="宋体" w:hAnsi="宋体" w:cs="宋体"/>
          <w:sz w:val="24"/>
          <w:szCs w:val="24"/>
        </w:rPr>
        <w:br/>
        <w:t>第二步：建立Java层的installer与C层的intalld的socket联接</w:t>
      </w:r>
      <w:r w:rsidRPr="00311019">
        <w:rPr>
          <w:rFonts w:ascii="宋体" w:eastAsia="宋体" w:hAnsi="宋体" w:cs="宋体"/>
          <w:sz w:val="24"/>
          <w:szCs w:val="24"/>
        </w:rPr>
        <w:br/>
        <w:t>第三步：建立PackageHandler消息循环</w:t>
      </w:r>
      <w:r w:rsidRPr="00311019">
        <w:rPr>
          <w:rFonts w:ascii="宋体" w:eastAsia="宋体" w:hAnsi="宋体" w:cs="宋体"/>
          <w:sz w:val="24"/>
          <w:szCs w:val="24"/>
        </w:rPr>
        <w:br/>
        <w:t>第四步：调用成员变量mSettings的readLPw()方法恢复上一次的安装信息</w:t>
      </w:r>
      <w:r w:rsidRPr="00311019">
        <w:rPr>
          <w:rFonts w:ascii="宋体" w:eastAsia="宋体" w:hAnsi="宋体" w:cs="宋体"/>
          <w:sz w:val="24"/>
          <w:szCs w:val="24"/>
        </w:rPr>
        <w:br/>
        <w:t>第五步：.jar文件的detopt优化</w:t>
      </w:r>
      <w:r w:rsidRPr="00311019">
        <w:rPr>
          <w:rFonts w:ascii="宋体" w:eastAsia="宋体" w:hAnsi="宋体" w:cs="宋体"/>
          <w:sz w:val="24"/>
          <w:szCs w:val="24"/>
        </w:rPr>
        <w:br/>
        <w:t>第六步：scanDirLI函数扫描特定目录的APK文件解析</w:t>
      </w:r>
      <w:r w:rsidRPr="00311019">
        <w:rPr>
          <w:rFonts w:ascii="宋体" w:eastAsia="宋体" w:hAnsi="宋体" w:cs="宋体"/>
          <w:sz w:val="24"/>
          <w:szCs w:val="24"/>
        </w:rPr>
        <w:br/>
        <w:t>第七步：updatePermissionsLPw()函数分配权限</w:t>
      </w:r>
      <w:r w:rsidRPr="00311019">
        <w:rPr>
          <w:rFonts w:ascii="宋体" w:eastAsia="宋体" w:hAnsi="宋体" w:cs="宋体"/>
          <w:sz w:val="24"/>
          <w:szCs w:val="24"/>
        </w:rPr>
        <w:br/>
        <w:t>第八步：调用mSettings.writeLPr()保存安装信息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2、 网络下载应用安装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其顺序如下：</w:t>
      </w:r>
      <w:r w:rsidRPr="00311019">
        <w:rPr>
          <w:rFonts w:ascii="宋体" w:eastAsia="宋体" w:hAnsi="宋体" w:cs="宋体"/>
          <w:sz w:val="24"/>
          <w:szCs w:val="24"/>
        </w:rPr>
        <w:br/>
        <w:t>第一步：调用PackageManagerService的installPackage方法</w:t>
      </w:r>
      <w:r w:rsidRPr="00311019">
        <w:rPr>
          <w:rFonts w:ascii="宋体" w:eastAsia="宋体" w:hAnsi="宋体" w:cs="宋体"/>
          <w:sz w:val="24"/>
          <w:szCs w:val="24"/>
        </w:rPr>
        <w:br/>
        <w:t>第二步：上面的方法调用installPackageWithVerfication()，进行权限校验，发送INIT_COPY的msg</w:t>
      </w:r>
      <w:r w:rsidRPr="00311019">
        <w:rPr>
          <w:rFonts w:ascii="宋体" w:eastAsia="宋体" w:hAnsi="宋体" w:cs="宋体"/>
          <w:sz w:val="24"/>
          <w:szCs w:val="24"/>
        </w:rPr>
        <w:br/>
        <w:t>第三步：进入PackageManagerService的doHandleMessage方法的INIT_COPY分支</w:t>
      </w:r>
      <w:r w:rsidRPr="00311019">
        <w:rPr>
          <w:rFonts w:ascii="宋体" w:eastAsia="宋体" w:hAnsi="宋体" w:cs="宋体"/>
          <w:sz w:val="24"/>
          <w:szCs w:val="24"/>
        </w:rPr>
        <w:br/>
        <w:t>第四步：成功绑定了com.android.defcontainer.DefaultContainerService服务，进入MCS_BOUND分支</w:t>
      </w:r>
      <w:r w:rsidRPr="00311019">
        <w:rPr>
          <w:rFonts w:ascii="宋体" w:eastAsia="宋体" w:hAnsi="宋体" w:cs="宋体"/>
          <w:sz w:val="24"/>
          <w:szCs w:val="24"/>
        </w:rPr>
        <w:br/>
        <w:t>第五步：里面调用PackageManagerService中内部抽象类HandlerParams的子类InstallParams的startCopy方法。</w:t>
      </w:r>
      <w:r w:rsidRPr="00311019">
        <w:rPr>
          <w:rFonts w:ascii="宋体" w:eastAsia="宋体" w:hAnsi="宋体" w:cs="宋体"/>
          <w:sz w:val="24"/>
          <w:szCs w:val="24"/>
        </w:rPr>
        <w:br/>
        <w:t>第六步：抽象类的HandlerParams的startCopy方法调用了HandlerParams子类的handleStartCopy和handlerReturnCode两个方法</w:t>
      </w:r>
      <w:r w:rsidRPr="00311019">
        <w:rPr>
          <w:rFonts w:ascii="宋体" w:eastAsia="宋体" w:hAnsi="宋体" w:cs="宋体"/>
          <w:sz w:val="24"/>
          <w:szCs w:val="24"/>
        </w:rPr>
        <w:br/>
        <w:t>第七步：handlesStartCopy方法调用了InstallArgs的子类copyApk，它负责将下载的APK文件copy到/data/app</w:t>
      </w:r>
      <w:r w:rsidRPr="00311019">
        <w:rPr>
          <w:rFonts w:ascii="宋体" w:eastAsia="宋体" w:hAnsi="宋体" w:cs="宋体"/>
          <w:sz w:val="24"/>
          <w:szCs w:val="24"/>
        </w:rPr>
        <w:br/>
        <w:t>第八步：handleReturnCode调用handleReturnCode方法</w:t>
      </w:r>
      <w:r w:rsidRPr="00311019">
        <w:rPr>
          <w:rFonts w:ascii="宋体" w:eastAsia="宋体" w:hAnsi="宋体" w:cs="宋体"/>
          <w:sz w:val="24"/>
          <w:szCs w:val="24"/>
        </w:rPr>
        <w:br/>
        <w:t>第九步：调用PackageManagerService服务的installPackageLI(PackageParser.Package, int, int, UserHandle, String, String,PackageInstalledInfo)方法进行APK扫描。</w:t>
      </w:r>
      <w:r w:rsidRPr="00311019">
        <w:rPr>
          <w:rFonts w:ascii="宋体" w:eastAsia="宋体" w:hAnsi="宋体" w:cs="宋体"/>
          <w:sz w:val="24"/>
          <w:szCs w:val="24"/>
        </w:rPr>
        <w:br/>
        <w:t>第十步：上面的方法判断是否APP应安装，调用installNewPackageLI或replacePackageLI方法</w:t>
      </w:r>
      <w:r w:rsidRPr="00311019">
        <w:rPr>
          <w:rFonts w:ascii="宋体" w:eastAsia="宋体" w:hAnsi="宋体" w:cs="宋体"/>
          <w:sz w:val="24"/>
          <w:szCs w:val="24"/>
        </w:rPr>
        <w:br/>
        <w:t>第十一步：调用updateSettingsLI方法进行更新PackageManagerService的Settings</w:t>
      </w:r>
      <w:r w:rsidRPr="00311019">
        <w:rPr>
          <w:rFonts w:ascii="宋体" w:eastAsia="宋体" w:hAnsi="宋体" w:cs="宋体"/>
          <w:sz w:val="24"/>
          <w:szCs w:val="24"/>
        </w:rPr>
        <w:br/>
        <w:t>第十二步：发送what值为POST_INSTALL的Message给PackageHandler进行处理</w:t>
      </w:r>
      <w:r w:rsidRPr="00311019">
        <w:rPr>
          <w:rFonts w:ascii="宋体" w:eastAsia="宋体" w:hAnsi="宋体" w:cs="宋体"/>
          <w:sz w:val="24"/>
          <w:szCs w:val="24"/>
        </w:rPr>
        <w:br/>
        <w:t>第十三步：发送what值为MCS_UNBIND的Message给PackageHandler，进而调用PackageHandler.disconnectService()中断连接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3、 ADB工具安装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Android Debug Bridge (adb)是SDK自带的管理设备的工具，通过ADB命令的方式也可以为手机或者模拟器安装应用，其入口函数为pm.java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Android Debug Bridge (adb) 是SDK自带的管理设备的工具，通过ADB命令行的方式也可以为手机或模拟器安装应用，其入口函数源文件为</w:t>
      </w:r>
      <w:hyperlink r:id="rId10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pm.java</w:t>
        </w:r>
      </w:hyperlink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其顺序如下：</w:t>
      </w:r>
      <w:r w:rsidRPr="00311019">
        <w:rPr>
          <w:rFonts w:ascii="宋体" w:eastAsia="宋体" w:hAnsi="宋体" w:cs="宋体"/>
          <w:sz w:val="24"/>
          <w:szCs w:val="24"/>
        </w:rPr>
        <w:br/>
        <w:t>第一步：pm.java的runInstall()方法</w:t>
      </w:r>
      <w:r w:rsidRPr="00311019">
        <w:rPr>
          <w:rFonts w:ascii="宋体" w:eastAsia="宋体" w:hAnsi="宋体" w:cs="宋体"/>
          <w:sz w:val="24"/>
          <w:szCs w:val="24"/>
        </w:rPr>
        <w:br/>
        <w:t>第二步：参数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不对会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调用showUsage方法，弹出使用说明</w:t>
      </w:r>
      <w:r w:rsidRPr="00311019">
        <w:rPr>
          <w:rFonts w:ascii="宋体" w:eastAsia="宋体" w:hAnsi="宋体" w:cs="宋体"/>
          <w:sz w:val="24"/>
          <w:szCs w:val="24"/>
        </w:rPr>
        <w:br/>
        <w:t>第三步：正常情况runInstall会调用mPm变量的installPackageWithVerification方法</w:t>
      </w:r>
      <w:r w:rsidRPr="00311019">
        <w:rPr>
          <w:rFonts w:ascii="宋体" w:eastAsia="宋体" w:hAnsi="宋体" w:cs="宋体"/>
          <w:sz w:val="24"/>
          <w:szCs w:val="24"/>
        </w:rPr>
        <w:br/>
        <w:t>第四步：由于pm.java中的变量mPm是PackageManagerService的实例，所以实际上是调用PackageManagerService的installPackageWithVerfication()方法</w:t>
      </w:r>
      <w:r w:rsidRPr="00311019">
        <w:rPr>
          <w:rFonts w:ascii="宋体" w:eastAsia="宋体" w:hAnsi="宋体" w:cs="宋体"/>
          <w:sz w:val="24"/>
          <w:szCs w:val="24"/>
        </w:rPr>
        <w:br/>
        <w:t>第五步：进入PackageManagerService的doHandleMessage方法的INIT_COPY分支</w:t>
      </w:r>
      <w:r w:rsidRPr="00311019">
        <w:rPr>
          <w:rFonts w:ascii="宋体" w:eastAsia="宋体" w:hAnsi="宋体" w:cs="宋体"/>
          <w:sz w:val="24"/>
          <w:szCs w:val="24"/>
        </w:rPr>
        <w:br/>
        <w:t>第六步：成功绑定了com.android.defcontainer.DefaultContainerService服务，进入MCS_BOUND分支</w:t>
      </w:r>
      <w:r w:rsidRPr="00311019">
        <w:rPr>
          <w:rFonts w:ascii="宋体" w:eastAsia="宋体" w:hAnsi="宋体" w:cs="宋体"/>
          <w:sz w:val="24"/>
          <w:szCs w:val="24"/>
        </w:rPr>
        <w:br/>
        <w:t>第七步：里面调用PackageManagerService中内部抽象类HandlerParams的子类InstallParams的startCopy方法。</w:t>
      </w:r>
      <w:r w:rsidRPr="00311019">
        <w:rPr>
          <w:rFonts w:ascii="宋体" w:eastAsia="宋体" w:hAnsi="宋体" w:cs="宋体"/>
          <w:sz w:val="24"/>
          <w:szCs w:val="24"/>
        </w:rPr>
        <w:br/>
        <w:t>第八步：抽象类的HandlerParams的startCopy方法调用了HandlerParams子类的handleStartCopy和handlerReturnCode两个方法</w:t>
      </w:r>
      <w:r w:rsidRPr="00311019">
        <w:rPr>
          <w:rFonts w:ascii="宋体" w:eastAsia="宋体" w:hAnsi="宋体" w:cs="宋体"/>
          <w:sz w:val="24"/>
          <w:szCs w:val="24"/>
        </w:rPr>
        <w:br/>
        <w:t>第九步：handlesStartCopy方法调用了InstallArgs的子类copyApk，它负责将下载的APK文件copy到/data/app</w:t>
      </w:r>
      <w:r w:rsidRPr="00311019">
        <w:rPr>
          <w:rFonts w:ascii="宋体" w:eastAsia="宋体" w:hAnsi="宋体" w:cs="宋体"/>
          <w:sz w:val="24"/>
          <w:szCs w:val="24"/>
        </w:rPr>
        <w:br/>
        <w:t>第十步：handleReturnCode调用handleReturnCode方法</w:t>
      </w:r>
      <w:r w:rsidRPr="00311019">
        <w:rPr>
          <w:rFonts w:ascii="宋体" w:eastAsia="宋体" w:hAnsi="宋体" w:cs="宋体"/>
          <w:sz w:val="24"/>
          <w:szCs w:val="24"/>
        </w:rPr>
        <w:br/>
        <w:t>第十一步：调用PackageManagerService服务的installPackageLI(PackageParser.Package, int, int, UserHandle, String, String,PackageInstalledInfo)方法进行APK扫描。</w:t>
      </w:r>
      <w:r w:rsidRPr="00311019">
        <w:rPr>
          <w:rFonts w:ascii="宋体" w:eastAsia="宋体" w:hAnsi="宋体" w:cs="宋体"/>
          <w:sz w:val="24"/>
          <w:szCs w:val="24"/>
        </w:rPr>
        <w:br/>
        <w:t>第十二步：上面的方法判断是否APP应安装，调用installNewPackageLI或replacePackageLI方法</w:t>
      </w:r>
      <w:r w:rsidRPr="00311019">
        <w:rPr>
          <w:rFonts w:ascii="宋体" w:eastAsia="宋体" w:hAnsi="宋体" w:cs="宋体"/>
          <w:sz w:val="24"/>
          <w:szCs w:val="24"/>
        </w:rPr>
        <w:br/>
        <w:t>第十三步：调用updateSettingsLI方法进行更新PackageManagerService的Settings</w:t>
      </w:r>
      <w:r w:rsidRPr="00311019">
        <w:rPr>
          <w:rFonts w:ascii="宋体" w:eastAsia="宋体" w:hAnsi="宋体" w:cs="宋体"/>
          <w:sz w:val="24"/>
          <w:szCs w:val="24"/>
        </w:rPr>
        <w:br/>
        <w:t>第十四步：发送what值为POST_INSTALL的Message给PackageHandler进行处理</w:t>
      </w:r>
      <w:r w:rsidRPr="00311019">
        <w:rPr>
          <w:rFonts w:ascii="宋体" w:eastAsia="宋体" w:hAnsi="宋体" w:cs="宋体"/>
          <w:sz w:val="24"/>
          <w:szCs w:val="24"/>
        </w:rPr>
        <w:br/>
        <w:t>第十五步：发送what值为MCS_UNBIND的Message给PackageHandler，进而调用PackageHandler.disconnectService()中断连接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//upload-images.jianshu.io/upload_images/5713484-a0dae766ff68c4db.png?imageMogr2/auto-orient/strip%7CimageView2/2/w/87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91D23" id="矩形 5" o:spid="_x0000_s1026" alt="//upload-images.jianshu.io/upload_images/5713484-a0dae766ff68c4db.png?imageMogr2/auto-orient/strip%7CimageView2/2/w/87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BmfkOHgMAAEA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ADB安装.png</w:t>
      </w:r>
    </w:p>
    <w:p w:rsidR="00311019" w:rsidRPr="00311019" w:rsidRDefault="00311019" w:rsidP="00311019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311019">
        <w:rPr>
          <w:rFonts w:ascii="宋体" w:eastAsia="宋体" w:hAnsi="宋体" w:cs="宋体"/>
          <w:b/>
          <w:bCs/>
          <w:sz w:val="20"/>
        </w:rPr>
        <w:t>4、 第三</w:t>
      </w:r>
      <w:proofErr w:type="gramStart"/>
      <w:r w:rsidRPr="00311019">
        <w:rPr>
          <w:rFonts w:ascii="宋体" w:eastAsia="宋体" w:hAnsi="宋体" w:cs="宋体"/>
          <w:b/>
          <w:bCs/>
          <w:sz w:val="20"/>
        </w:rPr>
        <w:t>方应用</w:t>
      </w:r>
      <w:proofErr w:type="gramEnd"/>
      <w:r w:rsidRPr="00311019">
        <w:rPr>
          <w:rFonts w:ascii="宋体" w:eastAsia="宋体" w:hAnsi="宋体" w:cs="宋体"/>
          <w:b/>
          <w:bCs/>
          <w:sz w:val="20"/>
        </w:rPr>
        <w:t>安装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第一步：调用PackageInstallerActivity的onCreate方法初始化安装界面</w:t>
      </w:r>
      <w:r w:rsidRPr="00311019">
        <w:rPr>
          <w:rFonts w:ascii="宋体" w:eastAsia="宋体" w:hAnsi="宋体" w:cs="宋体"/>
          <w:sz w:val="24"/>
          <w:szCs w:val="24"/>
        </w:rPr>
        <w:br/>
        <w:t>第二步：初始化界面以后调用initiateInstall方法</w:t>
      </w:r>
      <w:r w:rsidRPr="00311019">
        <w:rPr>
          <w:rFonts w:ascii="宋体" w:eastAsia="宋体" w:hAnsi="宋体" w:cs="宋体"/>
          <w:sz w:val="24"/>
          <w:szCs w:val="24"/>
        </w:rPr>
        <w:br/>
        <w:t>第三步：上面的方法调用startInstallConfirm方法，弹出确认和取消安装的按钮</w:t>
      </w:r>
      <w:r w:rsidRPr="00311019">
        <w:rPr>
          <w:rFonts w:ascii="宋体" w:eastAsia="宋体" w:hAnsi="宋体" w:cs="宋体"/>
          <w:sz w:val="24"/>
          <w:szCs w:val="24"/>
        </w:rPr>
        <w:br/>
        <w:t>第四步：点击确认按钮，打开新的activity：InstallAppProgress</w:t>
      </w:r>
      <w:r w:rsidRPr="00311019">
        <w:rPr>
          <w:rFonts w:ascii="宋体" w:eastAsia="宋体" w:hAnsi="宋体" w:cs="宋体"/>
          <w:sz w:val="24"/>
          <w:szCs w:val="24"/>
        </w:rPr>
        <w:br/>
        <w:t>第五步：InstallAppProgress类初始化带有进度条的界面之后，调用PackageManager的installPackage方法</w:t>
      </w:r>
      <w:r w:rsidRPr="00311019">
        <w:rPr>
          <w:rFonts w:ascii="宋体" w:eastAsia="宋体" w:hAnsi="宋体" w:cs="宋体"/>
          <w:sz w:val="24"/>
          <w:szCs w:val="24"/>
        </w:rPr>
        <w:br/>
        <w:t>第六步：PackageManager是PackageManagerService实例，所以就是调用PackageManagerService的installPackage方法</w:t>
      </w:r>
      <w:r w:rsidRPr="00311019">
        <w:rPr>
          <w:rFonts w:ascii="宋体" w:eastAsia="宋体" w:hAnsi="宋体" w:cs="宋体"/>
          <w:sz w:val="24"/>
          <w:szCs w:val="24"/>
        </w:rPr>
        <w:br/>
        <w:t>第七步：调用PackageManagerService的installPackage方法</w:t>
      </w:r>
      <w:r w:rsidRPr="00311019">
        <w:rPr>
          <w:rFonts w:ascii="宋体" w:eastAsia="宋体" w:hAnsi="宋体" w:cs="宋体"/>
          <w:sz w:val="24"/>
          <w:szCs w:val="24"/>
        </w:rPr>
        <w:br/>
        <w:t>第八步：上面的方法调用installPackageWithVerfication()，进行权限校验，发送INIT_COPY的msg</w:t>
      </w:r>
      <w:r w:rsidRPr="00311019">
        <w:rPr>
          <w:rFonts w:ascii="宋体" w:eastAsia="宋体" w:hAnsi="宋体" w:cs="宋体"/>
          <w:sz w:val="24"/>
          <w:szCs w:val="24"/>
        </w:rPr>
        <w:br/>
        <w:t>第九步：进入PackageManagerService的doHandleMessage方法的INIT_COPY分支</w:t>
      </w:r>
      <w:r w:rsidRPr="00311019">
        <w:rPr>
          <w:rFonts w:ascii="宋体" w:eastAsia="宋体" w:hAnsi="宋体" w:cs="宋体"/>
          <w:sz w:val="24"/>
          <w:szCs w:val="24"/>
        </w:rPr>
        <w:br/>
        <w:t>第十步：成功绑定了com.android.defcontainer.DefaultContainerService服务，进入MCS_BOUND分支</w:t>
      </w:r>
      <w:r w:rsidRPr="00311019">
        <w:rPr>
          <w:rFonts w:ascii="宋体" w:eastAsia="宋体" w:hAnsi="宋体" w:cs="宋体"/>
          <w:sz w:val="24"/>
          <w:szCs w:val="24"/>
        </w:rPr>
        <w:br/>
        <w:t>第十一步：里面调用PackageManagerService中内部抽象类HandlerParams的子类InstallParams的startCopy方法。</w:t>
      </w:r>
      <w:r w:rsidRPr="00311019">
        <w:rPr>
          <w:rFonts w:ascii="宋体" w:eastAsia="宋体" w:hAnsi="宋体" w:cs="宋体"/>
          <w:sz w:val="24"/>
          <w:szCs w:val="24"/>
        </w:rPr>
        <w:br/>
        <w:t>第十二步：抽象类的HandlerParams的startCopy方法调用了HandlerParams子类的handleStartCopy和handlerReturnCode两个方法</w:t>
      </w:r>
      <w:r w:rsidRPr="00311019">
        <w:rPr>
          <w:rFonts w:ascii="宋体" w:eastAsia="宋体" w:hAnsi="宋体" w:cs="宋体"/>
          <w:sz w:val="24"/>
          <w:szCs w:val="24"/>
        </w:rPr>
        <w:br/>
        <w:t>第十三步：handlesStartCopy方法调用了InstallArgs的子类copyApk，它负责将下载的APK文件copy到/data/app</w:t>
      </w:r>
      <w:r w:rsidRPr="00311019">
        <w:rPr>
          <w:rFonts w:ascii="宋体" w:eastAsia="宋体" w:hAnsi="宋体" w:cs="宋体"/>
          <w:sz w:val="24"/>
          <w:szCs w:val="24"/>
        </w:rPr>
        <w:br/>
        <w:t>第十四步：handleReturnCode调用handleReturnCode方法</w:t>
      </w:r>
      <w:r w:rsidRPr="00311019">
        <w:rPr>
          <w:rFonts w:ascii="宋体" w:eastAsia="宋体" w:hAnsi="宋体" w:cs="宋体"/>
          <w:sz w:val="24"/>
          <w:szCs w:val="24"/>
        </w:rPr>
        <w:br/>
        <w:t>第十五步：调用PackageManagerService服务的installPackageLI(PackageParser.Package, int, int, UserHandle, String, String,PackageInstalledInfo)方法进行APK扫描。</w:t>
      </w:r>
      <w:r w:rsidRPr="00311019">
        <w:rPr>
          <w:rFonts w:ascii="宋体" w:eastAsia="宋体" w:hAnsi="宋体" w:cs="宋体"/>
          <w:sz w:val="24"/>
          <w:szCs w:val="24"/>
        </w:rPr>
        <w:br/>
        <w:t>第十六步：上面的方法判断是否APP应安装，调用installNewPackageLI或replacePackageLI方法</w:t>
      </w:r>
      <w:r w:rsidRPr="00311019">
        <w:rPr>
          <w:rFonts w:ascii="宋体" w:eastAsia="宋体" w:hAnsi="宋体" w:cs="宋体"/>
          <w:sz w:val="24"/>
          <w:szCs w:val="24"/>
        </w:rPr>
        <w:br/>
        <w:t>第十七步：调用updateSettingsLI方法进行更新PackageManagerService的Settings</w:t>
      </w:r>
      <w:r w:rsidRPr="00311019">
        <w:rPr>
          <w:rFonts w:ascii="宋体" w:eastAsia="宋体" w:hAnsi="宋体" w:cs="宋体"/>
          <w:sz w:val="24"/>
          <w:szCs w:val="24"/>
        </w:rPr>
        <w:br/>
        <w:t>第十八步：发送what值为POST_INSTALL的Message给PackageHandler进行处理</w:t>
      </w:r>
      <w:r w:rsidRPr="00311019">
        <w:rPr>
          <w:rFonts w:ascii="宋体" w:eastAsia="宋体" w:hAnsi="宋体" w:cs="宋体"/>
          <w:sz w:val="24"/>
          <w:szCs w:val="24"/>
        </w:rPr>
        <w:br/>
        <w:t>第十九步：发送what值为MCS_UNBIND的Message给PackageHandler，进而调用PackageHandler.disconnectService()中断连接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//upload-images.jianshu.io/upload_images/5713484-08c2dcd72be8cb82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92BF0" id="矩形 4" o:spid="_x0000_s1026" alt="//upload-images.jianshu.io/upload_images/5713484-08c2dcd72be8cb82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wMrDRHgMAAEE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流程.png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hyperlink r:id="rId11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点击放大</w:t>
        </w:r>
        <w:proofErr w:type="gramStart"/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查看高</w:t>
        </w:r>
        <w:proofErr w:type="gramEnd"/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清无码大图</w:t>
        </w:r>
      </w:hyperlink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小结：</w:t>
      </w:r>
    </w:p>
    <w:p w:rsidR="00311019" w:rsidRPr="00311019" w:rsidRDefault="00311019" w:rsidP="00311019">
      <w:pPr>
        <w:numPr>
          <w:ilvl w:val="0"/>
          <w:numId w:val="20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1、安装和卸载都是通过PackageManager，实质上是实现了PackageManagerService来完成具体的操作，所有细节和逻辑均可以在PackageManagerService中跟踪查看。</w:t>
      </w:r>
    </w:p>
    <w:p w:rsidR="00311019" w:rsidRPr="00311019" w:rsidRDefault="00311019" w:rsidP="00311019">
      <w:pPr>
        <w:numPr>
          <w:ilvl w:val="0"/>
          <w:numId w:val="20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2、所有安装方式殊途同归，最终就是回到PackageManagerService中，然后调用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底层本地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代码的installd来完成的。</w:t>
      </w:r>
    </w:p>
    <w:p w:rsidR="00311019" w:rsidRPr="00311019" w:rsidRDefault="00311019" w:rsidP="00311019">
      <w:pPr>
        <w:numPr>
          <w:ilvl w:val="0"/>
          <w:numId w:val="20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3、APK的安装过程主要分为以下几步：</w:t>
      </w:r>
      <w:r w:rsidRPr="00311019">
        <w:rPr>
          <w:rFonts w:ascii="宋体" w:eastAsia="宋体" w:hAnsi="宋体" w:cs="宋体"/>
          <w:sz w:val="24"/>
          <w:szCs w:val="24"/>
        </w:rPr>
        <w:br/>
        <w:t>- 拷贝到apk文件到指定目录</w:t>
      </w:r>
      <w:r w:rsidRPr="00311019">
        <w:rPr>
          <w:rFonts w:ascii="宋体" w:eastAsia="宋体" w:hAnsi="宋体" w:cs="宋体"/>
          <w:sz w:val="24"/>
          <w:szCs w:val="24"/>
        </w:rPr>
        <w:br/>
        <w:t>- 解压缩apk，拷贝文件，创建应用的数据目录</w:t>
      </w:r>
      <w:r w:rsidRPr="00311019">
        <w:rPr>
          <w:rFonts w:ascii="宋体" w:eastAsia="宋体" w:hAnsi="宋体" w:cs="宋体"/>
          <w:sz w:val="24"/>
          <w:szCs w:val="24"/>
        </w:rPr>
        <w:br/>
        <w:t>- 解析apk的AndroidManifest.xml文件</w:t>
      </w:r>
      <w:r w:rsidRPr="00311019">
        <w:rPr>
          <w:rFonts w:ascii="宋体" w:eastAsia="宋体" w:hAnsi="宋体" w:cs="宋体"/>
          <w:sz w:val="24"/>
          <w:szCs w:val="24"/>
        </w:rPr>
        <w:br/>
        <w:t>- 向Launcher应用申请添加创建快捷方式</w:t>
      </w:r>
    </w:p>
    <w:p w:rsidR="00311019" w:rsidRPr="00311019" w:rsidRDefault="00311019" w:rsidP="00311019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311019">
        <w:rPr>
          <w:rFonts w:ascii="宋体" w:eastAsia="宋体" w:hAnsi="宋体" w:cs="宋体"/>
          <w:b/>
          <w:bCs/>
          <w:sz w:val="27"/>
          <w:szCs w:val="27"/>
        </w:rPr>
        <w:t>(三)、包查询的过程组——即解析Intent并找到其配备的组件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1、包管理是以什么样的形式对外提供服务那？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在写应用程序时，我们通常会利用应用自身的上下文环境Context来获取包管理服务，如下：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// 获取一个PackageManager的对象实例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PackageManager pm =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context.getPackageManager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();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// 通过PackageManager对象获取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指定包名的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包信息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PackageInfo pi =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pm.getPackageInfo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("com.android.contacts", 0);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这么一段简单的代码，其实蕴含很多的深意</w:t>
      </w:r>
    </w:p>
    <w:p w:rsidR="00311019" w:rsidRPr="00311019" w:rsidRDefault="00311019" w:rsidP="00311019">
      <w:pPr>
        <w:numPr>
          <w:ilvl w:val="0"/>
          <w:numId w:val="21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1、上面已经讲解过了PackageManagerService和其管理的各种数据结构，都是运行在系统进程之中。在应用进程中获取的PackageManager对象，只是PackageManagerService在应用进程中的一个代理，不同的应用进程都有不同的代理，意味着不同应用进程中的PackageManager是不同的，但是管理者PackageManagerService有且只有一个</w:t>
      </w:r>
    </w:p>
    <w:p w:rsidR="00311019" w:rsidRPr="00311019" w:rsidRDefault="00311019" w:rsidP="00311019">
      <w:pPr>
        <w:numPr>
          <w:ilvl w:val="0"/>
          <w:numId w:val="21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2、运行在应用进程中的PackageManager要与运行在系统进程中的PackageManagerService进行通信，通信手段是Android中最常见的Binder机制。因此会有一个IPackageManager.aidl文件，用于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描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两者通信的接口。另外，应用进程中的PackageInfo对象。PackageInfo其实就是由系统进程传递到应用进程的对象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5713484-f097db3290b38e06.png?imageMogr2/auto-orient/strip%7CimageView2/2/w/52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09009" id="矩形 3" o:spid="_x0000_s1026" alt="//upload-images.jianshu.io/upload_images/5713484-f097db3290b38e06.png?imageMogr2/auto-orient/strip%7CimageView2/2/w/52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29qxaGwMAAEA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IPackageManager.png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PackageManagerService作为包管理的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最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核心组成部分，伴随着系统的启动而创建，并一直运行系统进程中。当应用程序需要获取包管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理服务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时，会生成一个PackageManager对PackageManagerService进行通信。在包解析时就会生成包信息，即XXInfo这一类数据结构，PackageManagerService将这些数据传递给需要的应用进程。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管理者对内设计了复杂的管理机制，对外封装了简单的使用接口。这种设计在Android中大量出现，比如ActivityManagerService、WindowManagerService、PowerManagerService等，基本所有的系统服务都遵循这种设计规范。对于应用程序而言，不需关心管理者的实现原理，只需要理解接口的使用场景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ndroid在全局定义了IPackageManager，接口，描述了包管理者对外提供的功能，运行在系统进程中的PackageManagerService实现了IPackageManager接口，作为包管理的服务端，客户端通过IPackageManager接口请求包服务。为了方便客户端进行包服务，Android做了多层的封装。应用进程作为客户端，通过PackageManager便可使用包服务，客户端实际存在的对象是ApplicationPackageManager，它封装了IPackageManager的所有接口。在应用进程来看，客户端和服务端的概念是模糊的，明确的只有运行环境的概念，即Context。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包服务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就存在于应用进程的运行环境中，需要时直接拿出来使用即可。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“运行环境(Context)”是Android的设计哲学之一，Android有意弱化进程，强化运行环境，这是面向应用开发者的设计。运行环境是什么并不是一个很好回到的问题。可以将其类比为我们的工作环境，当我们需要办公设备时，只需要向管理部门申请，并不需要关心办公设备如何采购，办公设备对一般的工作人员而言，就像是工作环境中天然存在的东西。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2、包管理的具体服务形式——Intent的解析：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Android中，使用Intent来表达意图，最终会有一个响应者。当系统产生一个Intent后，如何找到它的响应者？这需要对Intent进行解析。作为所有包信息管理者的中枢，PackageManagerService自然有义务承担解析Intent的责任。要解析Intent，就需要了解Intent的结构，标识了一个Intent身份的信息由两部分构成：</w:t>
      </w:r>
    </w:p>
    <w:p w:rsidR="00311019" w:rsidRPr="00311019" w:rsidRDefault="00311019" w:rsidP="00311019">
      <w:pPr>
        <w:numPr>
          <w:ilvl w:val="0"/>
          <w:numId w:val="22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主要信息：主要信息Action和Data。Action用于表明Intent所要执行的操作，譬如ACTION_VIEW，ACTION_EDIT；Data用于表明执行操作的数据，譬如联系人数据，数据是以URI来表达的。再举两个Action和Data成对出现的例子：</w:t>
      </w:r>
      <w:r w:rsidRPr="00311019">
        <w:rPr>
          <w:rFonts w:ascii="宋体" w:eastAsia="宋体" w:hAnsi="宋体" w:cs="宋体"/>
          <w:sz w:val="24"/>
          <w:szCs w:val="24"/>
        </w:rPr>
        <w:br/>
        <w:t>- ACTION_VIEW：</w:t>
      </w:r>
      <w:hyperlink r:id="rId12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content://contacts/people/1</w:t>
        </w:r>
      </w:hyperlink>
      <w:r w:rsidRPr="00311019">
        <w:rPr>
          <w:rFonts w:ascii="宋体" w:eastAsia="宋体" w:hAnsi="宋体" w:cs="宋体"/>
          <w:sz w:val="24"/>
          <w:szCs w:val="24"/>
        </w:rPr>
        <w:t xml:space="preserve"> ：标识查看联系人数据库中，ID为1的联系人信息</w:t>
      </w:r>
      <w:r w:rsidRPr="00311019">
        <w:rPr>
          <w:rFonts w:ascii="宋体" w:eastAsia="宋体" w:hAnsi="宋体" w:cs="宋体"/>
          <w:sz w:val="24"/>
          <w:szCs w:val="24"/>
        </w:rPr>
        <w:br/>
        <w:t>- ACTION_DIAL：tel:119 ：表达拨打电话给119</w:t>
      </w:r>
      <w:r w:rsidRPr="00311019">
        <w:rPr>
          <w:rFonts w:ascii="宋体" w:eastAsia="宋体" w:hAnsi="宋体" w:cs="宋体"/>
          <w:sz w:val="24"/>
          <w:szCs w:val="24"/>
        </w:rPr>
        <w:br/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上面两个例子的URI并不一样，完整的URI格式为</w:t>
      </w:r>
      <w:hyperlink r:id="rId13" w:tgtFrame="_blank" w:history="1">
        <w:r w:rsidRPr="00311019">
          <w:rPr>
            <w:rFonts w:ascii="宋体" w:eastAsia="宋体" w:hAnsi="宋体" w:cs="宋体"/>
            <w:b/>
            <w:bCs/>
            <w:color w:val="0000FF"/>
            <w:sz w:val="24"/>
            <w:szCs w:val="24"/>
            <w:u w:val="single"/>
          </w:rPr>
          <w:t>scheme://host:port/path</w:t>
        </w:r>
      </w:hyperlink>
      <w:r w:rsidRPr="00311019">
        <w:rPr>
          <w:rFonts w:ascii="宋体" w:eastAsia="宋体" w:hAnsi="宋体" w:cs="宋体"/>
          <w:b/>
          <w:bCs/>
          <w:sz w:val="24"/>
          <w:szCs w:val="24"/>
        </w:rPr>
        <w:t>。</w:t>
      </w:r>
      <w:r w:rsidRPr="00311019">
        <w:rPr>
          <w:rFonts w:ascii="宋体" w:eastAsia="宋体" w:hAnsi="宋体" w:cs="宋体"/>
          <w:sz w:val="24"/>
          <w:szCs w:val="24"/>
        </w:rPr>
        <w:t xml:space="preserve"> </w:t>
      </w:r>
    </w:p>
    <w:p w:rsidR="00311019" w:rsidRPr="00311019" w:rsidRDefault="00311019" w:rsidP="00311019">
      <w:pPr>
        <w:numPr>
          <w:ilvl w:val="0"/>
          <w:numId w:val="23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次要信息：除了主要标记的信息，Intent还可以附加很多额外的信息，比如Category，Type，Componten和Extra：</w:t>
      </w:r>
      <w:r w:rsidRPr="00311019">
        <w:rPr>
          <w:rFonts w:ascii="宋体" w:eastAsia="宋体" w:hAnsi="宋体" w:cs="宋体"/>
          <w:sz w:val="24"/>
          <w:szCs w:val="24"/>
        </w:rPr>
        <w:br/>
        <w:t>- Category：标识Intent的类别，譬如CATEGROY_LAUNCHER标识对属于左面的图标这一类的对象执行操作</w:t>
      </w:r>
      <w:r w:rsidRPr="00311019">
        <w:rPr>
          <w:rFonts w:ascii="宋体" w:eastAsia="宋体" w:hAnsi="宋体" w:cs="宋体"/>
          <w:sz w:val="24"/>
          <w:szCs w:val="24"/>
        </w:rPr>
        <w:br/>
        <w:t>- Type：标识Intent所有操作的数据类型，就是MIMEType，譬如要操作PNG图片，那Type就可以设置为png</w:t>
      </w:r>
      <w:r w:rsidRPr="00311019">
        <w:rPr>
          <w:rFonts w:ascii="宋体" w:eastAsia="宋体" w:hAnsi="宋体" w:cs="宋体"/>
          <w:sz w:val="24"/>
          <w:szCs w:val="24"/>
        </w:rPr>
        <w:br/>
        <w:t>- Component：标识Intent要操作的对象</w:t>
      </w:r>
      <w:r w:rsidRPr="00311019">
        <w:rPr>
          <w:rFonts w:ascii="宋体" w:eastAsia="宋体" w:hAnsi="宋体" w:cs="宋体"/>
          <w:sz w:val="24"/>
          <w:szCs w:val="24"/>
        </w:rPr>
        <w:br/>
        <w:t>- Extra：标识Intent所传递的数据</w:t>
      </w:r>
      <w:r w:rsidRPr="00311019">
        <w:rPr>
          <w:rFonts w:ascii="宋体" w:eastAsia="宋体" w:hAnsi="宋体" w:cs="宋体"/>
          <w:sz w:val="24"/>
          <w:szCs w:val="24"/>
        </w:rPr>
        <w:br/>
        <w:t>上述这些数据都实现了Parcelable接口。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之所以Intent信息的主次之分，是因为解析Intent的规则需要有一个依据，主要信息是最能表达意图的，而次要信息则是解析规则的一个补充。这就像大家在做自我介绍的时候，总是先说姓名、籍贯这些主要的信息，再额外补充爱好、特长这些次要信息，这样一来在和其他人交朋友的时候，其他人就可以先根据籍贯、姓名锁定我。如果我们只介绍爱好、特长，那么别人锁定的范围就比较广，因为有相同爱好或者特长的人比较多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身份信息，其实就是Android的一种设计语言，譬如"打电话给119"，只需要发出Action为ACTION_DIAL，URI为“tel:119”的Intent即可，剩下的就交给Android系统去理解这个意图。任何组件只要按照规则发生，都会被Android系统正确的理解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而根据Intent的方式不同，可以将Intent分为两类：</w:t>
      </w:r>
    </w:p>
    <w:p w:rsidR="00311019" w:rsidRPr="00311019" w:rsidRDefault="00311019" w:rsidP="00311019">
      <w:pPr>
        <w:numPr>
          <w:ilvl w:val="0"/>
          <w:numId w:val="24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显示(Explicit)：明确指明需要谁来响应Intent。这一类Intent的解析过程比较简单</w:t>
      </w:r>
    </w:p>
    <w:p w:rsidR="00311019" w:rsidRPr="00311019" w:rsidRDefault="00311019" w:rsidP="00311019">
      <w:pPr>
        <w:numPr>
          <w:ilvl w:val="0"/>
          <w:numId w:val="24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隐式(Implicit)：有系统找出合适的目标来响应Intent。这一类Intent的解析过程比较复杂，由于目标明确，所以需要经过层层筛选才能找到最合适的响应者。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之所以Intent有显式和隐式之分，是因为解析Intent的方式不同，如果我指定要和某某交朋友，那么发出的这一类请求，就是显式Intent；如果没有指定交朋友的对象，只是说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找到跟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我爱好相同的人，那发出的这一类请求，就是隐式的Intent。对待这两种Intent显然有不同的解析方式。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如果和"运行环境Context"一样，Intent也是面向应用程序设计，同样是弱化</w:t>
      </w:r>
      <w:proofErr w:type="gramStart"/>
      <w:r w:rsidRPr="00311019">
        <w:rPr>
          <w:rFonts w:ascii="宋体" w:eastAsia="宋体" w:hAnsi="宋体" w:cs="宋体"/>
          <w:b/>
          <w:bCs/>
          <w:sz w:val="24"/>
          <w:szCs w:val="24"/>
        </w:rPr>
        <w:t>了了进程</w:t>
      </w:r>
      <w:proofErr w:type="gramEnd"/>
      <w:r w:rsidRPr="00311019">
        <w:rPr>
          <w:rFonts w:ascii="宋体" w:eastAsia="宋体" w:hAnsi="宋体" w:cs="宋体"/>
          <w:b/>
          <w:bCs/>
          <w:sz w:val="24"/>
          <w:szCs w:val="24"/>
        </w:rPr>
        <w:t>的概念。应用程序只需表明"我想要什么"，不需要关心索要的东西在什么地方，如何找到索要的东西。Intent是Android通信的手段之一，可以承载要传递的信息，至于信息怎么从发起进程传递到目标进程，应用程序可以毫不关心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Intent最后一个响应者是一个Android组件，Android组件都可以定义IntentFilter，前面说了包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解析器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的时候，说到了每一个Component类中都有一个IntentInfo对象的数组，而IntentInfo则是IntentFilter的子类。既然一个Android组件可以定义多个IntentFilter，那么Intent想要匹配到最终的组件，则需要通过组件所定义的所有IntentFilter：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5713484-448376018b114355.png?imageMogr2/auto-orient/strip%7CimageView2/2/w/49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52F2E" id="矩形 2" o:spid="_x0000_s1026" alt="//upload-images.jianshu.io/upload_images/5713484-448376018b114355.png?imageMogr2/auto-orient/strip%7CimageView2/2/w/49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mHimUHgMAAEA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IntentFilter.png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多个IntentFilter之间是"或"的关系，哪怕其他所有IntentFilter都匹配失败，只要有一个IntentFilter通过，最终Intent还是找到了可以响应的组件。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每一个IntentFilter就像是一个定义了白名单规则的过滤器，只有满足白名单的要求才会放行。Intent的过滤规则，其实就是针对Intent的身份信息的匹配规则，当Intent的身份信息与IntentFilter所规定的要求匹配上，则允许通过；否则，Intent就被过滤掉了。IntentFilter的过滤规则包含以下三个方面：</w:t>
      </w:r>
    </w:p>
    <w:p w:rsidR="00311019" w:rsidRPr="00311019" w:rsidRDefault="00311019" w:rsidP="00311019">
      <w:pPr>
        <w:numPr>
          <w:ilvl w:val="0"/>
          <w:numId w:val="25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Action：每个IntentFilter可以定义零个或多个&lt;action标签&gt;，如果Intent想要通过这个IntentFilter，则Intent所辖的Action需要匹配其中至少一个。</w:t>
      </w:r>
    </w:p>
    <w:p w:rsidR="00311019" w:rsidRPr="00311019" w:rsidRDefault="00311019" w:rsidP="00311019">
      <w:pPr>
        <w:numPr>
          <w:ilvl w:val="0"/>
          <w:numId w:val="2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Category：每一个IntentFilter可以定义零个或者多个&lt;category&gt;标签，如果Intent想要通过这个IntentFilter，则Intent所辖的Categroy必须是IntentFilter所定义的Category的子集，才能通过IntentFileter。譬如Intent设置了两个Category：CATEGORY_LAUNCHER和CATEGORY_MAIN，只有那些至少定义了两项Category的IntentFilter，才会放行该Intent。启动Activity时，会为Intent设置默认的Category，即CATEGORY_DEFAULT。目标Activity需要添加一个category伪CATEGORY_DEFAULT的IntentFilter来匹配这一类隐式的Intent。</w:t>
      </w:r>
    </w:p>
    <w:p w:rsidR="00311019" w:rsidRPr="00311019" w:rsidRDefault="00311019" w:rsidP="00311019">
      <w:pPr>
        <w:numPr>
          <w:ilvl w:val="0"/>
          <w:numId w:val="25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Data：每一个IntentFilter可以定义零个或多个&lt;data&gt;，数据可以通过类型(MIMEType)和位置(URI)来描述，如果Intent想要通过这个IntentFilter，则Intent所辖的Data需要匹配其中至少一个。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在了解Intent的身份信息和IntentFilter的规则定义之后，就可以介绍Intent解析的过程了，PackageManagerService有四大组件的Intent解析器，分别是ActivityIntentResolver用于解析发往Activity或Broadcast的Intent，ServiceIntentResolver用于解析发往Service的Intent，ProviderIntentResolver用于解析发往Provider的Intent，系统每收到一个Intent的解析请求时，就会使用对应的解析器，他们都是IntentResolver的子类。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ntentResolver的职能就是解析Intent，它包含了所有IntentFilter，同时有一个重要的成员函数queryIntent()，接受Intent作为参数，返回查询结构：一个ResolveInfo对象的数据。因为可能有多个组件来响应一个Intent，所以返回结果是一个数组。可想而知，该函数就是针对输入的Intent，按照前面所述的过滤规则，逐个与IntentFilter进行匹配，直到找到最终的响应者，便加入返回结果的列表。</w:t>
      </w:r>
    </w:p>
    <w:p w:rsidR="00311019" w:rsidRPr="00311019" w:rsidRDefault="00311019" w:rsidP="00311019">
      <w:pPr>
        <w:numPr>
          <w:ilvl w:val="0"/>
          <w:numId w:val="26"/>
        </w:numPr>
        <w:spacing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ResolveInfo是最终的Intent解析结果的数据结构，并不复杂，就是各类组件信息的一个包装。需要注意的是，其中的组件信息ActivityInfo、ProviderInfo、ServiceInfo只有一个不为空，这样就可以区分不同组件的解析结果。</w:t>
      </w:r>
    </w:p>
    <w:p w:rsidR="00311019" w:rsidRPr="00311019" w:rsidRDefault="00311019" w:rsidP="00311019">
      <w:pPr>
        <w:numPr>
          <w:ilvl w:val="0"/>
          <w:numId w:val="2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解析"显式"的Intent，如果Intent中有设置Component，则说明已经显式的指明由谁来响应Intent。根据Component可以获取到对应的 ActivityInfo，再封装成ResolveInfo便可以作为结果返回了。</w:t>
      </w:r>
    </w:p>
    <w:p w:rsidR="00311019" w:rsidRPr="00311019" w:rsidRDefault="00311019" w:rsidP="00311019">
      <w:pPr>
        <w:numPr>
          <w:ilvl w:val="0"/>
          <w:numId w:val="26"/>
        </w:numPr>
        <w:spacing w:before="100" w:beforeAutospacing="1" w:after="100" w:afterAutospacing="1"/>
        <w:ind w:left="144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解析"隐式"的Intent，该处逻辑比较复杂，后面讲解Activity的启动流程时再详细讲解。</w:t>
      </w:r>
    </w:p>
    <w:p w:rsidR="00311019" w:rsidRPr="00311019" w:rsidRDefault="00311019" w:rsidP="00311019">
      <w:pPr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311019">
        <w:rPr>
          <w:rFonts w:ascii="宋体" w:eastAsia="宋体" w:hAnsi="宋体" w:cs="宋体"/>
          <w:b/>
          <w:bCs/>
          <w:sz w:val="24"/>
          <w:szCs w:val="24"/>
        </w:rPr>
        <w:t>3、小结</w:t>
      </w:r>
    </w:p>
    <w:p w:rsidR="00311019" w:rsidRPr="00311019" w:rsidRDefault="00311019" w:rsidP="00311019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包管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理对外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提供服务的形式基于Bidner机制，服务端是运行在系统进程中的PackageManagerService，包查询服务是使用范围很广的一类服务，很多其他服务都需要用到包信息，都是通过PackageManagerService获取的。</w:t>
      </w:r>
    </w:p>
    <w:p w:rsidR="00311019" w:rsidRPr="00311019" w:rsidRDefault="00311019" w:rsidP="00311019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包查询服务的核心是Intent解析，PackageManagerService中实现了不同组件的解析器。针对一个输入的Intent，解析得到可以响应的组件。Android为此设计了IntentFilter机制，定义了Intent匹配规则，最终解析实现在IntentResolver.queryIntent()函数中</w:t>
      </w:r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五、PackageManagerService的体系结构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5713484-258b2b7b24d5e257.png?imageMogr2/auto-orient/strip%7CimageView2/2/w/94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6D56E" id="矩形 1" o:spid="_x0000_s1026" alt="//upload-images.jianshu.io/upload_images/5713484-258b2b7b24d5e257.png?imageMogr2/auto-orient/strip%7CimageView2/2/w/94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+ZX+HBwDAABA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image.png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hyperlink r:id="rId14" w:tgtFrame="_blank" w:history="1">
        <w:r w:rsidRPr="00311019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大图地址</w:t>
        </w:r>
      </w:hyperlink>
    </w:p>
    <w:p w:rsidR="00311019" w:rsidRPr="00311019" w:rsidRDefault="00311019" w:rsidP="00311019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311019">
        <w:rPr>
          <w:rFonts w:ascii="宋体" w:eastAsia="宋体" w:hAnsi="宋体" w:cs="宋体"/>
          <w:b/>
          <w:bCs/>
          <w:sz w:val="36"/>
          <w:szCs w:val="36"/>
        </w:rPr>
        <w:t>六、总结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本片文章主要讲解了包管理的三个大的过程：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包扫描过程、包查询过程、包安装过程</w:t>
      </w:r>
      <w:r w:rsidRPr="00311019">
        <w:rPr>
          <w:rFonts w:ascii="宋体" w:eastAsia="宋体" w:hAnsi="宋体" w:cs="宋体"/>
          <w:sz w:val="24"/>
          <w:szCs w:val="24"/>
        </w:rPr>
        <w:t>，其中重点的是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包安装的过程</w:t>
      </w:r>
      <w:r w:rsidRPr="00311019">
        <w:rPr>
          <w:rFonts w:ascii="宋体" w:eastAsia="宋体" w:hAnsi="宋体" w:cs="宋体"/>
          <w:sz w:val="24"/>
          <w:szCs w:val="24"/>
        </w:rPr>
        <w:t>。我们再来复习一下：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APK的安装流程如下：</w:t>
      </w:r>
    </w:p>
    <w:p w:rsidR="00311019" w:rsidRPr="00311019" w:rsidRDefault="00311019" w:rsidP="00311019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复制APK安装包到/data/app目录下，解压缩并扫描安装包，向资源管理器注入APK资源，解析AndroidManifest文件，并在/data/data目录下创建对应的应用数据目录，然后针对Dalvik/ART环境优化dex文件，保存到dalvik-cache目录，将AndroidManifest文件解析出的组件、权限注册到PackageManagerService并发送广播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具体流程如下：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├── PMS.installPackage()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└── PMS.installPackageAsUser()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|传递 InstallParams 参数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PackageHandler.doHandleMessage(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).INIT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_COPY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|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PackageHandler.doHandleMessage(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).MCS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_BOUND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├── HandlerParams.startCopy()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├── InstallParams.handleStartCopy()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│    └──InstallArgs.copyApk()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└── InstallParams.handleReturnCode()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└── PMS.processPendingInstall()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├── InstallArgs.doPreInstall()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├── PMS.installPackageLI()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PackageParser.parsePackage()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PackageParser.collectCertificates()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PackageParser.collectManifestDigest()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PackageDexOptimizer.performDexOpt()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InstallArgs.doRename()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└── InstallArgs.getNextCodePath()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replacePackageLI(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shouldCheckUpgradeKeySetLP(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compareSignatures(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replaceSystemPackageLI(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killApplication(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removePackageLI(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Settings.disableSystemPackageLPw()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createInstallArgsForExisting(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deleteCodeCacheDirsLI(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scanPackageLI(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│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updateSettingsLI(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replaceNonSystemPackageLI(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deletePackageLI(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deleteCodeCacheDirsLI(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scanPackageLI(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│     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updateSettingsLI(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installNewPackageLI(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scanPackageLI(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│     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updateSettingsLI(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├── InstallArgs.doPostInstall()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├── BackupManager.restoreAtInstall()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└──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sendMessage(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POST_INSTALL)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     |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    PackageHandler.doHandleMessage(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).POST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_INSTALL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grantRequestedRuntimePermissions(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     ├── 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sendPackageBroadcast(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│                   └── IPackageInstallObserver.onPackageInstalled()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└── PackageHandler.doHandleMessage(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).MCS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_UNBIND</w:t>
      </w:r>
    </w:p>
    <w:p w:rsidR="00311019" w:rsidRPr="00311019" w:rsidRDefault="00311019" w:rsidP="0031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 xml:space="preserve">              └── PackageHandler.disconnectService()</w:t>
      </w:r>
    </w:p>
    <w:p w:rsidR="00311019" w:rsidRPr="00311019" w:rsidRDefault="00311019" w:rsidP="0031101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t>至此，整个</w:t>
      </w:r>
      <w:r w:rsidRPr="00311019">
        <w:rPr>
          <w:rFonts w:ascii="宋体" w:eastAsia="宋体" w:hAnsi="宋体" w:cs="宋体"/>
          <w:b/>
          <w:bCs/>
          <w:sz w:val="24"/>
          <w:szCs w:val="24"/>
        </w:rPr>
        <w:t>APK安装流程详解</w:t>
      </w:r>
      <w:r w:rsidRPr="00311019">
        <w:rPr>
          <w:rFonts w:ascii="宋体" w:eastAsia="宋体" w:hAnsi="宋体" w:cs="宋体"/>
          <w:sz w:val="24"/>
          <w:szCs w:val="24"/>
        </w:rPr>
        <w:t>全部说完，谢谢！</w:t>
      </w:r>
    </w:p>
    <w:p w:rsidR="00311019" w:rsidRPr="00311019" w:rsidRDefault="00311019" w:rsidP="00311019">
      <w:pPr>
        <w:spacing w:after="0"/>
        <w:rPr>
          <w:rFonts w:ascii="宋体" w:eastAsia="宋体" w:hAnsi="宋体" w:cs="宋体"/>
          <w:sz w:val="24"/>
          <w:szCs w:val="24"/>
        </w:rPr>
      </w:pPr>
      <w:r w:rsidRPr="00311019">
        <w:rPr>
          <w:rFonts w:ascii="宋体" w:eastAsia="宋体" w:hAnsi="宋体" w:cs="宋体"/>
          <w:sz w:val="24"/>
          <w:szCs w:val="24"/>
        </w:rPr>
        <w:br/>
      </w:r>
      <w:r w:rsidRPr="00311019">
        <w:rPr>
          <w:rFonts w:ascii="宋体" w:eastAsia="宋体" w:hAnsi="宋体" w:cs="宋体"/>
          <w:sz w:val="24"/>
          <w:szCs w:val="24"/>
        </w:rPr>
        <w:br/>
        <w:t>作者：隔壁老李头</w:t>
      </w:r>
      <w:r w:rsidRPr="00311019">
        <w:rPr>
          <w:rFonts w:ascii="宋体" w:eastAsia="宋体" w:hAnsi="宋体" w:cs="宋体"/>
          <w:sz w:val="24"/>
          <w:szCs w:val="24"/>
        </w:rPr>
        <w:br/>
        <w:t>链接：https://www.jianshu.com/p/f47e45602ad2</w:t>
      </w:r>
      <w:r w:rsidRPr="00311019">
        <w:rPr>
          <w:rFonts w:ascii="宋体" w:eastAsia="宋体" w:hAnsi="宋体" w:cs="宋体"/>
          <w:sz w:val="24"/>
          <w:szCs w:val="24"/>
        </w:rPr>
        <w:br/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來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源：简书</w:t>
      </w:r>
      <w:r w:rsidRPr="00311019">
        <w:rPr>
          <w:rFonts w:ascii="宋体" w:eastAsia="宋体" w:hAnsi="宋体" w:cs="宋体"/>
          <w:sz w:val="24"/>
          <w:szCs w:val="24"/>
        </w:rPr>
        <w:br/>
        <w:t>简书著作权</w:t>
      </w:r>
      <w:proofErr w:type="gramStart"/>
      <w:r w:rsidRPr="00311019">
        <w:rPr>
          <w:rFonts w:ascii="宋体" w:eastAsia="宋体" w:hAnsi="宋体" w:cs="宋体"/>
          <w:sz w:val="24"/>
          <w:szCs w:val="24"/>
        </w:rPr>
        <w:t>归作者</w:t>
      </w:r>
      <w:proofErr w:type="gramEnd"/>
      <w:r w:rsidRPr="00311019">
        <w:rPr>
          <w:rFonts w:ascii="宋体" w:eastAsia="宋体" w:hAnsi="宋体" w:cs="宋体"/>
          <w:sz w:val="24"/>
          <w:szCs w:val="24"/>
        </w:rPr>
        <w:t>所有，任何形式的转载都请联系作者获得授权并注明出处。</w:t>
      </w:r>
    </w:p>
    <w:p w:rsidR="00082E1B" w:rsidRPr="00311019" w:rsidRDefault="00082E1B"/>
    <w:sectPr w:rsidR="00082E1B" w:rsidRPr="0031101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13F"/>
    <w:multiLevelType w:val="multilevel"/>
    <w:tmpl w:val="009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2CBB"/>
    <w:multiLevelType w:val="multilevel"/>
    <w:tmpl w:val="A0E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DC3"/>
    <w:multiLevelType w:val="multilevel"/>
    <w:tmpl w:val="E8D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433C"/>
    <w:multiLevelType w:val="multilevel"/>
    <w:tmpl w:val="4BC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A0D6C"/>
    <w:multiLevelType w:val="multilevel"/>
    <w:tmpl w:val="45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04088"/>
    <w:multiLevelType w:val="multilevel"/>
    <w:tmpl w:val="E15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16E6E"/>
    <w:multiLevelType w:val="multilevel"/>
    <w:tmpl w:val="6F1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5BBF"/>
    <w:multiLevelType w:val="multilevel"/>
    <w:tmpl w:val="014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B4A1F"/>
    <w:multiLevelType w:val="multilevel"/>
    <w:tmpl w:val="7DF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2597"/>
    <w:multiLevelType w:val="multilevel"/>
    <w:tmpl w:val="8B1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103C5"/>
    <w:multiLevelType w:val="multilevel"/>
    <w:tmpl w:val="82C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C6AA0"/>
    <w:multiLevelType w:val="multilevel"/>
    <w:tmpl w:val="897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31E92"/>
    <w:multiLevelType w:val="multilevel"/>
    <w:tmpl w:val="E46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00C0"/>
    <w:multiLevelType w:val="multilevel"/>
    <w:tmpl w:val="D6E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E12D5"/>
    <w:multiLevelType w:val="multilevel"/>
    <w:tmpl w:val="470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14E98"/>
    <w:multiLevelType w:val="multilevel"/>
    <w:tmpl w:val="E05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B6D"/>
    <w:multiLevelType w:val="multilevel"/>
    <w:tmpl w:val="4D7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215C3"/>
    <w:multiLevelType w:val="multilevel"/>
    <w:tmpl w:val="295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B0A34"/>
    <w:multiLevelType w:val="multilevel"/>
    <w:tmpl w:val="27F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937E2"/>
    <w:multiLevelType w:val="multilevel"/>
    <w:tmpl w:val="16F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97368"/>
    <w:multiLevelType w:val="multilevel"/>
    <w:tmpl w:val="3B3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45B63"/>
    <w:multiLevelType w:val="multilevel"/>
    <w:tmpl w:val="703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76720"/>
    <w:multiLevelType w:val="multilevel"/>
    <w:tmpl w:val="F13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A187E"/>
    <w:multiLevelType w:val="multilevel"/>
    <w:tmpl w:val="7E1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A03FD"/>
    <w:multiLevelType w:val="multilevel"/>
    <w:tmpl w:val="65F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063D5"/>
    <w:multiLevelType w:val="multilevel"/>
    <w:tmpl w:val="6AF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5071A"/>
    <w:multiLevelType w:val="multilevel"/>
    <w:tmpl w:val="600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4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25"/>
  </w:num>
  <w:num w:numId="10">
    <w:abstractNumId w:val="4"/>
  </w:num>
  <w:num w:numId="11">
    <w:abstractNumId w:val="12"/>
  </w:num>
  <w:num w:numId="12">
    <w:abstractNumId w:val="15"/>
  </w:num>
  <w:num w:numId="13">
    <w:abstractNumId w:val="17"/>
  </w:num>
  <w:num w:numId="14">
    <w:abstractNumId w:val="26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9"/>
  </w:num>
  <w:num w:numId="20">
    <w:abstractNumId w:val="18"/>
  </w:num>
  <w:num w:numId="21">
    <w:abstractNumId w:val="21"/>
  </w:num>
  <w:num w:numId="22">
    <w:abstractNumId w:val="23"/>
  </w:num>
  <w:num w:numId="23">
    <w:abstractNumId w:val="24"/>
  </w:num>
  <w:num w:numId="24">
    <w:abstractNumId w:val="2"/>
  </w:num>
  <w:num w:numId="25">
    <w:abstractNumId w:val="20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11019"/>
    <w:rsid w:val="00082E1B"/>
    <w:rsid w:val="00311019"/>
    <w:rsid w:val="003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9A4B4-E51E-4B17-BB1D-AB13815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link w:val="60"/>
    <w:uiPriority w:val="9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31101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50">
    <w:name w:val="标题 5 字符"/>
    <w:basedOn w:val="a0"/>
    <w:link w:val="5"/>
    <w:uiPriority w:val="9"/>
    <w:rsid w:val="0031101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101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019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311019"/>
  </w:style>
  <w:style w:type="character" w:customStyle="1" w:styleId="hljs-meta">
    <w:name w:val="hljs-meta"/>
    <w:basedOn w:val="a0"/>
    <w:rsid w:val="00311019"/>
  </w:style>
  <w:style w:type="character" w:customStyle="1" w:styleId="hljs-string">
    <w:name w:val="hljs-string"/>
    <w:basedOn w:val="a0"/>
    <w:rsid w:val="00311019"/>
  </w:style>
  <w:style w:type="character" w:customStyle="1" w:styleId="hljs-tag">
    <w:name w:val="hljs-tag"/>
    <w:basedOn w:val="a0"/>
    <w:rsid w:val="00311019"/>
  </w:style>
  <w:style w:type="character" w:customStyle="1" w:styleId="hljs-name">
    <w:name w:val="hljs-name"/>
    <w:basedOn w:val="a0"/>
    <w:rsid w:val="00311019"/>
  </w:style>
  <w:style w:type="character" w:customStyle="1" w:styleId="hljs-attr">
    <w:name w:val="hljs-attr"/>
    <w:basedOn w:val="a0"/>
    <w:rsid w:val="00311019"/>
  </w:style>
  <w:style w:type="character" w:customStyle="1" w:styleId="hljs-comment">
    <w:name w:val="hljs-comment"/>
    <w:basedOn w:val="a0"/>
    <w:rsid w:val="00311019"/>
  </w:style>
  <w:style w:type="character" w:customStyle="1" w:styleId="hljs-builtin">
    <w:name w:val="hljs-built_in"/>
    <w:basedOn w:val="a0"/>
    <w:rsid w:val="00311019"/>
  </w:style>
  <w:style w:type="character" w:customStyle="1" w:styleId="hljs-keyword">
    <w:name w:val="hljs-keyword"/>
    <w:basedOn w:val="a0"/>
    <w:rsid w:val="00311019"/>
  </w:style>
  <w:style w:type="character" w:styleId="a9">
    <w:name w:val="Hyperlink"/>
    <w:basedOn w:val="a0"/>
    <w:uiPriority w:val="99"/>
    <w:semiHidden/>
    <w:unhideWhenUsed/>
    <w:rsid w:val="00311019"/>
    <w:rPr>
      <w:color w:val="0000FF"/>
      <w:u w:val="single"/>
    </w:rPr>
  </w:style>
  <w:style w:type="character" w:customStyle="1" w:styleId="hljs-number">
    <w:name w:val="hljs-number"/>
    <w:basedOn w:val="a0"/>
    <w:rsid w:val="00311019"/>
  </w:style>
  <w:style w:type="character" w:customStyle="1" w:styleId="hljs-params">
    <w:name w:val="hljs-params"/>
    <w:basedOn w:val="a0"/>
    <w:rsid w:val="0031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61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0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094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78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3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4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8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2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7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35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65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96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87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7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6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8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7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76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286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2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904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1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6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268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1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2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%3A%2F%2Fimg.voidcn.com%2Fvcimg%2F000%2F003%2F552%2F711_f4c_7d3.jpg" TargetMode="External"/><Relationship Id="rId13" Type="http://schemas.openxmlformats.org/officeDocument/2006/relationships/hyperlink" Target="https://link.jianshu.com?t=scheme%3A%2F%2Fhost%3Aport%2Fpath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link.jianshu.com?t=http%3A%2F%2Fimg.voidcn.com%2Fvcimg%2F000%2F003%2F552%2F709_ec8_79b.jpg" TargetMode="External"/><Relationship Id="rId12" Type="http://schemas.openxmlformats.org/officeDocument/2006/relationships/hyperlink" Target="https://link.jianshu.com?t=content%3A%2F%2Fcontacts%2Fpeople%2F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.jianshu.com?t=http%3A%2F%2Fsolart.cc%2Fimages%2Finstall_apk_seq.p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?t=http%3A%2F%2Fandroidxref.com%2F6.0.1_r10%2Fxref%2Fframeworks%2Fbase%2Fcmds%2Fpm%2Fsrc%2Fcom%2Fandroid%2Fcommands%2Fpm%2FPm.java" TargetMode="External"/><Relationship Id="rId4" Type="http://schemas.openxmlformats.org/officeDocument/2006/relationships/styles" Target="styles.xml"/><Relationship Id="rId9" Type="http://schemas.openxmlformats.org/officeDocument/2006/relationships/hyperlink" Target="https://link.jianshu.com?t=http%3A%2F%2Fimg.blog.csdn.net%2F20170828235549810" TargetMode="External"/><Relationship Id="rId14" Type="http://schemas.openxmlformats.org/officeDocument/2006/relationships/hyperlink" Target="https://link.jianshu.com?t=http%3A%2F%2Fwww.qingpingshan.com%2Fuploads%2Fallimg%2F170309%2F13402UH8-2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Up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63E147-8C0B-4AA8-8FD0-3CBC03ED3466}"/>
      </w:docPartPr>
      <w:docPartBody>
        <w:p w:rsidR="00000000" w:rsidRDefault="00C42719">
          <w:r w:rsidRPr="005715A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9"/>
    <w:rsid w:val="00C42719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7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b764d97d-7818-48a3-808c-6e3539f55028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1</TotalTime>
  <Pages>1</Pages>
  <Words>4690</Words>
  <Characters>26733</Characters>
  <Application>Microsoft Office Word</Application>
  <DocSecurity>0</DocSecurity>
  <Lines>222</Lines>
  <Paragraphs>62</Paragraphs>
  <ScaleCrop>false</ScaleCrop>
  <Company/>
  <LinksUpToDate>false</LinksUpToDate>
  <CharactersWithSpaces>31361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SongUp</cp:lastModifiedBy>
  <cp:revision>1</cp:revision>
  <dcterms:created xsi:type="dcterms:W3CDTF">2018-11-18T08:44:00Z</dcterms:created>
  <dcterms:modified xsi:type="dcterms:W3CDTF">2018-11-18T08:45:00Z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