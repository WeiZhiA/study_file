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b w:val="0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31BE9" w:rsidRPr="00DA2DA9" w:rsidRDefault="00DA2DA9">
              <w:pPr>
                <w:pStyle w:val="Publishwithline"/>
                <w:rPr>
                  <w:b w:val="0"/>
                </w:rPr>
              </w:pPr>
              <w:r w:rsidRPr="00DA2DA9">
                <w:rPr>
                  <w:rFonts w:hint="eastAsia"/>
                  <w:b w:val="0"/>
                </w:rPr>
                <w:t>Android WebView</w:t>
              </w:r>
              <w:r w:rsidRPr="00DA2DA9">
                <w:rPr>
                  <w:rFonts w:hint="eastAsia"/>
                  <w:b w:val="0"/>
                </w:rPr>
                <w:t>优化</w:t>
              </w:r>
            </w:p>
          </w:sdtContent>
        </w:sdt>
        <w:p w:rsidR="00531BE9" w:rsidRDefault="00531BE9">
          <w:pPr>
            <w:pStyle w:val="underline"/>
          </w:pPr>
        </w:p>
        <w:p w:rsidR="00531BE9" w:rsidRDefault="00A244A5">
          <w:pPr>
            <w:pStyle w:val="PadderBetweenControlandBody"/>
          </w:pPr>
        </w:p>
      </w:sdtContent>
    </w:sdt>
    <w:p w:rsidR="00DA2DA9" w:rsidRDefault="00DA2DA9" w:rsidP="00DA2DA9">
      <w:pPr>
        <w:pStyle w:val="a8"/>
      </w:pPr>
      <w:bookmarkStart w:id="0" w:name="_GoBack"/>
      <w:bookmarkEnd w:id="0"/>
      <w:r>
        <w:t>对于</w:t>
      </w:r>
      <w:r>
        <w:t>WebView</w:t>
      </w:r>
      <w:r>
        <w:t>的性能，给人最直观的莫过于：打开速度比</w:t>
      </w:r>
      <w:r>
        <w:t>native</w:t>
      </w:r>
      <w:r>
        <w:t>慢。当我们打开一个</w:t>
      </w:r>
      <w:r>
        <w:t>WebView</w:t>
      </w:r>
      <w:r>
        <w:t>页面，页面往往会慢吞吞的</w:t>
      </w:r>
      <w:r>
        <w:t>loading</w:t>
      </w:r>
      <w:r>
        <w:t>很久，若干秒后才出现你所需要看到的页面。</w:t>
      </w:r>
    </w:p>
    <w:p w:rsidR="00DA2DA9" w:rsidRDefault="00DA2DA9" w:rsidP="00DA2DA9">
      <w:pPr>
        <w:pStyle w:val="a8"/>
      </w:pPr>
      <w:r>
        <w:t>对于一个普通用户来讲，打开一个</w:t>
      </w:r>
      <w:r>
        <w:t>WebView</w:t>
      </w:r>
      <w:r>
        <w:t>通常会经历以下几个阶段：</w:t>
      </w:r>
    </w:p>
    <w:p w:rsidR="00DA2DA9" w:rsidRDefault="00DA2DA9" w:rsidP="00DA2DA9">
      <w:pPr>
        <w:numPr>
          <w:ilvl w:val="0"/>
          <w:numId w:val="1"/>
        </w:numPr>
        <w:spacing w:before="100" w:beforeAutospacing="1" w:after="100" w:afterAutospacing="1"/>
      </w:pPr>
      <w:proofErr w:type="gramStart"/>
      <w:r>
        <w:t>交互无</w:t>
      </w:r>
      <w:proofErr w:type="gramEnd"/>
      <w:r>
        <w:t>反馈</w:t>
      </w:r>
    </w:p>
    <w:p w:rsidR="00DA2DA9" w:rsidRDefault="00DA2DA9" w:rsidP="00DA2DA9">
      <w:pPr>
        <w:numPr>
          <w:ilvl w:val="0"/>
          <w:numId w:val="1"/>
        </w:numPr>
        <w:spacing w:before="100" w:beforeAutospacing="1" w:after="100" w:afterAutospacing="1"/>
      </w:pPr>
      <w:r>
        <w:t>到达新的页面，页面白屏</w:t>
      </w:r>
    </w:p>
    <w:p w:rsidR="00DA2DA9" w:rsidRDefault="00DA2DA9" w:rsidP="00DA2DA9">
      <w:pPr>
        <w:numPr>
          <w:ilvl w:val="0"/>
          <w:numId w:val="1"/>
        </w:numPr>
        <w:spacing w:before="100" w:beforeAutospacing="1" w:after="100" w:afterAutospacing="1"/>
      </w:pPr>
      <w:r>
        <w:t>页面基本框架出现，但是没有数据；页面处于</w:t>
      </w:r>
      <w:r>
        <w:t>loading</w:t>
      </w:r>
      <w:r>
        <w:t>状态</w:t>
      </w:r>
    </w:p>
    <w:p w:rsidR="00DA2DA9" w:rsidRDefault="00DA2DA9" w:rsidP="00DA2DA9">
      <w:pPr>
        <w:numPr>
          <w:ilvl w:val="0"/>
          <w:numId w:val="1"/>
        </w:numPr>
        <w:spacing w:before="100" w:beforeAutospacing="1" w:after="100" w:afterAutospacing="1"/>
      </w:pPr>
      <w:r>
        <w:t>出现所需的数据</w:t>
      </w:r>
    </w:p>
    <w:p w:rsidR="00DA2DA9" w:rsidRDefault="00DA2DA9" w:rsidP="00DA2DA9">
      <w:pPr>
        <w:pStyle w:val="a8"/>
      </w:pPr>
      <w:r>
        <w:t>如果从程序上观察，</w:t>
      </w:r>
      <w:r w:rsidRPr="00DA2DA9">
        <w:rPr>
          <w:color w:val="FF0000"/>
        </w:rPr>
        <w:t>WebView</w:t>
      </w:r>
      <w:r w:rsidRPr="00DA2DA9">
        <w:rPr>
          <w:color w:val="FF0000"/>
        </w:rPr>
        <w:t>启动过程大概分为以下几个阶段</w:t>
      </w:r>
      <w:r>
        <w:t>：</w:t>
      </w:r>
    </w:p>
    <w:p w:rsidR="00DA2DA9" w:rsidRDefault="00DA2DA9" w:rsidP="00DA2DA9">
      <w:r>
        <w:rPr>
          <w:noProof/>
        </w:rPr>
        <w:drawing>
          <wp:inline distT="0" distB="0" distL="0" distR="0" wp14:anchorId="4E0D1B2B" wp14:editId="210410E4">
            <wp:extent cx="7181755" cy="1953986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6373" cy="19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A9" w:rsidRDefault="00DA2DA9" w:rsidP="00DA2DA9">
      <w:r>
        <w:t>Markdown</w:t>
      </w:r>
    </w:p>
    <w:p w:rsidR="00DA2DA9" w:rsidRDefault="00DA2DA9" w:rsidP="00DA2DA9"/>
    <w:p w:rsidR="00DA2DA9" w:rsidRDefault="00DA2DA9" w:rsidP="00DA2DA9">
      <w:pPr>
        <w:pStyle w:val="a8"/>
      </w:pPr>
      <w:r>
        <w:t>在流量常驻通知栏</w:t>
      </w:r>
      <w:proofErr w:type="spellStart"/>
      <w:r>
        <w:t>apk</w:t>
      </w:r>
      <w:proofErr w:type="spellEnd"/>
      <w:r>
        <w:t>中打开小飞读报的一个链接</w:t>
      </w:r>
    </w:p>
    <w:p w:rsidR="00DA2DA9" w:rsidRDefault="00DA2DA9" w:rsidP="00DA2D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%5CUsers%5Cnj%5CDesktop%5C1500603959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534F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pnxKeYCAADq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DA2DA9" w:rsidRDefault="00DA2DA9" w:rsidP="00DA2DA9">
      <w:pPr>
        <w:pStyle w:val="a8"/>
      </w:pPr>
      <w:r>
        <w:t>大致分析一下：</w:t>
      </w:r>
    </w:p>
    <w:p w:rsidR="00DA2DA9" w:rsidRDefault="00DA2DA9" w:rsidP="00DA2DA9">
      <w:pPr>
        <w:numPr>
          <w:ilvl w:val="0"/>
          <w:numId w:val="2"/>
        </w:numPr>
        <w:spacing w:before="100" w:beforeAutospacing="1" w:after="100" w:afterAutospacing="1"/>
      </w:pPr>
      <w:r>
        <w:t>整个页面从进入到加载完成消耗</w:t>
      </w:r>
      <w:r>
        <w:t>1800ms</w:t>
      </w:r>
      <w:r>
        <w:t>，将近</w:t>
      </w:r>
      <w:r>
        <w:t>2s</w:t>
      </w:r>
      <w:r>
        <w:t>。</w:t>
      </w:r>
    </w:p>
    <w:p w:rsidR="00DA2DA9" w:rsidRDefault="00DA2DA9" w:rsidP="00DA2DA9">
      <w:pPr>
        <w:pStyle w:val="a8"/>
        <w:numPr>
          <w:ilvl w:val="0"/>
          <w:numId w:val="3"/>
        </w:numPr>
        <w:spacing w:before="100" w:beforeAutospacing="1" w:after="100" w:afterAutospacing="1"/>
      </w:pPr>
      <w:r>
        <w:t>从进入</w:t>
      </w:r>
      <w:r>
        <w:t>WebView</w:t>
      </w:r>
      <w:r>
        <w:t>页面到开始加载网页链接内容大致消耗</w:t>
      </w:r>
      <w:r>
        <w:t>: 200ms</w:t>
      </w:r>
    </w:p>
    <w:p w:rsidR="00DA2DA9" w:rsidRDefault="00DA2DA9" w:rsidP="00DA2DA9">
      <w:pPr>
        <w:pStyle w:val="a8"/>
        <w:numPr>
          <w:ilvl w:val="0"/>
          <w:numId w:val="3"/>
        </w:numPr>
        <w:spacing w:before="100" w:beforeAutospacing="1" w:after="100" w:afterAutospacing="1"/>
      </w:pPr>
      <w:r>
        <w:t>从开始加载网页链接内容到</w:t>
      </w:r>
      <w:proofErr w:type="gramStart"/>
      <w:r>
        <w:t>加载加载</w:t>
      </w:r>
      <w:proofErr w:type="gramEnd"/>
      <w:r>
        <w:t>结束大致消耗：</w:t>
      </w:r>
      <w:r>
        <w:t>1600ms</w:t>
      </w:r>
    </w:p>
    <w:p w:rsidR="00DA2DA9" w:rsidRDefault="00DA2DA9" w:rsidP="00DA2DA9">
      <w:pPr>
        <w:pStyle w:val="a8"/>
        <w:ind w:left="720"/>
      </w:pPr>
      <w:r>
        <w:t>这中间请求网页资源可以大致拆分一下：</w:t>
      </w:r>
    </w:p>
    <w:p w:rsidR="00DA2DA9" w:rsidRDefault="00DA2DA9" w:rsidP="00DA2DA9">
      <w:pPr>
        <w:numPr>
          <w:ilvl w:val="1"/>
          <w:numId w:val="3"/>
        </w:numPr>
        <w:spacing w:before="100" w:beforeAutospacing="1" w:after="100" w:afterAutospacing="1"/>
      </w:pPr>
      <w:r>
        <w:t>网页</w:t>
      </w:r>
      <w:proofErr w:type="spellStart"/>
      <w:r>
        <w:t>css</w:t>
      </w:r>
      <w:proofErr w:type="spellEnd"/>
      <w:r>
        <w:t>和</w:t>
      </w:r>
      <w:proofErr w:type="spellStart"/>
      <w:r>
        <w:t>js</w:t>
      </w:r>
      <w:proofErr w:type="spellEnd"/>
      <w:r>
        <w:t>请求大概消耗</w:t>
      </w:r>
      <w:r>
        <w:t>400ms</w:t>
      </w:r>
    </w:p>
    <w:p w:rsidR="00DA2DA9" w:rsidRDefault="00DA2DA9" w:rsidP="00DA2DA9">
      <w:pPr>
        <w:numPr>
          <w:ilvl w:val="1"/>
          <w:numId w:val="3"/>
        </w:numPr>
        <w:spacing w:before="100" w:beforeAutospacing="1" w:after="100" w:afterAutospacing="1"/>
      </w:pPr>
      <w:r>
        <w:t>网页各种图片的加载大致消耗</w:t>
      </w:r>
      <w:r>
        <w:t>1200ms</w:t>
      </w:r>
    </w:p>
    <w:p w:rsidR="00DA2DA9" w:rsidRDefault="00DA2DA9" w:rsidP="00DA2DA9">
      <w:pPr>
        <w:pStyle w:val="a8"/>
      </w:pPr>
      <w:r>
        <w:t>如何缩短这些过程的时间，就成了优化</w:t>
      </w:r>
      <w:r>
        <w:t>WebView</w:t>
      </w:r>
      <w:r>
        <w:t>性能的关键。接下来我们逐一分析各个阶段的耗时情况，以及需要注意的优化点。</w:t>
      </w:r>
    </w:p>
    <w:p w:rsidR="00DA2DA9" w:rsidRPr="00DA2DA9" w:rsidRDefault="00DA2DA9" w:rsidP="00DA2DA9">
      <w:pPr>
        <w:pStyle w:val="a8"/>
        <w:rPr>
          <w:color w:val="FF0000"/>
        </w:rPr>
      </w:pPr>
      <w:r w:rsidRPr="00DA2DA9">
        <w:rPr>
          <w:rFonts w:hint="eastAsia"/>
          <w:color w:val="FF0000"/>
        </w:rPr>
        <w:t>(</w:t>
      </w:r>
      <w:r w:rsidRPr="00DA2DA9">
        <w:rPr>
          <w:color w:val="FF0000"/>
        </w:rPr>
        <w:t>1)</w:t>
      </w:r>
      <w:proofErr w:type="spellStart"/>
      <w:r w:rsidRPr="00DA2DA9">
        <w:rPr>
          <w:rFonts w:hint="eastAsia"/>
          <w:color w:val="FF0000"/>
        </w:rPr>
        <w:t>webview</w:t>
      </w:r>
      <w:proofErr w:type="spellEnd"/>
      <w:r w:rsidRPr="00DA2DA9">
        <w:rPr>
          <w:rFonts w:hint="eastAsia"/>
          <w:color w:val="FF0000"/>
        </w:rPr>
        <w:t>初始化优化</w:t>
      </w:r>
    </w:p>
    <w:p w:rsidR="00DA2DA9" w:rsidRDefault="00DA2DA9" w:rsidP="00DA2DA9">
      <w:pPr>
        <w:pStyle w:val="a8"/>
      </w:pPr>
      <w:r>
        <w:t>针对</w:t>
      </w:r>
      <w:r>
        <w:t>WebView</w:t>
      </w:r>
      <w:r>
        <w:t>的初始化时间，我们从以下几个方面入手：</w:t>
      </w:r>
    </w:p>
    <w:p w:rsidR="00DA2DA9" w:rsidRDefault="00DA2DA9" w:rsidP="00DA2DA9">
      <w:pPr>
        <w:numPr>
          <w:ilvl w:val="0"/>
          <w:numId w:val="4"/>
        </w:numPr>
        <w:spacing w:before="100" w:beforeAutospacing="1" w:after="100" w:afterAutospacing="1"/>
      </w:pPr>
      <w:r>
        <w:t>首次初始化时间：客户端冷启动后，第一次打开</w:t>
      </w:r>
      <w:r>
        <w:t>WebView</w:t>
      </w:r>
      <w:r>
        <w:t>，从开始创建</w:t>
      </w:r>
      <w:r>
        <w:t>WebView</w:t>
      </w:r>
      <w:r>
        <w:t>到开始建立网络连接之间的时间。</w:t>
      </w:r>
    </w:p>
    <w:p w:rsidR="00DA2DA9" w:rsidRDefault="00DA2DA9" w:rsidP="00DA2DA9">
      <w:pPr>
        <w:numPr>
          <w:ilvl w:val="0"/>
          <w:numId w:val="4"/>
        </w:numPr>
        <w:spacing w:before="100" w:beforeAutospacing="1" w:after="100" w:afterAutospacing="1"/>
      </w:pPr>
      <w:r>
        <w:t>二次初始化时间：在打开过</w:t>
      </w:r>
      <w:r>
        <w:t>WebView</w:t>
      </w:r>
      <w:r>
        <w:t>后，退出</w:t>
      </w:r>
      <w:r>
        <w:t>WebView</w:t>
      </w:r>
      <w:r>
        <w:t>，再重新打开</w:t>
      </w:r>
      <w:r>
        <w:t>WebView</w:t>
      </w:r>
      <w:r>
        <w:t>，从开始创建</w:t>
      </w:r>
      <w:r>
        <w:t>WebView</w:t>
      </w:r>
      <w:r>
        <w:t>到开始建立网络连接之间的时间。</w:t>
      </w:r>
    </w:p>
    <w:p w:rsidR="00DA2DA9" w:rsidRDefault="00DA2DA9" w:rsidP="00DA2DA9">
      <w:pPr>
        <w:numPr>
          <w:ilvl w:val="0"/>
          <w:numId w:val="4"/>
        </w:numPr>
        <w:spacing w:before="100" w:beforeAutospacing="1" w:after="100" w:afterAutospacing="1"/>
      </w:pPr>
      <w:r>
        <w:t>初始化完毕后，</w:t>
      </w:r>
      <w:r>
        <w:t>WebView</w:t>
      </w:r>
      <w:r>
        <w:t>加载冗余内容导致的缓慢。如一些复杂的</w:t>
      </w:r>
      <w:proofErr w:type="spellStart"/>
      <w:r>
        <w:t>css</w:t>
      </w:r>
      <w:proofErr w:type="spellEnd"/>
      <w:r>
        <w:t>文件，</w:t>
      </w:r>
      <w:proofErr w:type="spellStart"/>
      <w:r>
        <w:t>js</w:t>
      </w:r>
      <w:proofErr w:type="spellEnd"/>
      <w:r>
        <w:t>文件，</w:t>
      </w:r>
      <w:proofErr w:type="spellStart"/>
      <w:r>
        <w:t>png</w:t>
      </w:r>
      <w:proofErr w:type="spellEnd"/>
      <w:r>
        <w:t>图片等。</w:t>
      </w:r>
    </w:p>
    <w:p w:rsidR="00DA2DA9" w:rsidRDefault="00DA2DA9" w:rsidP="00DA2DA9">
      <w:pPr>
        <w:pStyle w:val="4"/>
      </w:pPr>
      <w:r>
        <w:t>1 .WebView</w:t>
      </w:r>
      <w:r>
        <w:t>初始化时间</w:t>
      </w:r>
      <w:r>
        <w:rPr>
          <w:rFonts w:hint="eastAsia"/>
        </w:rPr>
        <w:t>（）</w:t>
      </w:r>
    </w:p>
    <w:p w:rsidR="00DA2DA9" w:rsidRDefault="00DA2DA9" w:rsidP="00DA2DA9">
      <w:pPr>
        <w:pStyle w:val="a8"/>
      </w:pPr>
      <w:r>
        <w:t xml:space="preserve">​ </w:t>
      </w:r>
      <w:r>
        <w:t>一般我们测量一个网页打开的快慢为标准，都是以网络连接开始作为起点的。但是</w:t>
      </w:r>
      <w:r>
        <w:t>WebView</w:t>
      </w:r>
      <w:r>
        <w:t>中用户体验到的打开时间需要再增加</w:t>
      </w:r>
      <w:r>
        <w:t>70~700ms</w:t>
      </w:r>
      <w:r>
        <w:t>。这是因为</w:t>
      </w:r>
      <w:proofErr w:type="spellStart"/>
      <w:r>
        <w:t>webview</w:t>
      </w:r>
      <w:proofErr w:type="spellEnd"/>
      <w:r>
        <w:t>需要进行一系列的初始化操作。这也是为什么在</w:t>
      </w:r>
      <w:proofErr w:type="spellStart"/>
      <w:r>
        <w:t>Webview</w:t>
      </w:r>
      <w:proofErr w:type="spellEnd"/>
      <w:r>
        <w:t>中会感觉慢。</w:t>
      </w:r>
    </w:p>
    <w:p w:rsidR="00DA2DA9" w:rsidRDefault="00DA2DA9" w:rsidP="00DA2DA9">
      <w:pPr>
        <w:numPr>
          <w:ilvl w:val="0"/>
          <w:numId w:val="5"/>
        </w:numPr>
        <w:spacing w:before="100" w:beforeAutospacing="1" w:after="100" w:afterAutospacing="1"/>
      </w:pPr>
      <w:r>
        <w:t>在浏览器中，我们输入地址时（甚至在之前），浏览器就可以开始加载页面。</w:t>
      </w:r>
    </w:p>
    <w:p w:rsidR="00DA2DA9" w:rsidRPr="00DA2DA9" w:rsidRDefault="00DA2DA9" w:rsidP="00DA2DA9">
      <w:pPr>
        <w:numPr>
          <w:ilvl w:val="0"/>
          <w:numId w:val="5"/>
        </w:numPr>
        <w:spacing w:before="100" w:beforeAutospacing="1" w:after="100" w:afterAutospacing="1"/>
        <w:rPr>
          <w:color w:val="FF0000"/>
        </w:rPr>
      </w:pPr>
      <w:r w:rsidRPr="00DA2DA9">
        <w:rPr>
          <w:color w:val="FF0000"/>
        </w:rPr>
        <w:t>而在客户端中，客户端需要先花费时间初始化</w:t>
      </w:r>
      <w:r w:rsidRPr="00DA2DA9">
        <w:rPr>
          <w:color w:val="FF0000"/>
        </w:rPr>
        <w:t>WebView</w:t>
      </w:r>
      <w:r w:rsidRPr="00DA2DA9">
        <w:rPr>
          <w:color w:val="FF0000"/>
        </w:rPr>
        <w:t>完成后，才开始加载。而这段时间，由于</w:t>
      </w:r>
      <w:r w:rsidRPr="00DA2DA9">
        <w:rPr>
          <w:color w:val="FF0000"/>
        </w:rPr>
        <w:t>WebView</w:t>
      </w:r>
      <w:r w:rsidRPr="00DA2DA9">
        <w:rPr>
          <w:color w:val="FF0000"/>
        </w:rPr>
        <w:t>还不存在，所有后续的过程是完全阻塞的。</w:t>
      </w:r>
    </w:p>
    <w:p w:rsidR="00DA2DA9" w:rsidRDefault="00DA2DA9" w:rsidP="00DA2DA9">
      <w:pPr>
        <w:pStyle w:val="a8"/>
      </w:pPr>
      <w:r>
        <w:t>优化方法：</w:t>
      </w:r>
    </w:p>
    <w:p w:rsidR="00DA2DA9" w:rsidRDefault="00DA2DA9" w:rsidP="00DA2DA9">
      <w:pPr>
        <w:pStyle w:val="a8"/>
      </w:pPr>
      <w:r>
        <w:t xml:space="preserve">​ </w:t>
      </w:r>
      <w:r>
        <w:t>由于这段过程发生在</w:t>
      </w:r>
      <w:r>
        <w:t>native</w:t>
      </w:r>
      <w:r>
        <w:t>的代码中，单纯靠前端代码是无法优化的；大部分的方案都是前端和客户端协作完成。</w:t>
      </w:r>
    </w:p>
    <w:p w:rsidR="00DA2DA9" w:rsidRDefault="00DA2DA9" w:rsidP="00DA2DA9">
      <w:pPr>
        <w:pStyle w:val="a8"/>
      </w:pPr>
      <w:r>
        <w:t>1.1</w:t>
      </w:r>
      <w:r w:rsidRPr="00BE3282">
        <w:rPr>
          <w:rStyle w:val="a6"/>
          <w:color w:val="FF0000"/>
        </w:rPr>
        <w:t>全局</w:t>
      </w:r>
      <w:r w:rsidRPr="00BE3282">
        <w:rPr>
          <w:rStyle w:val="a6"/>
          <w:color w:val="FF0000"/>
        </w:rPr>
        <w:t>WebView</w:t>
      </w:r>
    </w:p>
    <w:p w:rsidR="00DA2DA9" w:rsidRDefault="00DA2DA9" w:rsidP="00DA2DA9">
      <w:pPr>
        <w:pStyle w:val="a8"/>
      </w:pPr>
      <w:r>
        <w:t xml:space="preserve">​ </w:t>
      </w:r>
      <w:r>
        <w:t>方法：</w:t>
      </w:r>
    </w:p>
    <w:p w:rsidR="00DA2DA9" w:rsidRDefault="00DA2DA9" w:rsidP="00DA2DA9">
      <w:pPr>
        <w:numPr>
          <w:ilvl w:val="0"/>
          <w:numId w:val="6"/>
        </w:numPr>
        <w:spacing w:before="100" w:beforeAutospacing="1" w:after="100" w:afterAutospacing="1"/>
      </w:pPr>
      <w:r>
        <w:t>在</w:t>
      </w:r>
      <w:r w:rsidRPr="00BE3282">
        <w:rPr>
          <w:color w:val="FF0000"/>
        </w:rPr>
        <w:t>客户端刚启动时，就初始化一个全局的</w:t>
      </w:r>
      <w:r w:rsidRPr="00BE3282">
        <w:rPr>
          <w:color w:val="FF0000"/>
        </w:rPr>
        <w:t>WebView</w:t>
      </w:r>
      <w:r w:rsidRPr="00BE3282">
        <w:rPr>
          <w:color w:val="FF0000"/>
        </w:rPr>
        <w:t>待用，并隐藏</w:t>
      </w:r>
      <w:r>
        <w:t>；</w:t>
      </w:r>
    </w:p>
    <w:p w:rsidR="00DA2DA9" w:rsidRDefault="00DA2DA9" w:rsidP="00DA2DA9">
      <w:pPr>
        <w:numPr>
          <w:ilvl w:val="0"/>
          <w:numId w:val="6"/>
        </w:numPr>
        <w:spacing w:before="100" w:beforeAutospacing="1" w:after="100" w:afterAutospacing="1"/>
      </w:pPr>
      <w:r w:rsidRPr="00BE3282">
        <w:rPr>
          <w:color w:val="FF0000"/>
        </w:rPr>
        <w:t>当用户访问了</w:t>
      </w:r>
      <w:r w:rsidRPr="00BE3282">
        <w:rPr>
          <w:color w:val="FF0000"/>
        </w:rPr>
        <w:t>WebView</w:t>
      </w:r>
      <w:r w:rsidRPr="00BE3282">
        <w:rPr>
          <w:color w:val="FF0000"/>
        </w:rPr>
        <w:t>时，直接使用这个</w:t>
      </w:r>
      <w:r w:rsidRPr="00BE3282">
        <w:rPr>
          <w:color w:val="FF0000"/>
        </w:rPr>
        <w:t>WebView</w:t>
      </w:r>
      <w:r w:rsidRPr="00BE3282">
        <w:rPr>
          <w:color w:val="FF0000"/>
        </w:rPr>
        <w:t>加载对应网页，并展示</w:t>
      </w:r>
      <w:r>
        <w:t>。</w:t>
      </w:r>
    </w:p>
    <w:p w:rsidR="00DA2DA9" w:rsidRDefault="00DA2DA9" w:rsidP="00DA2DA9">
      <w:pPr>
        <w:pStyle w:val="a8"/>
      </w:pPr>
      <w:r>
        <w:t>这种方法可以比较有效的减少</w:t>
      </w:r>
      <w:r>
        <w:t>WebView</w:t>
      </w:r>
      <w:r>
        <w:t>在</w:t>
      </w:r>
      <w:r>
        <w:t>App</w:t>
      </w:r>
      <w:r>
        <w:t>中的首次打开时间。当用户访问页面时，不需要初始化</w:t>
      </w:r>
      <w:r>
        <w:t>WebView</w:t>
      </w:r>
      <w:r>
        <w:t>的时间。</w:t>
      </w:r>
    </w:p>
    <w:p w:rsidR="00DA2DA9" w:rsidRDefault="00DA2DA9" w:rsidP="00DA2DA9">
      <w:pPr>
        <w:pStyle w:val="a8"/>
      </w:pPr>
      <w:r>
        <w:t>缺点：</w:t>
      </w:r>
    </w:p>
    <w:p w:rsidR="00DA2DA9" w:rsidRDefault="00DA2DA9" w:rsidP="00DA2DA9">
      <w:pPr>
        <w:numPr>
          <w:ilvl w:val="0"/>
          <w:numId w:val="7"/>
        </w:numPr>
        <w:spacing w:before="100" w:beforeAutospacing="1" w:after="100" w:afterAutospacing="1"/>
      </w:pPr>
      <w:r>
        <w:t>额外的内存消耗。</w:t>
      </w:r>
    </w:p>
    <w:p w:rsidR="00DA2DA9" w:rsidRDefault="00DA2DA9" w:rsidP="00DA2DA9">
      <w:pPr>
        <w:numPr>
          <w:ilvl w:val="0"/>
          <w:numId w:val="7"/>
        </w:numPr>
        <w:spacing w:before="100" w:beforeAutospacing="1" w:after="100" w:afterAutospacing="1"/>
      </w:pPr>
      <w:r>
        <w:t>页</w:t>
      </w:r>
      <w:r w:rsidRPr="00BE3282">
        <w:rPr>
          <w:color w:val="FF0000"/>
        </w:rPr>
        <w:t>面间跳转需要清空上一个页面的痕迹，更容易内存泄露</w:t>
      </w:r>
      <w:r>
        <w:t>。</w:t>
      </w:r>
    </w:p>
    <w:p w:rsidR="00DA2DA9" w:rsidRDefault="00DA2DA9" w:rsidP="00DA2DA9">
      <w:pPr>
        <w:pStyle w:val="a8"/>
      </w:pPr>
      <w:r>
        <w:t>1.2.</w:t>
      </w:r>
      <w:r>
        <w:rPr>
          <w:rStyle w:val="a6"/>
        </w:rPr>
        <w:t>客户端代理数据请求</w:t>
      </w:r>
    </w:p>
    <w:p w:rsidR="00DA2DA9" w:rsidRDefault="00DA2DA9" w:rsidP="00DA2DA9">
      <w:pPr>
        <w:pStyle w:val="a8"/>
      </w:pPr>
      <w:r>
        <w:t>方法：</w:t>
      </w:r>
    </w:p>
    <w:p w:rsidR="00DA2DA9" w:rsidRDefault="00DA2DA9" w:rsidP="00DA2DA9">
      <w:pPr>
        <w:pStyle w:val="a8"/>
        <w:numPr>
          <w:ilvl w:val="0"/>
          <w:numId w:val="8"/>
        </w:numPr>
        <w:spacing w:before="100" w:beforeAutospacing="1" w:after="100" w:afterAutospacing="1"/>
      </w:pPr>
      <w:r>
        <w:t>在客户端初始化</w:t>
      </w:r>
      <w:r>
        <w:t>WebView</w:t>
      </w:r>
      <w:r>
        <w:t>的同时，直接由</w:t>
      </w:r>
      <w:r>
        <w:t>native</w:t>
      </w:r>
      <w:r>
        <w:t>开始网络请求数据；</w:t>
      </w:r>
    </w:p>
    <w:p w:rsidR="00DA2DA9" w:rsidRDefault="00DA2DA9" w:rsidP="00DA2DA9">
      <w:pPr>
        <w:pStyle w:val="a8"/>
        <w:numPr>
          <w:ilvl w:val="0"/>
          <w:numId w:val="8"/>
        </w:numPr>
        <w:spacing w:before="100" w:beforeAutospacing="1" w:after="100" w:afterAutospacing="1"/>
      </w:pPr>
      <w:r>
        <w:t>当页面初始化完成后，向</w:t>
      </w:r>
      <w:r>
        <w:t>native</w:t>
      </w:r>
      <w:r>
        <w:t>获取其代理请求的数据。</w:t>
      </w:r>
    </w:p>
    <w:p w:rsidR="00DA2DA9" w:rsidRPr="00A457F8" w:rsidRDefault="00DA2DA9" w:rsidP="00DA2DA9">
      <w:pPr>
        <w:pStyle w:val="a8"/>
        <w:ind w:left="720"/>
        <w:rPr>
          <w:color w:val="FF0000"/>
        </w:rPr>
      </w:pPr>
      <w:r>
        <w:t>这个方</w:t>
      </w:r>
      <w:r w:rsidRPr="00A457F8">
        <w:rPr>
          <w:color w:val="FF0000"/>
        </w:rPr>
        <w:t>法虽然不能减小</w:t>
      </w:r>
      <w:r w:rsidRPr="00A457F8">
        <w:rPr>
          <w:color w:val="FF0000"/>
        </w:rPr>
        <w:t>WebView</w:t>
      </w:r>
      <w:r w:rsidRPr="00A457F8">
        <w:rPr>
          <w:color w:val="FF0000"/>
        </w:rPr>
        <w:t>初始化时间，但数据请求和</w:t>
      </w:r>
      <w:r w:rsidRPr="00A457F8">
        <w:rPr>
          <w:color w:val="FF0000"/>
        </w:rPr>
        <w:t>WebView</w:t>
      </w:r>
      <w:r w:rsidRPr="00A457F8">
        <w:rPr>
          <w:color w:val="FF0000"/>
        </w:rPr>
        <w:t>初始化可以并行进行，总体的页面加载时间就缩短了；缩短总体的页面加载时间。</w:t>
      </w:r>
    </w:p>
    <w:p w:rsidR="00DA2DA9" w:rsidRPr="00A457F8" w:rsidRDefault="00DA2DA9" w:rsidP="00DA2DA9">
      <w:pPr>
        <w:pStyle w:val="4"/>
        <w:rPr>
          <w:color w:val="FF0000"/>
        </w:rPr>
      </w:pPr>
      <w:r w:rsidRPr="00A457F8">
        <w:rPr>
          <w:color w:val="FF0000"/>
        </w:rPr>
        <w:t>2.</w:t>
      </w:r>
      <w:r w:rsidRPr="00A457F8">
        <w:rPr>
          <w:color w:val="FF0000"/>
        </w:rPr>
        <w:t>与服务器连接的建立</w:t>
      </w:r>
    </w:p>
    <w:p w:rsidR="00DA2DA9" w:rsidRDefault="00DA2DA9" w:rsidP="00DA2DA9">
      <w:pPr>
        <w:pStyle w:val="a8"/>
      </w:pPr>
      <w:r>
        <w:t>在页面请求的数据返回之前，主要有以下过程耗费时间。</w:t>
      </w:r>
    </w:p>
    <w:p w:rsidR="00DA2DA9" w:rsidRDefault="00DA2DA9" w:rsidP="00DA2DA9">
      <w:pPr>
        <w:numPr>
          <w:ilvl w:val="0"/>
          <w:numId w:val="9"/>
        </w:numPr>
        <w:spacing w:before="100" w:beforeAutospacing="1" w:after="100" w:afterAutospacing="1"/>
      </w:pPr>
      <w:r>
        <w:t>DNS</w:t>
      </w:r>
    </w:p>
    <w:p w:rsidR="00DA2DA9" w:rsidRDefault="00DA2DA9" w:rsidP="00DA2DA9">
      <w:pPr>
        <w:numPr>
          <w:ilvl w:val="0"/>
          <w:numId w:val="9"/>
        </w:numPr>
        <w:spacing w:before="100" w:beforeAutospacing="1" w:after="100" w:afterAutospacing="1"/>
      </w:pPr>
      <w:r>
        <w:t>connection</w:t>
      </w:r>
    </w:p>
    <w:p w:rsidR="00DA2DA9" w:rsidRDefault="00DA2DA9" w:rsidP="00DA2DA9">
      <w:pPr>
        <w:numPr>
          <w:ilvl w:val="0"/>
          <w:numId w:val="9"/>
        </w:numPr>
        <w:spacing w:before="100" w:beforeAutospacing="1" w:after="100" w:afterAutospacing="1"/>
      </w:pPr>
      <w:r>
        <w:t>服务器处理</w:t>
      </w:r>
    </w:p>
    <w:p w:rsidR="00DA2DA9" w:rsidRDefault="00DA2DA9" w:rsidP="00DA2DA9">
      <w:pPr>
        <w:pStyle w:val="a8"/>
      </w:pPr>
      <w:r>
        <w:t>优化方案：</w:t>
      </w:r>
    </w:p>
    <w:p w:rsidR="00DA2DA9" w:rsidRDefault="00DA2DA9" w:rsidP="00DA2DA9">
      <w:pPr>
        <w:pStyle w:val="a8"/>
      </w:pPr>
      <w:r>
        <w:t>DNS</w:t>
      </w:r>
      <w:r>
        <w:t>采用和客户端</w:t>
      </w:r>
      <w:r>
        <w:t>API</w:t>
      </w:r>
      <w:r>
        <w:t>相同的域名，当我们初次打开</w:t>
      </w:r>
      <w:r>
        <w:t>App</w:t>
      </w:r>
      <w:r>
        <w:t>时：</w:t>
      </w:r>
    </w:p>
    <w:p w:rsidR="00DA2DA9" w:rsidRDefault="00DA2DA9" w:rsidP="00DA2DA9">
      <w:pPr>
        <w:numPr>
          <w:ilvl w:val="0"/>
          <w:numId w:val="10"/>
        </w:numPr>
        <w:spacing w:before="100" w:beforeAutospacing="1" w:after="100" w:afterAutospacing="1"/>
      </w:pPr>
      <w:r>
        <w:t>客户端首次打开都会请求</w:t>
      </w:r>
      <w:r>
        <w:t>hflldr.voicecloud.cn</w:t>
      </w:r>
      <w:r>
        <w:t>，其</w:t>
      </w:r>
      <w:r>
        <w:t>DNS</w:t>
      </w:r>
      <w:r>
        <w:t>将会被系统缓存。</w:t>
      </w:r>
    </w:p>
    <w:p w:rsidR="00DA2DA9" w:rsidRDefault="00DA2DA9" w:rsidP="00DA2DA9">
      <w:pPr>
        <w:numPr>
          <w:ilvl w:val="0"/>
          <w:numId w:val="10"/>
        </w:numPr>
        <w:spacing w:before="100" w:beforeAutospacing="1" w:after="100" w:afterAutospacing="1"/>
      </w:pPr>
      <w:r>
        <w:t>然而当打开</w:t>
      </w:r>
      <w:r>
        <w:t>WebView</w:t>
      </w:r>
      <w:r>
        <w:t>的时候，由于请求了不同的域名，需要重新获取</w:t>
      </w:r>
      <w:r>
        <w:t>xiaofeiddubao.com</w:t>
      </w:r>
      <w:r>
        <w:t>的</w:t>
      </w:r>
      <w:r>
        <w:t>IP</w:t>
      </w:r>
      <w:r>
        <w:t>。</w:t>
      </w:r>
    </w:p>
    <w:p w:rsidR="00DA2DA9" w:rsidRDefault="00DA2DA9" w:rsidP="00DA2DA9">
      <w:pPr>
        <w:pStyle w:val="a8"/>
      </w:pPr>
      <w:r>
        <w:t>如果</w:t>
      </w:r>
      <w:r>
        <w:t>WebView</w:t>
      </w:r>
      <w:r>
        <w:t>的域名与</w:t>
      </w:r>
      <w:r>
        <w:t>App</w:t>
      </w:r>
      <w:r>
        <w:t>的</w:t>
      </w:r>
      <w:r>
        <w:t>API</w:t>
      </w:r>
      <w:r>
        <w:t>域名统一，则可以让</w:t>
      </w:r>
      <w:r>
        <w:t>WebView</w:t>
      </w:r>
      <w:r>
        <w:t>的</w:t>
      </w:r>
      <w:r>
        <w:t>DNS</w:t>
      </w:r>
      <w:r>
        <w:t>时间全部达到</w:t>
      </w:r>
      <w:r>
        <w:t>1.3ms</w:t>
      </w:r>
      <w:r>
        <w:t>的量级。静态资源同理，最好与客户端的资源域名保持一致。</w:t>
      </w:r>
    </w:p>
    <w:p w:rsidR="00DA2DA9" w:rsidRPr="00A457F8" w:rsidRDefault="00DA2DA9" w:rsidP="00DA2DA9">
      <w:pPr>
        <w:pStyle w:val="4"/>
        <w:rPr>
          <w:color w:val="FF0000"/>
        </w:rPr>
      </w:pPr>
      <w:r w:rsidRPr="00A457F8">
        <w:rPr>
          <w:color w:val="FF0000"/>
        </w:rPr>
        <w:t>3.</w:t>
      </w:r>
      <w:r w:rsidRPr="00A457F8">
        <w:rPr>
          <w:color w:val="FF0000"/>
        </w:rPr>
        <w:t>页面加载和渲染</w:t>
      </w:r>
    </w:p>
    <w:p w:rsidR="00DA2DA9" w:rsidRDefault="00DA2DA9" w:rsidP="00DA2DA9">
      <w:pPr>
        <w:pStyle w:val="a8"/>
      </w:pPr>
      <w:r>
        <w:t>上面小飞读报</w:t>
      </w:r>
      <w:r w:rsidRPr="00A457F8">
        <w:rPr>
          <w:color w:val="FF0000"/>
        </w:rPr>
        <w:t>加载时可以看到一大部分时间都花在了图片资源的请求上，因此好的解决方案就是延迟这些图片的加载，先加载并</w:t>
      </w:r>
      <w:proofErr w:type="gramStart"/>
      <w:r w:rsidRPr="00A457F8">
        <w:rPr>
          <w:color w:val="FF0000"/>
        </w:rPr>
        <w:t>展示非图片</w:t>
      </w:r>
      <w:proofErr w:type="gramEnd"/>
      <w:r w:rsidRPr="00A457F8">
        <w:rPr>
          <w:color w:val="FF0000"/>
        </w:rPr>
        <w:t>内容</w:t>
      </w:r>
      <w:r>
        <w:t>。</w:t>
      </w:r>
    </w:p>
    <w:p w:rsidR="00DA2DA9" w:rsidRDefault="00DA2DA9" w:rsidP="00DA2DA9">
      <w:pPr>
        <w:pStyle w:val="a8"/>
      </w:pPr>
      <w:r>
        <w:t>解决方案：</w:t>
      </w:r>
      <w:r>
        <w:t>WebView</w:t>
      </w:r>
      <w:r>
        <w:t>有一个</w:t>
      </w:r>
      <w:r>
        <w:t>setting</w:t>
      </w:r>
      <w:r>
        <w:t>配置方法：</w:t>
      </w:r>
      <w:proofErr w:type="spellStart"/>
      <w:r>
        <w:rPr>
          <w:rStyle w:val="HTML"/>
        </w:rPr>
        <w:t>setBlockNetworkImage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boolean</w:t>
      </w:r>
      <w:proofErr w:type="spellEnd"/>
      <w:r>
        <w:rPr>
          <w:rStyle w:val="HTML"/>
        </w:rPr>
        <w:t>)</w:t>
      </w:r>
      <w:r>
        <w:t xml:space="preserve"> </w:t>
      </w:r>
      <w:r>
        <w:t>该方法的作用是是否屏蔽图片的加载。可以利用这个方法来实现图片的延迟加载。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meta"/>
        </w:rPr>
        <w:t>@Override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 w:rsidRPr="00A457F8">
        <w:rPr>
          <w:rStyle w:val="hljs-title"/>
          <w:color w:val="FF0000"/>
        </w:rPr>
        <w:t>onPageStarted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WebView view, String </w:t>
      </w:r>
      <w:proofErr w:type="spellStart"/>
      <w:r>
        <w:rPr>
          <w:rStyle w:val="hljs-params"/>
        </w:rPr>
        <w:t>url</w:t>
      </w:r>
      <w:proofErr w:type="spellEnd"/>
      <w:r>
        <w:rPr>
          <w:rStyle w:val="hljs-params"/>
        </w:rPr>
        <w:t>, Bitmap favicon)</w:t>
      </w:r>
      <w:r>
        <w:rPr>
          <w:rStyle w:val="hljs-function"/>
        </w:rPr>
        <w:t xml:space="preserve"> </w:t>
      </w:r>
      <w:r>
        <w:rPr>
          <w:rStyle w:val="HTML"/>
        </w:rPr>
        <w:t>{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ljs-keyword"/>
        </w:rPr>
        <w:t>super</w:t>
      </w:r>
      <w:r>
        <w:rPr>
          <w:rStyle w:val="HTML"/>
        </w:rPr>
        <w:t>.onPageStarted</w:t>
      </w:r>
      <w:proofErr w:type="spellEnd"/>
      <w:proofErr w:type="gramEnd"/>
      <w:r>
        <w:rPr>
          <w:rStyle w:val="HTML"/>
        </w:rPr>
        <w:t xml:space="preserve">(view, 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, favicon);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DebugLog.d</w:t>
      </w:r>
      <w:proofErr w:type="spellEnd"/>
      <w:r>
        <w:rPr>
          <w:rStyle w:val="HTML"/>
        </w:rPr>
        <w:t>(TAG,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onPageStarted</w:t>
      </w:r>
      <w:proofErr w:type="spellEnd"/>
      <w:r>
        <w:rPr>
          <w:rStyle w:val="hljs-string"/>
        </w:rPr>
        <w:t>: "</w:t>
      </w:r>
      <w:r>
        <w:rPr>
          <w:rStyle w:val="HTML"/>
        </w:rPr>
        <w:t>+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mCommonWv.getSettings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).</w:t>
      </w:r>
      <w:proofErr w:type="spellStart"/>
      <w:r w:rsidRPr="00A457F8">
        <w:rPr>
          <w:rStyle w:val="HTML"/>
          <w:color w:val="FF0000"/>
        </w:rPr>
        <w:t>setBlockNetworkImage</w:t>
      </w:r>
      <w:proofErr w:type="spellEnd"/>
      <w:proofErr w:type="gram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}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</w:t>
      </w:r>
      <w:r>
        <w:rPr>
          <w:rStyle w:val="hljs-meta"/>
        </w:rPr>
        <w:t>@Override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onPageFinished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WebView view, String </w:t>
      </w:r>
      <w:proofErr w:type="spellStart"/>
      <w:r>
        <w:rPr>
          <w:rStyle w:val="hljs-params"/>
        </w:rPr>
        <w:t>url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"/>
        </w:rPr>
        <w:t>{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ljs-keyword"/>
        </w:rPr>
        <w:t>super</w:t>
      </w:r>
      <w:r>
        <w:rPr>
          <w:rStyle w:val="HTML"/>
        </w:rPr>
        <w:t>.onPageFinished</w:t>
      </w:r>
      <w:proofErr w:type="spellEnd"/>
      <w:proofErr w:type="gramEnd"/>
      <w:r>
        <w:rPr>
          <w:rStyle w:val="HTML"/>
        </w:rPr>
        <w:t xml:space="preserve">(view, 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DebugLog.i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TAG ,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onPageFinished</w:t>
      </w:r>
      <w:proofErr w:type="spellEnd"/>
      <w:r>
        <w:rPr>
          <w:rStyle w:val="hljs-string"/>
        </w:rPr>
        <w:t>: "</w:t>
      </w:r>
      <w:r>
        <w:rPr>
          <w:rStyle w:val="HTML"/>
        </w:rPr>
        <w:t>+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mCommonWv.getSettings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).</w:t>
      </w:r>
      <w:proofErr w:type="spellStart"/>
      <w:r>
        <w:rPr>
          <w:rStyle w:val="HTML"/>
        </w:rPr>
        <w:t>setBlockNetworkImage</w:t>
      </w:r>
      <w:proofErr w:type="spellEnd"/>
      <w:proofErr w:type="gramEnd"/>
      <w:r>
        <w:rPr>
          <w:rStyle w:val="HTML"/>
        </w:rPr>
        <w:t>(</w:t>
      </w:r>
      <w:r>
        <w:rPr>
          <w:rStyle w:val="hljs-keyword"/>
        </w:rPr>
        <w:t>false</w:t>
      </w:r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(!</w:t>
      </w:r>
      <w:proofErr w:type="spellStart"/>
      <w:r>
        <w:rPr>
          <w:rStyle w:val="HTML"/>
        </w:rPr>
        <w:t>mCommonWv.getSettings</w:t>
      </w:r>
      <w:proofErr w:type="spellEnd"/>
      <w:proofErr w:type="gramEnd"/>
      <w:r>
        <w:rPr>
          <w:rStyle w:val="HTML"/>
        </w:rPr>
        <w:t>().</w:t>
      </w:r>
      <w:proofErr w:type="spellStart"/>
      <w:r>
        <w:rPr>
          <w:rStyle w:val="HTML"/>
        </w:rPr>
        <w:t>getLoadsImagesAutomatically</w:t>
      </w:r>
      <w:proofErr w:type="spellEnd"/>
      <w:r>
        <w:rPr>
          <w:rStyle w:val="HTML"/>
        </w:rPr>
        <w:t>()) {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comment"/>
        </w:rPr>
        <w:t>//设置</w:t>
      </w:r>
      <w:proofErr w:type="spellStart"/>
      <w:r>
        <w:rPr>
          <w:rStyle w:val="hljs-comment"/>
        </w:rPr>
        <w:t>wenView</w:t>
      </w:r>
      <w:proofErr w:type="spellEnd"/>
      <w:r>
        <w:rPr>
          <w:rStyle w:val="hljs-comment"/>
        </w:rPr>
        <w:t>加载图片资源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mCommonWv.getSettings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).</w:t>
      </w:r>
      <w:proofErr w:type="spellStart"/>
      <w:r>
        <w:rPr>
          <w:rStyle w:val="HTML"/>
        </w:rPr>
        <w:t>setBlockNetworkImage</w:t>
      </w:r>
      <w:proofErr w:type="spellEnd"/>
      <w:proofErr w:type="gramEnd"/>
      <w:r>
        <w:rPr>
          <w:rStyle w:val="HTML"/>
        </w:rPr>
        <w:t>(</w:t>
      </w:r>
      <w:r>
        <w:rPr>
          <w:rStyle w:val="hljs-keyword"/>
        </w:rPr>
        <w:t>false</w:t>
      </w:r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mCommonWv.getSettings</w:t>
      </w:r>
      <w:proofErr w:type="spellEnd"/>
      <w:r>
        <w:rPr>
          <w:rStyle w:val="HTML"/>
        </w:rPr>
        <w:t>(</w:t>
      </w:r>
      <w:proofErr w:type="gramStart"/>
      <w:r>
        <w:rPr>
          <w:rStyle w:val="HTML"/>
        </w:rPr>
        <w:t>).</w:t>
      </w:r>
      <w:proofErr w:type="spellStart"/>
      <w:r>
        <w:rPr>
          <w:rStyle w:val="HTML"/>
        </w:rPr>
        <w:t>setLoadsImagesAutomatically</w:t>
      </w:r>
      <w:proofErr w:type="spellEnd"/>
      <w:proofErr w:type="gram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      }</w:t>
      </w:r>
    </w:p>
    <w:p w:rsidR="00DA2DA9" w:rsidRDefault="00DA2DA9" w:rsidP="00DA2DA9">
      <w:pPr>
        <w:pStyle w:val="a8"/>
      </w:pPr>
      <w:r>
        <w:rPr>
          <w:rFonts w:ascii="MS Gothic" w:eastAsia="MS Gothic" w:hAnsi="MS Gothic" w:cs="MS Gothic" w:hint="eastAsia"/>
        </w:rPr>
        <w:t>​</w:t>
      </w:r>
    </w:p>
    <w:p w:rsidR="00DA2DA9" w:rsidRDefault="00DA2DA9" w:rsidP="00DA2DA9">
      <w:pPr>
        <w:pStyle w:val="4"/>
      </w:pPr>
      <w:r>
        <w:t xml:space="preserve">4. </w:t>
      </w:r>
      <w:r w:rsidRPr="005066F0">
        <w:rPr>
          <w:color w:val="FF0000"/>
        </w:rPr>
        <w:t>使用缓存</w:t>
      </w:r>
    </w:p>
    <w:p w:rsidR="00DA2DA9" w:rsidRDefault="00DA2DA9" w:rsidP="00DA2DA9">
      <w:pPr>
        <w:pStyle w:val="a8"/>
      </w:pPr>
      <w:r>
        <w:t xml:space="preserve">​ Android </w:t>
      </w:r>
      <w:r>
        <w:t>支持对</w:t>
      </w:r>
      <w:r w:rsidRPr="005066F0">
        <w:rPr>
          <w:color w:val="FF0000"/>
        </w:rPr>
        <w:t>页面进行资源缓存，可以在下一次从新进入该页面时直接调用缓存资源，减少网络请求消耗时间</w:t>
      </w:r>
      <w:r>
        <w:t>。</w:t>
      </w: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websetting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TML"/>
        </w:rPr>
        <w:t>webview.getSettings</w:t>
      </w:r>
      <w:proofErr w:type="spellEnd"/>
      <w:proofErr w:type="gramEnd"/>
      <w:r>
        <w:rPr>
          <w:rStyle w:val="HTML"/>
        </w:rPr>
        <w:t>();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websetting.setJavaScriptEnabled</w:t>
      </w:r>
      <w:proofErr w:type="spell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 xml:space="preserve">);   </w:t>
      </w:r>
      <w:r>
        <w:rPr>
          <w:rStyle w:val="hljs-comment"/>
        </w:rPr>
        <w:t>//与</w:t>
      </w:r>
      <w:proofErr w:type="spellStart"/>
      <w:r>
        <w:rPr>
          <w:rStyle w:val="hljs-comment"/>
        </w:rPr>
        <w:t>js</w:t>
      </w:r>
      <w:proofErr w:type="spellEnd"/>
      <w:r>
        <w:rPr>
          <w:rStyle w:val="hljs-comment"/>
        </w:rPr>
        <w:t>交互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websetting.setDomStorageEnabled</w:t>
      </w:r>
      <w:proofErr w:type="spell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 xml:space="preserve">);    </w:t>
      </w:r>
      <w:r>
        <w:rPr>
          <w:rStyle w:val="hljs-comment"/>
        </w:rPr>
        <w:t>//开启DOM形式存储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websetting.setDatabaseEnabled</w:t>
      </w:r>
      <w:proofErr w:type="spell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 xml:space="preserve">);   </w:t>
      </w:r>
      <w:r>
        <w:rPr>
          <w:rStyle w:val="hljs-comment"/>
        </w:rPr>
        <w:t>//开启数据库形式存储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r>
        <w:rPr>
          <w:rStyle w:val="HTML"/>
        </w:rPr>
        <w:t xml:space="preserve">String </w:t>
      </w:r>
      <w:proofErr w:type="spellStart"/>
      <w:r>
        <w:rPr>
          <w:rStyle w:val="HTML"/>
        </w:rPr>
        <w:t>appCacheDir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.getApplicationContext</w:t>
      </w:r>
      <w:proofErr w:type="spellEnd"/>
      <w:r>
        <w:rPr>
          <w:rStyle w:val="HTML"/>
        </w:rPr>
        <w:t>().</w:t>
      </w:r>
      <w:proofErr w:type="spellStart"/>
      <w:r>
        <w:rPr>
          <w:rStyle w:val="HTML"/>
        </w:rPr>
        <w:t>getDir</w:t>
      </w:r>
      <w:proofErr w:type="spellEnd"/>
      <w:r>
        <w:rPr>
          <w:rStyle w:val="HTML"/>
        </w:rPr>
        <w:t>(</w:t>
      </w:r>
      <w:r>
        <w:rPr>
          <w:rStyle w:val="hljs-string"/>
        </w:rPr>
        <w:t>"cache"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Context.MODE_PRIVATE</w:t>
      </w:r>
      <w:proofErr w:type="spellEnd"/>
      <w:r>
        <w:rPr>
          <w:rStyle w:val="HTML"/>
        </w:rPr>
        <w:t>).</w:t>
      </w:r>
      <w:proofErr w:type="spellStart"/>
      <w:r>
        <w:rPr>
          <w:rStyle w:val="HTML"/>
        </w:rPr>
        <w:t>getPath</w:t>
      </w:r>
      <w:proofErr w:type="spellEnd"/>
      <w:r>
        <w:rPr>
          <w:rStyle w:val="HTML"/>
        </w:rPr>
        <w:t xml:space="preserve">();   </w:t>
      </w:r>
      <w:r>
        <w:rPr>
          <w:rStyle w:val="hljs-comment"/>
        </w:rPr>
        <w:t>//缓存数据的存储地址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websetting.</w:t>
      </w:r>
      <w:r w:rsidRPr="005066F0">
        <w:rPr>
          <w:rStyle w:val="HTML"/>
          <w:color w:val="FF0000"/>
        </w:rPr>
        <w:t>setAppCachePath</w:t>
      </w:r>
      <w:proofErr w:type="spellEnd"/>
      <w:proofErr w:type="gramEnd"/>
      <w:r w:rsidRPr="005066F0">
        <w:rPr>
          <w:rStyle w:val="HTML"/>
          <w:color w:val="FF0000"/>
        </w:rPr>
        <w:t>(</w:t>
      </w:r>
      <w:proofErr w:type="spellStart"/>
      <w:r w:rsidRPr="005066F0">
        <w:rPr>
          <w:rStyle w:val="HTML"/>
          <w:color w:val="FF0000"/>
        </w:rPr>
        <w:t>appCacheDir</w:t>
      </w:r>
      <w:proofErr w:type="spellEnd"/>
      <w:r w:rsidRPr="005066F0">
        <w:rPr>
          <w:rStyle w:val="HTML"/>
          <w:color w:val="FF0000"/>
        </w:rPr>
        <w:t>)</w:t>
      </w:r>
      <w:r>
        <w:rPr>
          <w:rStyle w:val="HTML"/>
        </w:rPr>
        <w:t>;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websetting.setAppCacheEnabled</w:t>
      </w:r>
      <w:proofErr w:type="spell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 xml:space="preserve">);  </w:t>
      </w:r>
      <w:r>
        <w:rPr>
          <w:rStyle w:val="hljs-comment"/>
        </w:rPr>
        <w:t>//开启缓存功能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r>
        <w:rPr>
          <w:rStyle w:val="HTML"/>
        </w:rPr>
        <w:t>websetting.</w:t>
      </w:r>
      <w:r w:rsidRPr="005066F0">
        <w:rPr>
          <w:rStyle w:val="HTML"/>
          <w:color w:val="FF0000"/>
        </w:rPr>
        <w:t>setCacheMode</w:t>
      </w:r>
      <w:proofErr w:type="spellEnd"/>
      <w:r w:rsidRPr="005066F0">
        <w:rPr>
          <w:rStyle w:val="HTML"/>
          <w:color w:val="FF0000"/>
        </w:rPr>
        <w:t>(</w:t>
      </w:r>
      <w:proofErr w:type="spellStart"/>
      <w:r w:rsidRPr="005066F0">
        <w:rPr>
          <w:rStyle w:val="HTML"/>
          <w:color w:val="FF0000"/>
        </w:rPr>
        <w:t>WebSettings.LOAD_CACHE_ELSE_NETWORK</w:t>
      </w:r>
      <w:proofErr w:type="spellEnd"/>
      <w:r w:rsidRPr="005066F0">
        <w:rPr>
          <w:rStyle w:val="HTML"/>
          <w:color w:val="FF0000"/>
        </w:rPr>
        <w:t>)</w:t>
      </w:r>
      <w:r>
        <w:rPr>
          <w:rStyle w:val="HTML"/>
        </w:rPr>
        <w:t xml:space="preserve">;      </w:t>
      </w:r>
      <w:r>
        <w:rPr>
          <w:rStyle w:val="hljs-comment"/>
        </w:rPr>
        <w:t>//缓存模式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Default="00DA2DA9" w:rsidP="00DA2DA9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websetting.setAllowFileAccess</w:t>
      </w:r>
      <w:proofErr w:type="spellEnd"/>
      <w:proofErr w:type="gramEnd"/>
      <w:r>
        <w:rPr>
          <w:rStyle w:val="HTML"/>
        </w:rPr>
        <w:t>(</w:t>
      </w:r>
      <w:r>
        <w:rPr>
          <w:rStyle w:val="hljs-keyword"/>
        </w:rPr>
        <w:t>true</w:t>
      </w:r>
      <w:r>
        <w:rPr>
          <w:rStyle w:val="HTML"/>
        </w:rPr>
        <w:t>);</w:t>
      </w:r>
    </w:p>
    <w:p w:rsidR="00DA2DA9" w:rsidRDefault="00DA2DA9" w:rsidP="00DA2DA9">
      <w:pPr>
        <w:pStyle w:val="HTML0"/>
        <w:rPr>
          <w:rStyle w:val="HTML"/>
        </w:rPr>
      </w:pPr>
    </w:p>
    <w:p w:rsidR="00DA2DA9" w:rsidRPr="005066F0" w:rsidRDefault="00DA2DA9" w:rsidP="00DA2DA9">
      <w:pPr>
        <w:pStyle w:val="HTML0"/>
        <w:rPr>
          <w:rStyle w:val="HTML"/>
          <w:color w:val="FF0000"/>
        </w:rPr>
      </w:pPr>
      <w:proofErr w:type="spellStart"/>
      <w:r>
        <w:rPr>
          <w:rStyle w:val="HTML"/>
        </w:rPr>
        <w:t>websetting.setAppCacheMaxSize</w:t>
      </w:r>
      <w:proofErr w:type="spellEnd"/>
      <w:r>
        <w:rPr>
          <w:rStyle w:val="HTML"/>
        </w:rPr>
        <w:t xml:space="preserve">(size);      </w:t>
      </w:r>
      <w:r>
        <w:rPr>
          <w:rStyle w:val="hljs-comment"/>
        </w:rPr>
        <w:t>/</w:t>
      </w:r>
      <w:r w:rsidRPr="005066F0">
        <w:rPr>
          <w:rStyle w:val="hljs-comment"/>
          <w:color w:val="FF0000"/>
        </w:rPr>
        <w:t>/设置缓存文件大小，但现在已不再提倡这个方法</w:t>
      </w:r>
    </w:p>
    <w:p w:rsidR="00DA2DA9" w:rsidRDefault="00DA2DA9" w:rsidP="00DA2DA9">
      <w:pPr>
        <w:pStyle w:val="a8"/>
      </w:pPr>
      <w:r w:rsidRPr="005066F0">
        <w:rPr>
          <w:color w:val="FF0000"/>
        </w:rPr>
        <w:t>关于缓存模式，有五种，根据不同需求可以进行设置</w:t>
      </w:r>
      <w:r>
        <w:t>：</w:t>
      </w:r>
    </w:p>
    <w:p w:rsidR="00DA2DA9" w:rsidRDefault="00DA2DA9" w:rsidP="00DA2DA9">
      <w:pPr>
        <w:pStyle w:val="a8"/>
      </w:pPr>
      <w:r>
        <w:t xml:space="preserve">LOAD_CACHE_ONLY: </w:t>
      </w:r>
      <w:r>
        <w:t>不使用网络，只读取本地缓存数据</w:t>
      </w:r>
    </w:p>
    <w:p w:rsidR="00DA2DA9" w:rsidRDefault="00DA2DA9" w:rsidP="00DA2DA9">
      <w:pPr>
        <w:pStyle w:val="a8"/>
      </w:pPr>
      <w:r>
        <w:t xml:space="preserve">LOAD_DEFAULT: </w:t>
      </w:r>
      <w:r>
        <w:t>根据</w:t>
      </w:r>
      <w:r>
        <w:t>cache-control</w:t>
      </w:r>
      <w:r>
        <w:t>决定是否从网络上取数据。</w:t>
      </w:r>
    </w:p>
    <w:p w:rsidR="00DA2DA9" w:rsidRDefault="00DA2DA9" w:rsidP="00DA2DA9">
      <w:pPr>
        <w:pStyle w:val="a8"/>
      </w:pPr>
      <w:r>
        <w:t>LOAD_CACHE_NORMAL: API level 17</w:t>
      </w:r>
      <w:r>
        <w:t>中已经废弃</w:t>
      </w:r>
      <w:r>
        <w:t xml:space="preserve">, </w:t>
      </w:r>
      <w:r>
        <w:t>从</w:t>
      </w:r>
      <w:r>
        <w:t>API level 11</w:t>
      </w:r>
      <w:r>
        <w:t>开始作用同</w:t>
      </w:r>
      <w:r>
        <w:t>LOAD_DEFAULT</w:t>
      </w:r>
      <w:r>
        <w:t>模式</w:t>
      </w:r>
    </w:p>
    <w:p w:rsidR="00DA2DA9" w:rsidRDefault="00DA2DA9" w:rsidP="00DA2DA9">
      <w:pPr>
        <w:pStyle w:val="a8"/>
      </w:pPr>
      <w:r>
        <w:t xml:space="preserve">LOAD_NO_CACHE: </w:t>
      </w:r>
      <w:r>
        <w:t>不使用缓存，只从网络获取数据</w:t>
      </w:r>
      <w:r>
        <w:t>.</w:t>
      </w:r>
    </w:p>
    <w:p w:rsidR="00DA2DA9" w:rsidRDefault="00DA2DA9" w:rsidP="00DA2DA9">
      <w:pPr>
        <w:pStyle w:val="a8"/>
      </w:pPr>
      <w:r>
        <w:t>LOAD_CACHE_ELSE_NETWORK</w:t>
      </w:r>
      <w:r>
        <w:t>，只要本地有，无论是否过期，或者</w:t>
      </w:r>
      <w:r>
        <w:t>no-cache</w:t>
      </w:r>
      <w:r>
        <w:t>，都使用缓存中的数据。</w:t>
      </w:r>
    </w:p>
    <w:p w:rsidR="00DA2DA9" w:rsidRDefault="00DA2DA9" w:rsidP="00DA2DA9">
      <w:pPr>
        <w:pStyle w:val="4"/>
      </w:pPr>
      <w:r>
        <w:t xml:space="preserve">5. </w:t>
      </w:r>
      <w:r>
        <w:t>前端支持</w:t>
      </w:r>
    </w:p>
    <w:p w:rsidR="00DA2DA9" w:rsidRDefault="00DA2DA9" w:rsidP="00DA2DA9">
      <w:pPr>
        <w:pStyle w:val="a8"/>
      </w:pPr>
      <w:r>
        <w:t xml:space="preserve">​ </w:t>
      </w:r>
      <w:r>
        <w:t>除此之外，前端页面也需要控制好资源的压缩，</w:t>
      </w:r>
      <w:proofErr w:type="spellStart"/>
      <w:r>
        <w:t>css</w:t>
      </w:r>
      <w:proofErr w:type="spellEnd"/>
      <w:r>
        <w:t>，</w:t>
      </w:r>
      <w:proofErr w:type="spellStart"/>
      <w:r>
        <w:t>js</w:t>
      </w:r>
      <w:proofErr w:type="spellEnd"/>
      <w:r>
        <w:t>的加载顺序等。</w:t>
      </w:r>
    </w:p>
    <w:p w:rsidR="00531BE9" w:rsidRPr="00DA2DA9" w:rsidRDefault="00531BE9"/>
    <w:sectPr w:rsidR="00531BE9" w:rsidRPr="00DA2D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4A5" w:rsidRDefault="00A244A5" w:rsidP="00AE301E">
      <w:pPr>
        <w:spacing w:after="0"/>
      </w:pPr>
      <w:r>
        <w:separator/>
      </w:r>
    </w:p>
  </w:endnote>
  <w:endnote w:type="continuationSeparator" w:id="0">
    <w:p w:rsidR="00A244A5" w:rsidRDefault="00A244A5" w:rsidP="00AE3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4A5" w:rsidRDefault="00A244A5" w:rsidP="00AE301E">
      <w:pPr>
        <w:spacing w:after="0"/>
      </w:pPr>
      <w:r>
        <w:separator/>
      </w:r>
    </w:p>
  </w:footnote>
  <w:footnote w:type="continuationSeparator" w:id="0">
    <w:p w:rsidR="00A244A5" w:rsidRDefault="00A244A5" w:rsidP="00AE30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3F"/>
    <w:multiLevelType w:val="multilevel"/>
    <w:tmpl w:val="3A4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6A1A"/>
    <w:multiLevelType w:val="multilevel"/>
    <w:tmpl w:val="76E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3A2D"/>
    <w:multiLevelType w:val="multilevel"/>
    <w:tmpl w:val="16D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E48CB"/>
    <w:multiLevelType w:val="multilevel"/>
    <w:tmpl w:val="966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56D8D"/>
    <w:multiLevelType w:val="multilevel"/>
    <w:tmpl w:val="289A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15F89"/>
    <w:multiLevelType w:val="multilevel"/>
    <w:tmpl w:val="ACD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650CA"/>
    <w:multiLevelType w:val="multilevel"/>
    <w:tmpl w:val="3BD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F49B9"/>
    <w:multiLevelType w:val="multilevel"/>
    <w:tmpl w:val="283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4EB4"/>
    <w:multiLevelType w:val="multilevel"/>
    <w:tmpl w:val="180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831AB"/>
    <w:multiLevelType w:val="multilevel"/>
    <w:tmpl w:val="759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A2DA9"/>
    <w:rsid w:val="001D09D5"/>
    <w:rsid w:val="00215A96"/>
    <w:rsid w:val="00331604"/>
    <w:rsid w:val="005066F0"/>
    <w:rsid w:val="00531BE9"/>
    <w:rsid w:val="006C01E2"/>
    <w:rsid w:val="00916DA4"/>
    <w:rsid w:val="00997951"/>
    <w:rsid w:val="00A244A5"/>
    <w:rsid w:val="00A457F8"/>
    <w:rsid w:val="00AE301E"/>
    <w:rsid w:val="00BA348C"/>
    <w:rsid w:val="00BE3282"/>
    <w:rsid w:val="00C61D9A"/>
    <w:rsid w:val="00DA2DA9"/>
    <w:rsid w:val="00F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5F0BAD-596D-4FC3-9F41-68472579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HTML">
    <w:name w:val="HTML Code"/>
    <w:basedOn w:val="a0"/>
    <w:uiPriority w:val="99"/>
    <w:semiHidden/>
    <w:unhideWhenUsed/>
    <w:rsid w:val="00DA2D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2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A2DA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DA2DA9"/>
  </w:style>
  <w:style w:type="character" w:customStyle="1" w:styleId="hljs-function">
    <w:name w:val="hljs-function"/>
    <w:basedOn w:val="a0"/>
    <w:rsid w:val="00DA2DA9"/>
  </w:style>
  <w:style w:type="character" w:customStyle="1" w:styleId="hljs-keyword">
    <w:name w:val="hljs-keyword"/>
    <w:basedOn w:val="a0"/>
    <w:rsid w:val="00DA2DA9"/>
  </w:style>
  <w:style w:type="character" w:customStyle="1" w:styleId="hljs-title">
    <w:name w:val="hljs-title"/>
    <w:basedOn w:val="a0"/>
    <w:rsid w:val="00DA2DA9"/>
  </w:style>
  <w:style w:type="character" w:customStyle="1" w:styleId="hljs-params">
    <w:name w:val="hljs-params"/>
    <w:basedOn w:val="a0"/>
    <w:rsid w:val="00DA2DA9"/>
  </w:style>
  <w:style w:type="character" w:customStyle="1" w:styleId="hljs-string">
    <w:name w:val="hljs-string"/>
    <w:basedOn w:val="a0"/>
    <w:rsid w:val="00DA2DA9"/>
  </w:style>
  <w:style w:type="character" w:customStyle="1" w:styleId="hljs-comment">
    <w:name w:val="hljs-comment"/>
    <w:basedOn w:val="a0"/>
    <w:rsid w:val="00DA2DA9"/>
  </w:style>
  <w:style w:type="paragraph" w:styleId="a9">
    <w:name w:val="header"/>
    <w:basedOn w:val="a"/>
    <w:link w:val="aa"/>
    <w:uiPriority w:val="99"/>
    <w:unhideWhenUsed/>
    <w:rsid w:val="00AE3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E301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E30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E3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149DB8-5FD8-4F5B-ABC1-DDFFB848837C}"/>
      </w:docPartPr>
      <w:docPartBody>
        <w:p w:rsidR="00BC415D" w:rsidRDefault="00C25717">
          <w:r w:rsidRPr="000505B1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A9"/>
    <w:rsid w:val="00060C84"/>
    <w:rsid w:val="001A5530"/>
    <w:rsid w:val="00356337"/>
    <w:rsid w:val="009E26A9"/>
    <w:rsid w:val="00B877EB"/>
    <w:rsid w:val="00BC415D"/>
    <w:rsid w:val="00C25717"/>
    <w:rsid w:val="00CB6ABF"/>
    <w:rsid w:val="00CF6750"/>
    <w:rsid w:val="00D5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Android WebView优化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92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7</cp:revision>
  <dcterms:created xsi:type="dcterms:W3CDTF">2019-01-13T14:21:00Z</dcterms:created>
  <dcterms:modified xsi:type="dcterms:W3CDTF">2019-09-01T14:05:00Z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