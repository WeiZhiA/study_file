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40374287" w14:textId="77777777" w:rsidR="0066115A" w:rsidRDefault="000D195C">
              <w:pPr>
                <w:pStyle w:val="Publishwithline"/>
              </w:pPr>
              <w:r>
                <w:rPr>
                  <w:rFonts w:hint="eastAsia"/>
                </w:rPr>
                <w:t>视频播放原理</w:t>
              </w:r>
            </w:p>
          </w:sdtContent>
        </w:sdt>
        <w:p w14:paraId="23001447" w14:textId="77777777" w:rsidR="0066115A" w:rsidRDefault="0066115A">
          <w:pPr>
            <w:pStyle w:val="underline"/>
          </w:pPr>
        </w:p>
        <w:p w14:paraId="5516BC76" w14:textId="77777777" w:rsidR="0066115A" w:rsidRDefault="00D21896">
          <w:pPr>
            <w:pStyle w:val="PadderBetweenControlandBody"/>
          </w:pPr>
        </w:p>
      </w:sdtContent>
    </w:sdt>
    <w:p w14:paraId="6448DE72" w14:textId="5BF7032E" w:rsidR="00143F77" w:rsidRDefault="00143F77" w:rsidP="00143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sz w:val="24"/>
          <w:szCs w:val="24"/>
        </w:rPr>
        <w:t>对于视频的质量和效果，之前只是单纯的设定网络延时、丢包和抖动，然后主观查看视频的卡顿等效果。现在看看视频常用的几个参数</w:t>
      </w:r>
    </w:p>
    <w:p w14:paraId="2E41DB78" w14:textId="6C45646C" w:rsidR="00C62A1B" w:rsidRDefault="00C62A1B" w:rsidP="00143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旧的需要关注的内容：网络延时，丢包，抖动</w:t>
      </w:r>
    </w:p>
    <w:p w14:paraId="3D2A6D69" w14:textId="72AB6DBC" w:rsidR="005E3E17" w:rsidRPr="00143F77" w:rsidRDefault="005E3E17" w:rsidP="005E3E17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声音</w:t>
      </w:r>
    </w:p>
    <w:p w14:paraId="5A8AA49D" w14:textId="114702DC" w:rsidR="00143F77" w:rsidRPr="00143F77" w:rsidRDefault="005E3E17" w:rsidP="005E3E17">
      <w:pPr>
        <w:pStyle w:val="2"/>
      </w:pPr>
      <w:r>
        <w:rPr>
          <w:rFonts w:hint="eastAsia"/>
        </w:rPr>
        <w:t>1.1</w:t>
      </w:r>
      <w:r w:rsidR="00143F77" w:rsidRPr="00143F77">
        <w:t>采样率</w:t>
      </w:r>
    </w:p>
    <w:p w14:paraId="13D9F5C7" w14:textId="2A4510E5" w:rsidR="00143F77" w:rsidRDefault="00143F77" w:rsidP="00143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sz w:val="24"/>
          <w:szCs w:val="24"/>
        </w:rPr>
        <w:t xml:space="preserve">指将模拟信号转换成数字信号时的采样频率，也就是单位时间内采样的多少点，一个采样点数据有多少个比特。用Hz来表示 </w:t>
      </w:r>
      <w:r w:rsidRPr="00143F77">
        <w:rPr>
          <w:rFonts w:ascii="宋体" w:eastAsia="宋体" w:hAnsi="宋体" w:cs="宋体"/>
          <w:sz w:val="24"/>
          <w:szCs w:val="24"/>
        </w:rPr>
        <w:br/>
        <w:t xml:space="preserve">电影的采样率是24赫兹，PAL制式的采样率是25赫兹，NTSC制式的采样率是30赫兹 </w:t>
      </w:r>
      <w:r w:rsidRPr="00143F77">
        <w:rPr>
          <w:rFonts w:ascii="宋体" w:eastAsia="宋体" w:hAnsi="宋体" w:cs="宋体"/>
          <w:sz w:val="24"/>
          <w:szCs w:val="24"/>
        </w:rPr>
        <w:br/>
        <w:t>基本上高于44.1kHz采样的声音，绝大部分人已经察觉不到其中的分别了</w:t>
      </w:r>
    </w:p>
    <w:p w14:paraId="21E14E43" w14:textId="77777777" w:rsidR="00A80423" w:rsidRPr="00A80423" w:rsidRDefault="00A80423" w:rsidP="00A80423">
      <w:pPr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r w:rsidRPr="00A80423">
        <w:rPr>
          <w:rFonts w:ascii="宋体" w:eastAsia="宋体" w:hAnsi="宋体" w:cs="宋体" w:hint="eastAsia"/>
          <w:sz w:val="24"/>
          <w:szCs w:val="24"/>
        </w:rPr>
        <w:t> </w:t>
      </w:r>
      <w:r w:rsidRPr="0022311C">
        <w:rPr>
          <w:rFonts w:ascii="宋体" w:eastAsia="宋体" w:hAnsi="宋体" w:cs="宋体" w:hint="eastAsia"/>
          <w:color w:val="FF0000"/>
          <w:sz w:val="24"/>
          <w:szCs w:val="24"/>
        </w:rPr>
        <w:t>采样率（也称为采样速度或者采样频率）定义了每秒从连续信号中提取并组成离散信号的采样个数，它用赫兹（Hz）来表示</w:t>
      </w:r>
      <w:r w:rsidRPr="00A80423">
        <w:rPr>
          <w:rFonts w:ascii="宋体" w:eastAsia="宋体" w:hAnsi="宋体" w:cs="宋体" w:hint="eastAsia"/>
          <w:sz w:val="24"/>
          <w:szCs w:val="24"/>
        </w:rPr>
        <w:t>。采样率是指将模拟信号转换成数字信号时的采样频率，也就是单位时间内采样多少点。一个采样点数据有多少个比特。</w:t>
      </w:r>
    </w:p>
    <w:p w14:paraId="7A097045" w14:textId="0D829F27" w:rsidR="00A80423" w:rsidRPr="00A80423" w:rsidRDefault="00A80423" w:rsidP="00846CD5">
      <w:pPr>
        <w:spacing w:before="100" w:beforeAutospacing="1" w:after="100" w:afterAutospacing="1"/>
        <w:ind w:firstLine="720"/>
        <w:rPr>
          <w:rFonts w:ascii="宋体" w:eastAsia="宋体" w:hAnsi="宋体" w:cs="宋体" w:hint="eastAsia"/>
          <w:sz w:val="24"/>
          <w:szCs w:val="24"/>
        </w:rPr>
      </w:pPr>
      <w:r w:rsidRPr="00A80423">
        <w:rPr>
          <w:rFonts w:ascii="宋体" w:eastAsia="宋体" w:hAnsi="宋体" w:cs="宋体" w:hint="eastAsia"/>
          <w:sz w:val="24"/>
          <w:szCs w:val="24"/>
        </w:rPr>
        <w:t>我们人耳能听到的声音一般在20Hz~20KHz之间，根据奈奎斯特采样定理，采样频率fs大于信号中最高频率</w:t>
      </w:r>
      <w:proofErr w:type="spellStart"/>
      <w:r w:rsidRPr="00A80423">
        <w:rPr>
          <w:rFonts w:ascii="宋体" w:eastAsia="宋体" w:hAnsi="宋体" w:cs="宋体" w:hint="eastAsia"/>
          <w:sz w:val="24"/>
          <w:szCs w:val="24"/>
        </w:rPr>
        <w:t>fmax</w:t>
      </w:r>
      <w:proofErr w:type="spellEnd"/>
      <w:r w:rsidRPr="00A80423">
        <w:rPr>
          <w:rFonts w:ascii="宋体" w:eastAsia="宋体" w:hAnsi="宋体" w:cs="宋体" w:hint="eastAsia"/>
          <w:sz w:val="24"/>
          <w:szCs w:val="24"/>
        </w:rPr>
        <w:t>的2倍时，采样之后的数字信号便能完整的反应真实信号。所以44.1KHz为常见的采样率。</w:t>
      </w:r>
    </w:p>
    <w:p w14:paraId="3FF13221" w14:textId="4CFA224D" w:rsidR="00A80423" w:rsidRPr="00A80423" w:rsidRDefault="00A80423" w:rsidP="00846CD5">
      <w:pPr>
        <w:spacing w:before="100" w:beforeAutospacing="1" w:after="100" w:afterAutospacing="1"/>
        <w:ind w:firstLine="720"/>
        <w:rPr>
          <w:rFonts w:ascii="宋体" w:eastAsia="宋体" w:hAnsi="宋体" w:cs="宋体" w:hint="eastAsia"/>
          <w:sz w:val="24"/>
          <w:szCs w:val="24"/>
        </w:rPr>
      </w:pPr>
      <w:r w:rsidRPr="00A80423">
        <w:rPr>
          <w:rFonts w:ascii="宋体" w:eastAsia="宋体" w:hAnsi="宋体" w:cs="宋体" w:hint="eastAsia"/>
          <w:sz w:val="24"/>
          <w:szCs w:val="24"/>
        </w:rPr>
        <w:t>人的发音器官发出的声音频率大约是80~3400Hz，但人说话的信号平率通常为300~3000Hz，人们把这种频率范围的信号称为话音（speech）信号。</w:t>
      </w:r>
    </w:p>
    <w:p w14:paraId="18F64D52" w14:textId="44839131" w:rsidR="00A80423" w:rsidRDefault="00A80423" w:rsidP="00846CD5">
      <w:pPr>
        <w:spacing w:before="100" w:beforeAutospacing="1" w:after="100" w:afterAutospacing="1"/>
        <w:ind w:firstLineChars="300" w:firstLine="720"/>
        <w:rPr>
          <w:rFonts w:ascii="宋体" w:eastAsia="宋体" w:hAnsi="宋体" w:cs="宋体"/>
          <w:sz w:val="24"/>
          <w:szCs w:val="24"/>
        </w:rPr>
      </w:pPr>
      <w:r w:rsidRPr="00E67746">
        <w:rPr>
          <w:rFonts w:ascii="宋体" w:eastAsia="宋体" w:hAnsi="宋体" w:cs="宋体" w:hint="eastAsia"/>
          <w:color w:val="FF0000"/>
          <w:sz w:val="24"/>
          <w:szCs w:val="24"/>
        </w:rPr>
        <w:t>采样率类似于动态影像的帧数</w:t>
      </w:r>
      <w:r w:rsidRPr="00A80423">
        <w:rPr>
          <w:rFonts w:ascii="宋体" w:eastAsia="宋体" w:hAnsi="宋体" w:cs="宋体" w:hint="eastAsia"/>
          <w:sz w:val="24"/>
          <w:szCs w:val="24"/>
        </w:rPr>
        <w:t>，比如电影的采样率是24赫兹，PAL制式的采样率是25赫兹，NTSC制式的采样率是30赫兹。当我们把采样到的一个个静止画面再以采样率同样的速度回放时，看到的就是连续的画面。同样的道理，把以44.1kHZ采样率记录的CD以同样的速率播放时，就能听到连续的声音。显然，这个采样率越高，听到的声音和看到的图像就越连贯。当然，人的听觉和视觉器官能分辨的采样率是有限的，基本上高于44.1kHZ采样的声音，绝大部分人已经觉察不到其中的分别了。</w:t>
      </w:r>
    </w:p>
    <w:p w14:paraId="0665E59D" w14:textId="68B4B2E4" w:rsidR="005E3E17" w:rsidRPr="00A80423" w:rsidRDefault="005E3E17" w:rsidP="005E3E17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位数</w:t>
      </w:r>
    </w:p>
    <w:p w14:paraId="3C00F0DF" w14:textId="60783C13" w:rsidR="00A80423" w:rsidRDefault="00A80423" w:rsidP="00A80423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67746">
        <w:rPr>
          <w:rFonts w:ascii="宋体" w:eastAsia="宋体" w:hAnsi="宋体" w:cs="宋体" w:hint="eastAsia"/>
          <w:color w:val="FF0000"/>
          <w:sz w:val="24"/>
          <w:szCs w:val="24"/>
        </w:rPr>
        <w:t>而声音的位数就相当于画面的颜色数，表示每个取样的数据量，当然数据量越大，回放的声音越准确</w:t>
      </w:r>
      <w:r w:rsidRPr="00A80423">
        <w:rPr>
          <w:rFonts w:ascii="宋体" w:eastAsia="宋体" w:hAnsi="宋体" w:cs="宋体" w:hint="eastAsia"/>
          <w:sz w:val="24"/>
          <w:szCs w:val="24"/>
        </w:rPr>
        <w:t>，不至于把开水壶的叫声和火车的鸣笛混淆。同样的道理，对于画面来说就是更清晰和准确，不至于把血和西</w:t>
      </w:r>
      <w:bookmarkStart w:id="0" w:name="_GoBack"/>
      <w:bookmarkEnd w:id="0"/>
      <w:r w:rsidRPr="00A80423">
        <w:rPr>
          <w:rFonts w:ascii="宋体" w:eastAsia="宋体" w:hAnsi="宋体" w:cs="宋体" w:hint="eastAsia"/>
          <w:sz w:val="24"/>
          <w:szCs w:val="24"/>
        </w:rPr>
        <w:t>红柿</w:t>
      </w:r>
      <w:proofErr w:type="gramStart"/>
      <w:r w:rsidRPr="00A80423">
        <w:rPr>
          <w:rFonts w:ascii="宋体" w:eastAsia="宋体" w:hAnsi="宋体" w:cs="宋体" w:hint="eastAsia"/>
          <w:sz w:val="24"/>
          <w:szCs w:val="24"/>
        </w:rPr>
        <w:t>酱</w:t>
      </w:r>
      <w:proofErr w:type="gramEnd"/>
      <w:r w:rsidRPr="00A80423">
        <w:rPr>
          <w:rFonts w:ascii="宋体" w:eastAsia="宋体" w:hAnsi="宋体" w:cs="宋体" w:hint="eastAsia"/>
          <w:sz w:val="24"/>
          <w:szCs w:val="24"/>
        </w:rPr>
        <w:t>混淆。不过受人的器官的机能限制，16位的声音和24位的画面基本已经是普通人类的极限了，更高位数就只能靠仪器才能分辨出来了。比如电话就是3kHZ取样的7位声音，而CD是44.1kHZ取样的16位声音，所以CD就比电话更清楚。</w:t>
      </w:r>
    </w:p>
    <w:p w14:paraId="6C82133D" w14:textId="53749EA3" w:rsidR="00880036" w:rsidRDefault="005E3E17" w:rsidP="005E3E17">
      <w:pPr>
        <w:pStyle w:val="2"/>
      </w:pPr>
      <w:r>
        <w:rPr>
          <w:rFonts w:hint="eastAsia"/>
        </w:rPr>
        <w:t>1.3</w:t>
      </w:r>
      <w:r w:rsidR="00880036" w:rsidRPr="00143F77">
        <w:t>比特率</w:t>
      </w:r>
    </w:p>
    <w:p w14:paraId="5528F6AE" w14:textId="77777777" w:rsidR="00880036" w:rsidRPr="008E77B4" w:rsidRDefault="00880036" w:rsidP="00880036">
      <w:pPr>
        <w:rPr>
          <w:rFonts w:hint="eastAsia"/>
          <w:color w:val="FF0000"/>
        </w:rPr>
      </w:pPr>
      <w:r w:rsidRPr="008E77B4">
        <w:rPr>
          <w:rFonts w:hint="eastAsia"/>
          <w:color w:val="FF0000"/>
        </w:rPr>
        <w:t>比特率是指每秒传送的比特</w:t>
      </w:r>
      <w:r w:rsidRPr="008E77B4">
        <w:rPr>
          <w:rFonts w:hint="eastAsia"/>
          <w:color w:val="FF0000"/>
        </w:rPr>
        <w:t>(bit)</w:t>
      </w:r>
      <w:r w:rsidRPr="008E77B4">
        <w:rPr>
          <w:rFonts w:hint="eastAsia"/>
          <w:color w:val="FF0000"/>
        </w:rPr>
        <w:t>数。单位为</w:t>
      </w:r>
      <w:r w:rsidRPr="008E77B4">
        <w:rPr>
          <w:rFonts w:hint="eastAsia"/>
          <w:color w:val="FF0000"/>
        </w:rPr>
        <w:t xml:space="preserve"> bps(Bit Per Second)</w:t>
      </w:r>
      <w:r w:rsidRPr="008E77B4">
        <w:rPr>
          <w:rFonts w:hint="eastAsia"/>
          <w:color w:val="FF0000"/>
        </w:rPr>
        <w:t>，比特率越高，传送的数据越大，音质越好</w:t>
      </w:r>
      <w:r w:rsidRPr="008E77B4">
        <w:rPr>
          <w:rFonts w:hint="eastAsia"/>
          <w:color w:val="FF0000"/>
        </w:rPr>
        <w:t>.</w:t>
      </w:r>
      <w:r w:rsidRPr="008E77B4">
        <w:rPr>
          <w:rFonts w:hint="eastAsia"/>
          <w:color w:val="FF0000"/>
        </w:rPr>
        <w:t>比特率</w:t>
      </w:r>
      <w:r w:rsidRPr="008E77B4">
        <w:rPr>
          <w:rFonts w:hint="eastAsia"/>
          <w:color w:val="FF0000"/>
        </w:rPr>
        <w:t xml:space="preserve"> =</w:t>
      </w:r>
      <w:r w:rsidRPr="008E77B4">
        <w:rPr>
          <w:rFonts w:hint="eastAsia"/>
          <w:color w:val="FF0000"/>
        </w:rPr>
        <w:t>采样率</w:t>
      </w:r>
      <w:r w:rsidRPr="008E77B4">
        <w:rPr>
          <w:rFonts w:hint="eastAsia"/>
          <w:color w:val="FF0000"/>
        </w:rPr>
        <w:t xml:space="preserve"> x </w:t>
      </w:r>
      <w:r w:rsidRPr="008E77B4">
        <w:rPr>
          <w:rFonts w:hint="eastAsia"/>
          <w:color w:val="FF0000"/>
        </w:rPr>
        <w:t>采用位数</w:t>
      </w:r>
      <w:r w:rsidRPr="008E77B4">
        <w:rPr>
          <w:rFonts w:hint="eastAsia"/>
          <w:color w:val="FF0000"/>
        </w:rPr>
        <w:t xml:space="preserve"> x</w:t>
      </w:r>
      <w:r w:rsidRPr="008E77B4">
        <w:rPr>
          <w:rFonts w:hint="eastAsia"/>
          <w:color w:val="FF0000"/>
        </w:rPr>
        <w:t>声道数</w:t>
      </w:r>
      <w:r w:rsidRPr="008E77B4">
        <w:rPr>
          <w:rFonts w:hint="eastAsia"/>
          <w:color w:val="FF0000"/>
        </w:rPr>
        <w:t>.</w:t>
      </w:r>
    </w:p>
    <w:p w14:paraId="67EDD7F0" w14:textId="6AC537BF" w:rsidR="00880036" w:rsidRPr="00143F77" w:rsidRDefault="00880036" w:rsidP="00880036">
      <w:pPr>
        <w:rPr>
          <w:rFonts w:hint="eastAsia"/>
        </w:rPr>
      </w:pPr>
      <w:r>
        <w:rPr>
          <w:rFonts w:hint="eastAsia"/>
        </w:rPr>
        <w:t>     </w:t>
      </w:r>
      <w:r>
        <w:rPr>
          <w:rFonts w:hint="eastAsia"/>
        </w:rPr>
        <w:t>关于比特率</w:t>
      </w:r>
      <w:r>
        <w:rPr>
          <w:rFonts w:hint="eastAsia"/>
        </w:rPr>
        <w:t>(</w:t>
      </w:r>
      <w:r>
        <w:rPr>
          <w:rFonts w:hint="eastAsia"/>
        </w:rPr>
        <w:t>比特率在音频或者视频领域也称为码率</w:t>
      </w:r>
      <w:r>
        <w:rPr>
          <w:rFonts w:hint="eastAsia"/>
        </w:rPr>
        <w:t>)</w:t>
      </w:r>
      <w:r>
        <w:rPr>
          <w:rFonts w:hint="eastAsia"/>
        </w:rPr>
        <w:t>的计算，比如，采样率为</w:t>
      </w:r>
      <w:r>
        <w:rPr>
          <w:rFonts w:hint="eastAsia"/>
        </w:rPr>
        <w:t>44.1KHz</w:t>
      </w:r>
      <w:r>
        <w:rPr>
          <w:rFonts w:hint="eastAsia"/>
        </w:rPr>
        <w:t>，以</w:t>
      </w:r>
      <w:r>
        <w:rPr>
          <w:rFonts w:hint="eastAsia"/>
        </w:rPr>
        <w:t>16bit</w:t>
      </w:r>
      <w:r>
        <w:rPr>
          <w:rFonts w:hint="eastAsia"/>
        </w:rPr>
        <w:t>采样，声道数为</w:t>
      </w:r>
      <w:r>
        <w:rPr>
          <w:rFonts w:hint="eastAsia"/>
        </w:rPr>
        <w:t>2</w:t>
      </w:r>
      <w:r>
        <w:rPr>
          <w:rFonts w:hint="eastAsia"/>
        </w:rPr>
        <w:t>，那么它的音频比特率的计算为：</w:t>
      </w:r>
      <w:r>
        <w:rPr>
          <w:rFonts w:hint="eastAsia"/>
        </w:rPr>
        <w:t>44100*16*2 = 1411200 bps = 1378 kbps</w:t>
      </w:r>
      <w:r>
        <w:rPr>
          <w:rFonts w:hint="eastAsia"/>
        </w:rPr>
        <w:t>，然后我们在除以</w:t>
      </w:r>
      <w:r>
        <w:rPr>
          <w:rFonts w:hint="eastAsia"/>
        </w:rPr>
        <w:t>8</w:t>
      </w:r>
      <w:r>
        <w:rPr>
          <w:rFonts w:hint="eastAsia"/>
        </w:rPr>
        <w:t>，将</w:t>
      </w:r>
      <w:r>
        <w:rPr>
          <w:rFonts w:hint="eastAsia"/>
        </w:rPr>
        <w:t>bit</w:t>
      </w:r>
      <w:r>
        <w:rPr>
          <w:rFonts w:hint="eastAsia"/>
        </w:rPr>
        <w:t>转化为</w:t>
      </w:r>
      <w:r>
        <w:rPr>
          <w:rFonts w:hint="eastAsia"/>
        </w:rPr>
        <w:t>Byte</w:t>
      </w:r>
      <w:r>
        <w:rPr>
          <w:rFonts w:hint="eastAsia"/>
        </w:rPr>
        <w:t>，所以</w:t>
      </w:r>
      <w:r>
        <w:rPr>
          <w:rFonts w:hint="eastAsia"/>
        </w:rPr>
        <w:t>1</w:t>
      </w:r>
      <w:r>
        <w:rPr>
          <w:rFonts w:hint="eastAsia"/>
        </w:rPr>
        <w:t>秒钟的数据量就是：</w:t>
      </w:r>
      <w:r>
        <w:rPr>
          <w:rFonts w:hint="eastAsia"/>
        </w:rPr>
        <w:t xml:space="preserve">1411200/8 = 176400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</w:t>
      </w:r>
      <w:r>
        <w:rPr>
          <w:rFonts w:hint="eastAsia"/>
        </w:rPr>
        <w:t>(B)</w:t>
      </w:r>
      <w:r>
        <w:rPr>
          <w:rFonts w:hint="eastAsia"/>
        </w:rPr>
        <w:t>。</w:t>
      </w:r>
    </w:p>
    <w:p w14:paraId="2A820E58" w14:textId="77777777" w:rsidR="00880036" w:rsidRPr="00143F77" w:rsidRDefault="00880036" w:rsidP="00880036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sz w:val="24"/>
          <w:szCs w:val="24"/>
        </w:rPr>
        <w:t xml:space="preserve">指每秒传送的比特（bit）数。单位为bps（Bit Per Second），比特率越高，传送的数据越大。也可以理解为编码（压缩）后的音视频数据每秒钟需要用多少个比特来表示 </w:t>
      </w:r>
      <w:r w:rsidRPr="00143F77">
        <w:rPr>
          <w:rFonts w:ascii="宋体" w:eastAsia="宋体" w:hAnsi="宋体" w:cs="宋体"/>
          <w:sz w:val="24"/>
          <w:szCs w:val="24"/>
        </w:rPr>
        <w:br/>
        <w:t>在视频领域，比特率常翻译为码率</w:t>
      </w:r>
    </w:p>
    <w:p w14:paraId="5A6D1EFB" w14:textId="77777777" w:rsidR="00880036" w:rsidRPr="00143F77" w:rsidRDefault="00880036" w:rsidP="00880036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sz w:val="24"/>
          <w:szCs w:val="24"/>
        </w:rPr>
        <w:t>常见的编码模式（分类）</w:t>
      </w:r>
    </w:p>
    <w:p w14:paraId="274A7B4C" w14:textId="77777777" w:rsidR="00880036" w:rsidRPr="00143F77" w:rsidRDefault="00880036" w:rsidP="00880036">
      <w:pPr>
        <w:numPr>
          <w:ilvl w:val="0"/>
          <w:numId w:val="3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sz w:val="24"/>
          <w:szCs w:val="24"/>
        </w:rPr>
        <w:t xml:space="preserve">动态比特率（VBR：Variable Bitrate） </w:t>
      </w:r>
      <w:r w:rsidRPr="00143F77">
        <w:rPr>
          <w:rFonts w:ascii="宋体" w:eastAsia="宋体" w:hAnsi="宋体" w:cs="宋体"/>
          <w:sz w:val="24"/>
          <w:szCs w:val="24"/>
        </w:rPr>
        <w:br/>
        <w:t>在编码压缩时根据音频数据即时确定（推荐的模式）</w:t>
      </w:r>
    </w:p>
    <w:p w14:paraId="6F68CC9A" w14:textId="77777777" w:rsidR="00880036" w:rsidRPr="00143F77" w:rsidRDefault="00880036" w:rsidP="00880036">
      <w:pPr>
        <w:numPr>
          <w:ilvl w:val="0"/>
          <w:numId w:val="3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sz w:val="24"/>
          <w:szCs w:val="24"/>
        </w:rPr>
        <w:t xml:space="preserve">平均比特率（ABR：Average </w:t>
      </w:r>
      <w:r w:rsidRPr="00143F77">
        <w:rPr>
          <w:rFonts w:ascii="宋体" w:eastAsia="宋体" w:hAnsi="宋体" w:cs="宋体"/>
          <w:sz w:val="24"/>
          <w:szCs w:val="24"/>
        </w:rPr>
        <w:br/>
        <w:t>Bitrate）ABR在指定的文件大小内，以每50帧（30帧约1秒）为一段，低频和不敏感频率使用相对低的流量，高频和大动态表现时使用高流量</w:t>
      </w:r>
    </w:p>
    <w:p w14:paraId="227E206A" w14:textId="77777777" w:rsidR="00880036" w:rsidRPr="00143F77" w:rsidRDefault="00880036" w:rsidP="00880036">
      <w:pPr>
        <w:numPr>
          <w:ilvl w:val="0"/>
          <w:numId w:val="3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sz w:val="24"/>
          <w:szCs w:val="24"/>
        </w:rPr>
        <w:t xml:space="preserve">固定比特率（CBR：Constant Bitrate） </w:t>
      </w:r>
      <w:r w:rsidRPr="00143F77">
        <w:rPr>
          <w:rFonts w:ascii="宋体" w:eastAsia="宋体" w:hAnsi="宋体" w:cs="宋体"/>
          <w:sz w:val="24"/>
          <w:szCs w:val="24"/>
        </w:rPr>
        <w:br/>
        <w:t>指文件从头到尾都是一种码率，这是以固定文件大小为前提的压缩方式，文件体积较大</w:t>
      </w:r>
    </w:p>
    <w:p w14:paraId="5BAE4EB5" w14:textId="77777777" w:rsidR="00880036" w:rsidRPr="00143F77" w:rsidRDefault="00880036" w:rsidP="00880036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b/>
          <w:bCs/>
          <w:sz w:val="24"/>
          <w:szCs w:val="24"/>
        </w:rPr>
        <w:t>音频码率（也叫比特率）如何计算：</w:t>
      </w:r>
      <w:r w:rsidRPr="00143F77">
        <w:rPr>
          <w:rFonts w:ascii="宋体" w:eastAsia="宋体" w:hAnsi="宋体" w:cs="宋体"/>
          <w:sz w:val="24"/>
          <w:szCs w:val="24"/>
        </w:rPr>
        <w:t xml:space="preserve"> </w:t>
      </w:r>
      <w:r w:rsidRPr="00143F77">
        <w:rPr>
          <w:rFonts w:ascii="宋体" w:eastAsia="宋体" w:hAnsi="宋体" w:cs="宋体"/>
          <w:sz w:val="24"/>
          <w:szCs w:val="24"/>
        </w:rPr>
        <w:br/>
        <w:t>采样率*比特数（每秒需要用多少个比特来表示）</w:t>
      </w:r>
    </w:p>
    <w:p w14:paraId="7E53B635" w14:textId="3CE3CFF0" w:rsidR="00880036" w:rsidRDefault="00880036" w:rsidP="00A80423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sz w:val="24"/>
          <w:szCs w:val="24"/>
        </w:rPr>
        <w:t>比特率与音视频质量大小的关系：比特率越大质量越好，文件越大</w:t>
      </w:r>
    </w:p>
    <w:p w14:paraId="0AACFEC9" w14:textId="29B71B45" w:rsidR="00321212" w:rsidRDefault="00321212" w:rsidP="00A80423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14:paraId="709DED05" w14:textId="2A3D25B1" w:rsidR="00321212" w:rsidRDefault="00321212" w:rsidP="00FD13E4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视频</w:t>
      </w:r>
    </w:p>
    <w:p w14:paraId="366F6C3B" w14:textId="286EBC1B" w:rsidR="00190DE1" w:rsidRPr="00143F77" w:rsidRDefault="00FD13E4" w:rsidP="00FD13E4">
      <w:pPr>
        <w:pStyle w:val="2"/>
      </w:pPr>
      <w:r>
        <w:rPr>
          <w:rFonts w:hint="eastAsia"/>
        </w:rPr>
        <w:t>2.1</w:t>
      </w:r>
      <w:r w:rsidR="00190DE1" w:rsidRPr="00143F77">
        <w:t>分辨率</w:t>
      </w:r>
    </w:p>
    <w:p w14:paraId="6B97DE5C" w14:textId="77777777" w:rsidR="00190DE1" w:rsidRDefault="00190DE1" w:rsidP="00190DE1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sz w:val="24"/>
          <w:szCs w:val="24"/>
        </w:rPr>
        <w:t xml:space="preserve">分辨率：表示图像尺寸大小（或像素数量），用于设置录像的图像尺寸 </w:t>
      </w:r>
      <w:r w:rsidRPr="00143F77">
        <w:rPr>
          <w:rFonts w:ascii="宋体" w:eastAsia="宋体" w:hAnsi="宋体" w:cs="宋体"/>
          <w:sz w:val="24"/>
          <w:szCs w:val="24"/>
        </w:rPr>
        <w:br/>
        <w:t xml:space="preserve">像素：像素是指基本原色素及其灰度的基本编码，一般听说的数码相机的像素就是分辨率 </w:t>
      </w:r>
      <w:r w:rsidRPr="00143F77">
        <w:rPr>
          <w:rFonts w:ascii="宋体" w:eastAsia="宋体" w:hAnsi="宋体" w:cs="宋体"/>
          <w:sz w:val="24"/>
          <w:szCs w:val="24"/>
        </w:rPr>
        <w:br/>
        <w:t xml:space="preserve">分辨率表示类型： </w:t>
      </w:r>
      <w:r w:rsidRPr="00143F77">
        <w:rPr>
          <w:rFonts w:ascii="宋体" w:eastAsia="宋体" w:hAnsi="宋体" w:cs="宋体"/>
          <w:sz w:val="24"/>
          <w:szCs w:val="24"/>
        </w:rPr>
        <w:br/>
        <w:t>DPI：点每英寸也叫输出分辨率，指的是各类输出设备每</w:t>
      </w:r>
      <w:proofErr w:type="gramStart"/>
      <w:r w:rsidRPr="00143F77">
        <w:rPr>
          <w:rFonts w:ascii="宋体" w:eastAsia="宋体" w:hAnsi="宋体" w:cs="宋体"/>
          <w:sz w:val="24"/>
          <w:szCs w:val="24"/>
        </w:rPr>
        <w:t>英寸上</w:t>
      </w:r>
      <w:proofErr w:type="gramEnd"/>
      <w:r w:rsidRPr="00143F77">
        <w:rPr>
          <w:rFonts w:ascii="宋体" w:eastAsia="宋体" w:hAnsi="宋体" w:cs="宋体"/>
          <w:sz w:val="24"/>
          <w:szCs w:val="24"/>
        </w:rPr>
        <w:t>可产生的点数，如显示器、喷墨打印机、激光打印机、绘图仪的分辨率</w:t>
      </w:r>
    </w:p>
    <w:p w14:paraId="3C3A61D7" w14:textId="77777777" w:rsidR="00190DE1" w:rsidRDefault="00190DE1" w:rsidP="00190DE1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14:paraId="26C836AB" w14:textId="77777777" w:rsidR="00190DE1" w:rsidRPr="00143F77" w:rsidRDefault="00190DE1" w:rsidP="00190DE1">
      <w:pPr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r w:rsidRPr="00DA1521">
        <w:rPr>
          <w:rFonts w:ascii="宋体" w:eastAsia="宋体" w:hAnsi="宋体" w:cs="宋体" w:hint="eastAsia"/>
          <w:sz w:val="24"/>
          <w:szCs w:val="24"/>
        </w:rPr>
        <w:t>显示分辨率（屏幕分辨率）是屏幕图像的精密度，是指显示器所能显示的像素有多少。由于屏幕上的点、线和面都是由像素组成的，显示器可显示的像素越多，画面就越精细，同样的屏幕区域内能显示的信息也越多，所以分辨率是个非常重要的性能指标之一。可以把整个图像想象成是一个大型的棋盘，而分辨率的表示方式就是所有经线和纬线交叉点的数目。显示分辨率一定的情况下，显示屏越小图像越清晰，反之，显示屏大小固定时，显示分辨率越高图像越清晰。图像分辨率则是单位英寸中所包含的像素点数，其定义更趋近于分辨率本身的定义。常见的分辨率(</w:t>
      </w:r>
      <w:proofErr w:type="spellStart"/>
      <w:r w:rsidRPr="00DA1521">
        <w:rPr>
          <w:rFonts w:ascii="宋体" w:eastAsia="宋体" w:hAnsi="宋体" w:cs="宋体" w:hint="eastAsia"/>
          <w:sz w:val="24"/>
          <w:szCs w:val="24"/>
        </w:rPr>
        <w:t>ps</w:t>
      </w:r>
      <w:proofErr w:type="spellEnd"/>
      <w:r w:rsidRPr="00DA1521">
        <w:rPr>
          <w:rFonts w:ascii="宋体" w:eastAsia="宋体" w:hAnsi="宋体" w:cs="宋体" w:hint="eastAsia"/>
          <w:sz w:val="24"/>
          <w:szCs w:val="24"/>
        </w:rPr>
        <w:t>:图片中的分辨率长宽反过来理解下，没找到好的图，如4k：4096x2160)如下：</w:t>
      </w:r>
    </w:p>
    <w:p w14:paraId="69E6157C" w14:textId="2F8C106B" w:rsidR="00190DE1" w:rsidRDefault="00190DE1" w:rsidP="00190DE1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sz w:val="24"/>
          <w:szCs w:val="24"/>
        </w:rPr>
        <w:t xml:space="preserve">视频中 </w:t>
      </w:r>
      <w:r w:rsidRPr="00143F77">
        <w:rPr>
          <w:rFonts w:ascii="宋体" w:eastAsia="宋体" w:hAnsi="宋体" w:cs="宋体"/>
          <w:sz w:val="24"/>
          <w:szCs w:val="24"/>
        </w:rPr>
        <w:br/>
        <w:t xml:space="preserve">720P对应分辨率：1280*720 </w:t>
      </w:r>
      <w:r w:rsidRPr="00143F77">
        <w:rPr>
          <w:rFonts w:ascii="宋体" w:eastAsia="宋体" w:hAnsi="宋体" w:cs="宋体"/>
          <w:sz w:val="24"/>
          <w:szCs w:val="24"/>
        </w:rPr>
        <w:br/>
        <w:t>1080P对应分辨率：1920*1080</w:t>
      </w:r>
    </w:p>
    <w:p w14:paraId="2B5EAE5E" w14:textId="6A54094A" w:rsidR="00FD13E4" w:rsidRDefault="00FD13E4" w:rsidP="00190DE1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14:paraId="5720D30F" w14:textId="77777777" w:rsidR="00FD13E4" w:rsidRPr="00143F77" w:rsidRDefault="00FD13E4" w:rsidP="00FD13E4">
      <w:pPr>
        <w:pStyle w:val="2"/>
        <w:rPr>
          <w:sz w:val="36"/>
          <w:szCs w:val="36"/>
        </w:rPr>
      </w:pPr>
      <w:r>
        <w:rPr>
          <w:rFonts w:hint="eastAsia"/>
        </w:rPr>
        <w:t>2.2</w:t>
      </w:r>
      <w:r w:rsidRPr="00143F77">
        <w:rPr>
          <w:sz w:val="36"/>
          <w:szCs w:val="36"/>
        </w:rPr>
        <w:t>帧率</w:t>
      </w:r>
    </w:p>
    <w:p w14:paraId="214DD2CC" w14:textId="77777777" w:rsidR="00FD13E4" w:rsidRDefault="00FD13E4" w:rsidP="00FD13E4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b/>
          <w:bCs/>
          <w:sz w:val="24"/>
          <w:szCs w:val="24"/>
        </w:rPr>
        <w:t>帧：</w:t>
      </w:r>
      <w:r w:rsidRPr="00143F77">
        <w:rPr>
          <w:rFonts w:ascii="宋体" w:eastAsia="宋体" w:hAnsi="宋体" w:cs="宋体"/>
          <w:sz w:val="24"/>
          <w:szCs w:val="24"/>
        </w:rPr>
        <w:t xml:space="preserve">视频中的一个画面 </w:t>
      </w:r>
      <w:r w:rsidRPr="00143F77">
        <w:rPr>
          <w:rFonts w:ascii="宋体" w:eastAsia="宋体" w:hAnsi="宋体" w:cs="宋体"/>
          <w:sz w:val="24"/>
          <w:szCs w:val="24"/>
        </w:rPr>
        <w:br/>
      </w:r>
      <w:r w:rsidRPr="00143F77">
        <w:rPr>
          <w:rFonts w:ascii="宋体" w:eastAsia="宋体" w:hAnsi="宋体" w:cs="宋体"/>
          <w:b/>
          <w:bCs/>
          <w:sz w:val="24"/>
          <w:szCs w:val="24"/>
        </w:rPr>
        <w:t>帧率：</w:t>
      </w:r>
      <w:r w:rsidRPr="00143F77">
        <w:rPr>
          <w:rFonts w:ascii="宋体" w:eastAsia="宋体" w:hAnsi="宋体" w:cs="宋体"/>
          <w:sz w:val="24"/>
          <w:szCs w:val="24"/>
        </w:rPr>
        <w:t xml:space="preserve">表示单位时间内，从图像中所能获取的完整图片数据，单位是fps（帧每秒） </w:t>
      </w:r>
      <w:r w:rsidRPr="00143F77">
        <w:rPr>
          <w:rFonts w:ascii="宋体" w:eastAsia="宋体" w:hAnsi="宋体" w:cs="宋体"/>
          <w:sz w:val="24"/>
          <w:szCs w:val="24"/>
        </w:rPr>
        <w:br/>
      </w:r>
      <w:proofErr w:type="gramStart"/>
      <w:r w:rsidRPr="00143F77">
        <w:rPr>
          <w:rFonts w:ascii="宋体" w:eastAsia="宋体" w:hAnsi="宋体" w:cs="宋体"/>
          <w:b/>
          <w:bCs/>
          <w:sz w:val="24"/>
          <w:szCs w:val="24"/>
        </w:rPr>
        <w:t>帧率与</w:t>
      </w:r>
      <w:proofErr w:type="gramEnd"/>
      <w:r w:rsidRPr="00143F77">
        <w:rPr>
          <w:rFonts w:ascii="宋体" w:eastAsia="宋体" w:hAnsi="宋体" w:cs="宋体"/>
          <w:b/>
          <w:bCs/>
          <w:sz w:val="24"/>
          <w:szCs w:val="24"/>
        </w:rPr>
        <w:t>画面的关系：</w:t>
      </w:r>
      <w:proofErr w:type="gramStart"/>
      <w:r w:rsidRPr="00143F77">
        <w:rPr>
          <w:rFonts w:ascii="宋体" w:eastAsia="宋体" w:hAnsi="宋体" w:cs="宋体"/>
          <w:sz w:val="24"/>
          <w:szCs w:val="24"/>
        </w:rPr>
        <w:t>帧率越</w:t>
      </w:r>
      <w:proofErr w:type="gramEnd"/>
      <w:r w:rsidRPr="00143F77">
        <w:rPr>
          <w:rFonts w:ascii="宋体" w:eastAsia="宋体" w:hAnsi="宋体" w:cs="宋体"/>
          <w:sz w:val="24"/>
          <w:szCs w:val="24"/>
        </w:rPr>
        <w:t>大画面就越平滑连续，但不会影响图像的质量</w:t>
      </w:r>
    </w:p>
    <w:p w14:paraId="419CA89D" w14:textId="77777777" w:rsidR="00FD13E4" w:rsidRPr="00FA5F38" w:rsidRDefault="00FD13E4" w:rsidP="00FD13E4">
      <w:pPr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r w:rsidRPr="00FA5F38">
        <w:rPr>
          <w:rFonts w:ascii="宋体" w:eastAsia="宋体" w:hAnsi="宋体" w:cs="宋体" w:hint="eastAsia"/>
          <w:sz w:val="24"/>
          <w:szCs w:val="24"/>
        </w:rPr>
        <w:t>   </w:t>
      </w:r>
      <w:proofErr w:type="gramStart"/>
      <w:r w:rsidRPr="00FA5F38">
        <w:rPr>
          <w:rFonts w:ascii="宋体" w:eastAsia="宋体" w:hAnsi="宋体" w:cs="宋体" w:hint="eastAsia"/>
          <w:sz w:val="24"/>
          <w:szCs w:val="24"/>
        </w:rPr>
        <w:t>帧</w:t>
      </w:r>
      <w:proofErr w:type="gramEnd"/>
      <w:r w:rsidRPr="00FA5F38">
        <w:rPr>
          <w:rFonts w:ascii="宋体" w:eastAsia="宋体" w:hAnsi="宋体" w:cs="宋体" w:hint="eastAsia"/>
          <w:sz w:val="24"/>
          <w:szCs w:val="24"/>
        </w:rPr>
        <w:t xml:space="preserve">速率也称为FPS(Frames </w:t>
      </w:r>
      <w:proofErr w:type="spellStart"/>
      <w:r w:rsidRPr="00FA5F38">
        <w:rPr>
          <w:rFonts w:ascii="宋体" w:eastAsia="宋体" w:hAnsi="宋体" w:cs="宋体" w:hint="eastAsia"/>
          <w:sz w:val="24"/>
          <w:szCs w:val="24"/>
        </w:rPr>
        <w:t>PerSecond</w:t>
      </w:r>
      <w:proofErr w:type="spellEnd"/>
      <w:r w:rsidRPr="00FA5F38">
        <w:rPr>
          <w:rFonts w:ascii="宋体" w:eastAsia="宋体" w:hAnsi="宋体" w:cs="宋体" w:hint="eastAsia"/>
          <w:sz w:val="24"/>
          <w:szCs w:val="24"/>
        </w:rPr>
        <w:t>)的缩写——帧/秒。是指每秒钟刷新的图片的帧数，也可以理解为</w:t>
      </w:r>
      <w:proofErr w:type="gramStart"/>
      <w:r w:rsidRPr="00FA5F38">
        <w:rPr>
          <w:rFonts w:ascii="宋体" w:eastAsia="宋体" w:hAnsi="宋体" w:cs="宋体" w:hint="eastAsia"/>
          <w:sz w:val="24"/>
          <w:szCs w:val="24"/>
        </w:rPr>
        <w:t>图形处理器每秒钟</w:t>
      </w:r>
      <w:proofErr w:type="gramEnd"/>
      <w:r w:rsidRPr="00FA5F38">
        <w:rPr>
          <w:rFonts w:ascii="宋体" w:eastAsia="宋体" w:hAnsi="宋体" w:cs="宋体" w:hint="eastAsia"/>
          <w:sz w:val="24"/>
          <w:szCs w:val="24"/>
        </w:rPr>
        <w:t>能够刷新几次。越高的帧速率可以得到更流畅、更逼真的动画。每秒钟帧数(FPS)越多，所显示的动作就会越流畅。</w:t>
      </w:r>
    </w:p>
    <w:p w14:paraId="31FD53F8" w14:textId="77777777" w:rsidR="00FD13E4" w:rsidRPr="00FA5F38" w:rsidRDefault="00FD13E4" w:rsidP="00FD13E4">
      <w:pPr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r w:rsidRPr="00FA5F38">
        <w:rPr>
          <w:rFonts w:ascii="宋体" w:eastAsia="宋体" w:hAnsi="宋体" w:cs="宋体" w:hint="eastAsia"/>
          <w:sz w:val="24"/>
          <w:szCs w:val="24"/>
        </w:rPr>
        <w:t>  比如我们常见的听人说30帧，25帧，其实就是一秒刷新30或者25帧图片，</w:t>
      </w:r>
      <w:proofErr w:type="gramStart"/>
      <w:r w:rsidRPr="00FA5F38">
        <w:rPr>
          <w:rFonts w:ascii="宋体" w:eastAsia="宋体" w:hAnsi="宋体" w:cs="宋体" w:hint="eastAsia"/>
          <w:sz w:val="24"/>
          <w:szCs w:val="24"/>
        </w:rPr>
        <w:t>一般帧率为</w:t>
      </w:r>
      <w:proofErr w:type="gramEnd"/>
      <w:r w:rsidRPr="00FA5F38">
        <w:rPr>
          <w:rFonts w:ascii="宋体" w:eastAsia="宋体" w:hAnsi="宋体" w:cs="宋体" w:hint="eastAsia"/>
          <w:sz w:val="24"/>
          <w:szCs w:val="24"/>
        </w:rPr>
        <w:t>25，人眼就已经很难察觉图像是不连续的或者影响观看效果了。</w:t>
      </w:r>
    </w:p>
    <w:p w14:paraId="5E8B2F21" w14:textId="77777777" w:rsidR="00FD13E4" w:rsidRDefault="00FD13E4" w:rsidP="00FD13E4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F38">
        <w:rPr>
          <w:rFonts w:ascii="宋体" w:eastAsia="宋体" w:hAnsi="宋体" w:cs="宋体" w:hint="eastAsia"/>
          <w:sz w:val="24"/>
          <w:szCs w:val="24"/>
        </w:rPr>
        <w:t>  影响FPS值的主要因素就是显卡，一款好的独立显卡会对FPS的提升有着很大的作用。如果FPS值过低可以尝试通过调节一些游戏或者电脑参数来缓解如：降低游戏分辨率、开启垂直同步等等。</w:t>
      </w:r>
      <w:bookmarkStart w:id="1" w:name="t2"/>
      <w:bookmarkStart w:id="2" w:name="t3"/>
      <w:bookmarkStart w:id="3" w:name="t4"/>
      <w:bookmarkEnd w:id="1"/>
      <w:bookmarkEnd w:id="2"/>
      <w:bookmarkEnd w:id="3"/>
    </w:p>
    <w:p w14:paraId="381E55A0" w14:textId="77777777" w:rsidR="00FD13E4" w:rsidRDefault="00FD13E4" w:rsidP="00FD13E4"/>
    <w:p w14:paraId="56E95B66" w14:textId="29017263" w:rsidR="004F10A0" w:rsidRPr="00A35138" w:rsidRDefault="00FD13E4" w:rsidP="00FD13E4">
      <w:pPr>
        <w:pStyle w:val="2"/>
        <w:rPr>
          <w:rFonts w:hint="eastAsia"/>
          <w:sz w:val="36"/>
          <w:szCs w:val="36"/>
        </w:rPr>
      </w:pPr>
      <w:r>
        <w:rPr>
          <w:rFonts w:hint="eastAsia"/>
        </w:rPr>
        <w:t>1.3</w:t>
      </w:r>
      <w:r w:rsidR="004F10A0" w:rsidRPr="00A35138">
        <w:rPr>
          <w:rFonts w:hint="eastAsia"/>
          <w:sz w:val="36"/>
          <w:szCs w:val="36"/>
        </w:rPr>
        <w:t>码流</w:t>
      </w:r>
    </w:p>
    <w:p w14:paraId="3EDE7AF9" w14:textId="77777777" w:rsidR="00A35138" w:rsidRDefault="004F10A0" w:rsidP="00A35138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F10A0">
        <w:rPr>
          <w:rFonts w:ascii="宋体" w:eastAsia="宋体" w:hAnsi="宋体" w:cs="宋体" w:hint="eastAsia"/>
          <w:sz w:val="24"/>
          <w:szCs w:val="24"/>
        </w:rPr>
        <w:t>   </w:t>
      </w:r>
      <w:r w:rsidRPr="00103F54">
        <w:rPr>
          <w:rFonts w:ascii="宋体" w:eastAsia="宋体" w:hAnsi="宋体" w:cs="宋体" w:hint="eastAsia"/>
          <w:color w:val="FF0000"/>
          <w:sz w:val="24"/>
          <w:szCs w:val="24"/>
        </w:rPr>
        <w:t>码流(Data Rate)是指视频文件在单位时间内使用的数据流量</w:t>
      </w:r>
      <w:r w:rsidRPr="004F10A0">
        <w:rPr>
          <w:rFonts w:ascii="宋体" w:eastAsia="宋体" w:hAnsi="宋体" w:cs="宋体" w:hint="eastAsia"/>
          <w:sz w:val="24"/>
          <w:szCs w:val="24"/>
        </w:rPr>
        <w:t>，也叫</w:t>
      </w:r>
      <w:proofErr w:type="gramStart"/>
      <w:r w:rsidRPr="004F10A0">
        <w:rPr>
          <w:rFonts w:ascii="宋体" w:eastAsia="宋体" w:hAnsi="宋体" w:cs="宋体" w:hint="eastAsia"/>
          <w:sz w:val="24"/>
          <w:szCs w:val="24"/>
        </w:rPr>
        <w:t>码率或码流率</w:t>
      </w:r>
      <w:proofErr w:type="gramEnd"/>
      <w:r w:rsidRPr="004F10A0">
        <w:rPr>
          <w:rFonts w:ascii="宋体" w:eastAsia="宋体" w:hAnsi="宋体" w:cs="宋体" w:hint="eastAsia"/>
          <w:sz w:val="24"/>
          <w:szCs w:val="24"/>
        </w:rPr>
        <w:t>，通俗一点的理解就是取样率,是视频编码中画面质量控制中最重要的部分，一般我们用的单位是kb/s或者Mb/s。一般来说同样分辨率下，视频文件的码流越大，压缩比就越小，画面质量就越高。码流越大，说明单位时间内取样率越大，数据流，精度就越高，处理出来的文件就越接近原始文件，图像质量越好，</w:t>
      </w:r>
      <w:proofErr w:type="gramStart"/>
      <w:r w:rsidRPr="004F10A0">
        <w:rPr>
          <w:rFonts w:ascii="宋体" w:eastAsia="宋体" w:hAnsi="宋体" w:cs="宋体" w:hint="eastAsia"/>
          <w:sz w:val="24"/>
          <w:szCs w:val="24"/>
        </w:rPr>
        <w:t>画质越清晰</w:t>
      </w:r>
      <w:proofErr w:type="gramEnd"/>
      <w:r w:rsidRPr="004F10A0">
        <w:rPr>
          <w:rFonts w:ascii="宋体" w:eastAsia="宋体" w:hAnsi="宋体" w:cs="宋体" w:hint="eastAsia"/>
          <w:sz w:val="24"/>
          <w:szCs w:val="24"/>
        </w:rPr>
        <w:t>，要求播放设备的解码能力也越高。</w:t>
      </w:r>
    </w:p>
    <w:p w14:paraId="55CDB199" w14:textId="341C5B11" w:rsidR="00A35138" w:rsidRDefault="004F10A0" w:rsidP="00A35138">
      <w:pPr>
        <w:spacing w:before="100" w:beforeAutospacing="1" w:after="100" w:afterAutospacing="1"/>
        <w:ind w:firstLine="720"/>
        <w:rPr>
          <w:rFonts w:ascii="宋体" w:eastAsia="宋体" w:hAnsi="宋体" w:cs="宋体"/>
          <w:sz w:val="24"/>
          <w:szCs w:val="24"/>
        </w:rPr>
      </w:pPr>
      <w:r w:rsidRPr="004F10A0">
        <w:rPr>
          <w:rFonts w:ascii="宋体" w:eastAsia="宋体" w:hAnsi="宋体" w:cs="宋体" w:hint="eastAsia"/>
          <w:sz w:val="24"/>
          <w:szCs w:val="24"/>
        </w:rPr>
        <w:t>如何根据图片</w:t>
      </w:r>
      <w:proofErr w:type="gramStart"/>
      <w:r w:rsidRPr="004F10A0">
        <w:rPr>
          <w:rFonts w:ascii="宋体" w:eastAsia="宋体" w:hAnsi="宋体" w:cs="宋体" w:hint="eastAsia"/>
          <w:sz w:val="24"/>
          <w:szCs w:val="24"/>
        </w:rPr>
        <w:t>分辨率算码流</w:t>
      </w:r>
      <w:proofErr w:type="gramEnd"/>
      <w:r w:rsidRPr="004F10A0">
        <w:rPr>
          <w:rFonts w:ascii="宋体" w:eastAsia="宋体" w:hAnsi="宋体" w:cs="宋体" w:hint="eastAsia"/>
          <w:sz w:val="24"/>
          <w:szCs w:val="24"/>
        </w:rPr>
        <w:t>大小？</w:t>
      </w:r>
    </w:p>
    <w:p w14:paraId="4D5BD4E8" w14:textId="0EF13011" w:rsidR="004F10A0" w:rsidRPr="00143F77" w:rsidRDefault="004F10A0" w:rsidP="00A35138">
      <w:pPr>
        <w:spacing w:before="100" w:beforeAutospacing="1" w:after="100" w:afterAutospacing="1"/>
        <w:ind w:firstLine="720"/>
        <w:rPr>
          <w:rFonts w:ascii="宋体" w:eastAsia="宋体" w:hAnsi="宋体" w:cs="宋体" w:hint="eastAsia"/>
          <w:sz w:val="24"/>
          <w:szCs w:val="24"/>
        </w:rPr>
      </w:pPr>
      <w:r w:rsidRPr="004F10A0">
        <w:rPr>
          <w:rFonts w:ascii="宋体" w:eastAsia="宋体" w:hAnsi="宋体" w:cs="宋体" w:hint="eastAsia"/>
          <w:sz w:val="24"/>
          <w:szCs w:val="24"/>
        </w:rPr>
        <w:t>例如：我们以1920x1080分辨率计算，图片格式为YUV420，</w:t>
      </w:r>
      <w:proofErr w:type="gramStart"/>
      <w:r w:rsidRPr="004F10A0">
        <w:rPr>
          <w:rFonts w:ascii="宋体" w:eastAsia="宋体" w:hAnsi="宋体" w:cs="宋体" w:hint="eastAsia"/>
          <w:sz w:val="24"/>
          <w:szCs w:val="24"/>
        </w:rPr>
        <w:t>帧率为</w:t>
      </w:r>
      <w:proofErr w:type="gramEnd"/>
      <w:r w:rsidRPr="004F10A0">
        <w:rPr>
          <w:rFonts w:ascii="宋体" w:eastAsia="宋体" w:hAnsi="宋体" w:cs="宋体" w:hint="eastAsia"/>
          <w:sz w:val="24"/>
          <w:szCs w:val="24"/>
        </w:rPr>
        <w:t>30 FPS，那么码</w:t>
      </w:r>
      <w:proofErr w:type="gramStart"/>
      <w:r w:rsidRPr="004F10A0">
        <w:rPr>
          <w:rFonts w:ascii="宋体" w:eastAsia="宋体" w:hAnsi="宋体" w:cs="宋体" w:hint="eastAsia"/>
          <w:sz w:val="24"/>
          <w:szCs w:val="24"/>
        </w:rPr>
        <w:t>流大小</w:t>
      </w:r>
      <w:proofErr w:type="gramEnd"/>
      <w:r w:rsidRPr="004F10A0">
        <w:rPr>
          <w:rFonts w:ascii="宋体" w:eastAsia="宋体" w:hAnsi="宋体" w:cs="宋体" w:hint="eastAsia"/>
          <w:sz w:val="24"/>
          <w:szCs w:val="24"/>
        </w:rPr>
        <w:t>为：1920*1080*(3/2)*8*30/(1024*1024) = 89 Mb/s，至于为什么乘以3/2那就和YUV420格式存储有关系了,乘8即将Byte转为bit，如果图片格式为RGB24即一帧图片大小为分辨率x3，如果是RGB32即一帧图片大小为分辨率x4。</w:t>
      </w:r>
    </w:p>
    <w:p w14:paraId="37766C9B" w14:textId="77777777" w:rsidR="00FD13E4" w:rsidRDefault="00FD13E4" w:rsidP="00FD13E4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bookmarkStart w:id="4" w:name="t1"/>
      <w:bookmarkEnd w:id="4"/>
    </w:p>
    <w:p w14:paraId="55DAF29D" w14:textId="7B1D8B50" w:rsidR="00143F77" w:rsidRPr="00143F77" w:rsidRDefault="00143F77" w:rsidP="00FD13E4">
      <w:pPr>
        <w:pStyle w:val="3"/>
      </w:pPr>
      <w:r w:rsidRPr="00143F77">
        <w:t>视频码率</w:t>
      </w:r>
    </w:p>
    <w:p w14:paraId="4B9A44CF" w14:textId="77777777" w:rsidR="00143F77" w:rsidRPr="00143F77" w:rsidRDefault="00143F77" w:rsidP="00143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b/>
          <w:bCs/>
          <w:sz w:val="24"/>
          <w:szCs w:val="24"/>
        </w:rPr>
        <w:t>定义：</w:t>
      </w:r>
      <w:r w:rsidRPr="00143F77">
        <w:rPr>
          <w:rFonts w:ascii="宋体" w:eastAsia="宋体" w:hAnsi="宋体" w:cs="宋体"/>
          <w:sz w:val="24"/>
          <w:szCs w:val="24"/>
        </w:rPr>
        <w:t xml:space="preserve">单位时间内传输的数据位数，通常以Kbps或Mbps为单位 </w:t>
      </w:r>
      <w:r w:rsidRPr="00143F77">
        <w:rPr>
          <w:rFonts w:ascii="宋体" w:eastAsia="宋体" w:hAnsi="宋体" w:cs="宋体"/>
          <w:sz w:val="24"/>
          <w:szCs w:val="24"/>
        </w:rPr>
        <w:br/>
      </w:r>
      <w:r w:rsidRPr="00143F77">
        <w:rPr>
          <w:rFonts w:ascii="宋体" w:eastAsia="宋体" w:hAnsi="宋体" w:cs="宋体"/>
          <w:b/>
          <w:bCs/>
          <w:sz w:val="24"/>
          <w:szCs w:val="24"/>
        </w:rPr>
        <w:t>与质量的关系：</w:t>
      </w:r>
      <w:r w:rsidRPr="00143F77">
        <w:rPr>
          <w:rFonts w:ascii="宋体" w:eastAsia="宋体" w:hAnsi="宋体" w:cs="宋体"/>
          <w:sz w:val="24"/>
          <w:szCs w:val="24"/>
        </w:rPr>
        <w:t>同样分辨率下，视频文件的码流越大，压缩比越小，画面质量就越好</w:t>
      </w:r>
    </w:p>
    <w:p w14:paraId="784E8686" w14:textId="77777777" w:rsidR="00143F77" w:rsidRPr="00143F77" w:rsidRDefault="00143F77" w:rsidP="00143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b/>
          <w:bCs/>
          <w:sz w:val="24"/>
          <w:szCs w:val="24"/>
        </w:rPr>
        <w:t>根据文件大小及视频时间计算码率：</w:t>
      </w:r>
      <w:r w:rsidRPr="00143F77">
        <w:rPr>
          <w:rFonts w:ascii="宋体" w:eastAsia="宋体" w:hAnsi="宋体" w:cs="宋体"/>
          <w:sz w:val="24"/>
          <w:szCs w:val="24"/>
        </w:rPr>
        <w:t xml:space="preserve"> </w:t>
      </w:r>
      <w:r w:rsidRPr="00143F77">
        <w:rPr>
          <w:rFonts w:ascii="宋体" w:eastAsia="宋体" w:hAnsi="宋体" w:cs="宋体"/>
          <w:sz w:val="24"/>
          <w:szCs w:val="24"/>
        </w:rPr>
        <w:br/>
        <w:t>【码率】（kbps）=【文件大小（字节）】x8 /【视频的时间（秒）】/1024</w:t>
      </w:r>
    </w:p>
    <w:p w14:paraId="778BADE6" w14:textId="77777777" w:rsidR="00143F77" w:rsidRPr="00143F77" w:rsidRDefault="00143F77" w:rsidP="00143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b/>
          <w:bCs/>
          <w:sz w:val="24"/>
          <w:szCs w:val="24"/>
        </w:rPr>
        <w:t>根据码率及时间长度计算文件大小：</w:t>
      </w:r>
      <w:r w:rsidRPr="00143F77">
        <w:rPr>
          <w:rFonts w:ascii="宋体" w:eastAsia="宋体" w:hAnsi="宋体" w:cs="宋体"/>
          <w:sz w:val="24"/>
          <w:szCs w:val="24"/>
        </w:rPr>
        <w:t xml:space="preserve"> </w:t>
      </w:r>
      <w:r w:rsidRPr="00143F77">
        <w:rPr>
          <w:rFonts w:ascii="宋体" w:eastAsia="宋体" w:hAnsi="宋体" w:cs="宋体"/>
          <w:sz w:val="24"/>
          <w:szCs w:val="24"/>
        </w:rPr>
        <w:br/>
        <w:t xml:space="preserve">【文件大小】（Byte字节） = 【码率】（kbps）/8 x 【时间】（秒） </w:t>
      </w:r>
      <w:r w:rsidRPr="00143F77">
        <w:rPr>
          <w:rFonts w:ascii="宋体" w:eastAsia="宋体" w:hAnsi="宋体" w:cs="宋体"/>
          <w:sz w:val="24"/>
          <w:szCs w:val="24"/>
        </w:rPr>
        <w:br/>
        <w:t>考虑到音频的因素，文件实际的值要大于这个值</w:t>
      </w:r>
    </w:p>
    <w:p w14:paraId="5EC08531" w14:textId="77777777" w:rsidR="00FD13E4" w:rsidRDefault="00FD13E4" w:rsidP="00FD13E4">
      <w:bookmarkStart w:id="5" w:name="t5"/>
      <w:bookmarkEnd w:id="5"/>
    </w:p>
    <w:p w14:paraId="449B4E0F" w14:textId="408B2479" w:rsidR="00143F77" w:rsidRPr="00143F77" w:rsidRDefault="00FD13E4" w:rsidP="00FD13E4">
      <w:pPr>
        <w:pStyle w:val="2"/>
      </w:pPr>
      <w:r>
        <w:rPr>
          <w:rFonts w:hint="eastAsia"/>
        </w:rPr>
        <w:t>1.4</w:t>
      </w:r>
      <w:r w:rsidR="00143F77" w:rsidRPr="00143F77">
        <w:t>码率、分辨率、清晰度的关系</w:t>
      </w:r>
    </w:p>
    <w:p w14:paraId="150E78E2" w14:textId="77777777" w:rsidR="00143F77" w:rsidRPr="00143F77" w:rsidRDefault="00143F77" w:rsidP="00143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sz w:val="24"/>
          <w:szCs w:val="24"/>
        </w:rPr>
        <w:t xml:space="preserve">分辨率一定的情况下，码率和清晰度成正比关系 </w:t>
      </w:r>
      <w:r w:rsidRPr="00143F77">
        <w:rPr>
          <w:rFonts w:ascii="宋体" w:eastAsia="宋体" w:hAnsi="宋体" w:cs="宋体"/>
          <w:sz w:val="24"/>
          <w:szCs w:val="24"/>
        </w:rPr>
        <w:br/>
        <w:t>码率一定的情况下，分辨率与清晰度成反比关系</w:t>
      </w:r>
    </w:p>
    <w:p w14:paraId="67402B00" w14:textId="77777777" w:rsidR="00143F77" w:rsidRPr="00143F77" w:rsidRDefault="00143F77" w:rsidP="00143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sz w:val="24"/>
          <w:szCs w:val="24"/>
        </w:rPr>
        <w:t>高</w:t>
      </w:r>
      <w:proofErr w:type="gramStart"/>
      <w:r w:rsidRPr="00143F77">
        <w:rPr>
          <w:rFonts w:ascii="宋体" w:eastAsia="宋体" w:hAnsi="宋体" w:cs="宋体"/>
          <w:sz w:val="24"/>
          <w:szCs w:val="24"/>
        </w:rPr>
        <w:t>清电影</w:t>
      </w:r>
      <w:proofErr w:type="gramEnd"/>
      <w:r w:rsidRPr="00143F77">
        <w:rPr>
          <w:rFonts w:ascii="宋体" w:eastAsia="宋体" w:hAnsi="宋体" w:cs="宋体"/>
          <w:sz w:val="24"/>
          <w:szCs w:val="24"/>
        </w:rPr>
        <w:t>常用的分辨率</w:t>
      </w:r>
    </w:p>
    <w:p w14:paraId="23BE81FB" w14:textId="77777777" w:rsidR="00143F77" w:rsidRPr="00143F77" w:rsidRDefault="00143F77" w:rsidP="00143F77">
      <w:pPr>
        <w:numPr>
          <w:ilvl w:val="0"/>
          <w:numId w:val="4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sz w:val="24"/>
          <w:szCs w:val="24"/>
        </w:rPr>
        <w:t>720p格式：</w:t>
      </w:r>
    </w:p>
    <w:p w14:paraId="5E8D51FF" w14:textId="77777777" w:rsidR="00143F77" w:rsidRPr="00143F77" w:rsidRDefault="00143F77" w:rsidP="00143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sz w:val="24"/>
          <w:szCs w:val="24"/>
        </w:rPr>
        <w:t>750条垂直扫描线，720条可见垂直扫描线，16：9，分辨率为1280x720，逐行/60Hz，行频为450KHz</w:t>
      </w:r>
    </w:p>
    <w:p w14:paraId="6E8F9F57" w14:textId="77777777" w:rsidR="00143F77" w:rsidRPr="00143F77" w:rsidRDefault="00143F77" w:rsidP="00143F77">
      <w:pPr>
        <w:numPr>
          <w:ilvl w:val="0"/>
          <w:numId w:val="5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sz w:val="24"/>
          <w:szCs w:val="24"/>
        </w:rPr>
        <w:t>1080i格式：</w:t>
      </w:r>
    </w:p>
    <w:p w14:paraId="16E0C88A" w14:textId="77777777" w:rsidR="00143F77" w:rsidRPr="00143F77" w:rsidRDefault="00143F77" w:rsidP="00143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sz w:val="24"/>
          <w:szCs w:val="24"/>
        </w:rPr>
        <w:t>1125条垂直扫描线，1080条可见垂直扫描线，16：9，分辨率为1920x1080，隔行/60Hz，行频为33.75KHz</w:t>
      </w:r>
    </w:p>
    <w:p w14:paraId="487A1A64" w14:textId="77777777" w:rsidR="00143F77" w:rsidRPr="00143F77" w:rsidRDefault="00143F77" w:rsidP="00143F77">
      <w:pPr>
        <w:numPr>
          <w:ilvl w:val="0"/>
          <w:numId w:val="6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sz w:val="24"/>
          <w:szCs w:val="24"/>
        </w:rPr>
        <w:t>1080p格式：</w:t>
      </w:r>
    </w:p>
    <w:p w14:paraId="0F535A61" w14:textId="77777777" w:rsidR="00143F77" w:rsidRPr="00143F77" w:rsidRDefault="00143F77" w:rsidP="00143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sz w:val="24"/>
          <w:szCs w:val="24"/>
        </w:rPr>
        <w:t>1125条垂直扫描线，1080条可见垂直扫描线，16：9，分辨率为1920x1080，逐行扫描，专业格式</w:t>
      </w:r>
    </w:p>
    <w:p w14:paraId="0BBEEBDF" w14:textId="77777777" w:rsidR="00143F77" w:rsidRPr="00143F77" w:rsidRDefault="00143F77" w:rsidP="00143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sz w:val="24"/>
          <w:szCs w:val="24"/>
        </w:rPr>
        <w:t xml:space="preserve">其中： </w:t>
      </w:r>
      <w:r w:rsidRPr="00143F77">
        <w:rPr>
          <w:rFonts w:ascii="宋体" w:eastAsia="宋体" w:hAnsi="宋体" w:cs="宋体"/>
          <w:sz w:val="24"/>
          <w:szCs w:val="24"/>
        </w:rPr>
        <w:br/>
      </w:r>
      <w:proofErr w:type="spellStart"/>
      <w:r w:rsidRPr="00143F77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143F77">
        <w:rPr>
          <w:rFonts w:ascii="宋体" w:eastAsia="宋体" w:hAnsi="宋体" w:cs="宋体"/>
          <w:sz w:val="24"/>
          <w:szCs w:val="24"/>
        </w:rPr>
        <w:t xml:space="preserve">是指：interface scan（隔行扫描） </w:t>
      </w:r>
      <w:r w:rsidRPr="00143F77">
        <w:rPr>
          <w:rFonts w:ascii="宋体" w:eastAsia="宋体" w:hAnsi="宋体" w:cs="宋体"/>
          <w:sz w:val="24"/>
          <w:szCs w:val="24"/>
        </w:rPr>
        <w:br/>
        <w:t>p是指：</w:t>
      </w:r>
      <w:proofErr w:type="spellStart"/>
      <w:r w:rsidRPr="00143F77">
        <w:rPr>
          <w:rFonts w:ascii="宋体" w:eastAsia="宋体" w:hAnsi="宋体" w:cs="宋体"/>
          <w:sz w:val="24"/>
          <w:szCs w:val="24"/>
        </w:rPr>
        <w:t>prcgressive</w:t>
      </w:r>
      <w:proofErr w:type="spellEnd"/>
      <w:r w:rsidRPr="00143F77">
        <w:rPr>
          <w:rFonts w:ascii="宋体" w:eastAsia="宋体" w:hAnsi="宋体" w:cs="宋体"/>
          <w:sz w:val="24"/>
          <w:szCs w:val="24"/>
        </w:rPr>
        <w:t xml:space="preserve"> scan(逐行扫描)</w:t>
      </w:r>
    </w:p>
    <w:p w14:paraId="366B7911" w14:textId="77777777" w:rsidR="00143F77" w:rsidRPr="00143F77" w:rsidRDefault="00143F77" w:rsidP="00143F77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43F77">
        <w:rPr>
          <w:rFonts w:ascii="宋体" w:eastAsia="宋体" w:hAnsi="宋体" w:cs="宋体"/>
          <w:b/>
          <w:bCs/>
          <w:sz w:val="24"/>
          <w:szCs w:val="24"/>
        </w:rPr>
        <w:t>帧率、码率和带宽的关系图：</w:t>
      </w:r>
    </w:p>
    <w:p w14:paraId="54105DB6" w14:textId="77777777" w:rsidR="00A309F2" w:rsidRDefault="004C2608" w:rsidP="00143F77">
      <w:pPr>
        <w:spacing w:before="100" w:beforeAutospacing="1" w:after="100" w:afterAutospacing="1"/>
      </w:pPr>
      <w:r w:rsidRPr="004C2608">
        <w:rPr>
          <w:noProof/>
        </w:rPr>
        <w:drawing>
          <wp:inline distT="0" distB="0" distL="0" distR="0" wp14:anchorId="12E7F579" wp14:editId="67C0DB14">
            <wp:extent cx="4591050" cy="2800350"/>
            <wp:effectExtent l="0" t="0" r="0" b="0"/>
            <wp:docPr id="4" name="图片 4" descr="E:\用户目录\下载\20160810144115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用户目录\下载\201608101441153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9F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96D31"/>
    <w:multiLevelType w:val="hybridMultilevel"/>
    <w:tmpl w:val="98626648"/>
    <w:lvl w:ilvl="0" w:tplc="FF6C9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2261AE"/>
    <w:multiLevelType w:val="hybridMultilevel"/>
    <w:tmpl w:val="12661438"/>
    <w:lvl w:ilvl="0" w:tplc="2B142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70B34"/>
    <w:multiLevelType w:val="multilevel"/>
    <w:tmpl w:val="EAE2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0426A"/>
    <w:multiLevelType w:val="multilevel"/>
    <w:tmpl w:val="5266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33A1A"/>
    <w:multiLevelType w:val="multilevel"/>
    <w:tmpl w:val="56D4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3078A"/>
    <w:multiLevelType w:val="multilevel"/>
    <w:tmpl w:val="AE7E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D57042"/>
    <w:rsid w:val="000D195C"/>
    <w:rsid w:val="00103F54"/>
    <w:rsid w:val="00143F77"/>
    <w:rsid w:val="00190DE1"/>
    <w:rsid w:val="0022311C"/>
    <w:rsid w:val="00321212"/>
    <w:rsid w:val="004C2608"/>
    <w:rsid w:val="004F10A0"/>
    <w:rsid w:val="005E3E17"/>
    <w:rsid w:val="0066115A"/>
    <w:rsid w:val="006E2E68"/>
    <w:rsid w:val="00846CD5"/>
    <w:rsid w:val="00880036"/>
    <w:rsid w:val="00895E62"/>
    <w:rsid w:val="008E77B4"/>
    <w:rsid w:val="00A309F2"/>
    <w:rsid w:val="00A35138"/>
    <w:rsid w:val="00A80423"/>
    <w:rsid w:val="00B414B0"/>
    <w:rsid w:val="00C52A65"/>
    <w:rsid w:val="00C62A1B"/>
    <w:rsid w:val="00D21896"/>
    <w:rsid w:val="00D57042"/>
    <w:rsid w:val="00DA1521"/>
    <w:rsid w:val="00E67746"/>
    <w:rsid w:val="00F1783E"/>
    <w:rsid w:val="00F90698"/>
    <w:rsid w:val="00FA5F38"/>
    <w:rsid w:val="00FB5570"/>
    <w:rsid w:val="00FD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8240"/>
  <w15:docId w15:val="{62C7AF32-8D47-4BCD-A924-6965E5F0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link w:val="20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30">
    <w:name w:val="标题 3 字符"/>
    <w:basedOn w:val="a0"/>
    <w:link w:val="3"/>
    <w:uiPriority w:val="9"/>
    <w:rsid w:val="000D195C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20">
    <w:name w:val="标题 2 字符"/>
    <w:basedOn w:val="a0"/>
    <w:link w:val="2"/>
    <w:uiPriority w:val="9"/>
    <w:rsid w:val="00143F77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2F0693-0F5D-4862-8590-7525855842DC}"/>
      </w:docPartPr>
      <w:docPartBody>
        <w:p w:rsidR="00CB73EA" w:rsidRDefault="00C43208">
          <w:r w:rsidRPr="005E7106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40"/>
    <w:rsid w:val="000278FE"/>
    <w:rsid w:val="00043380"/>
    <w:rsid w:val="0027264C"/>
    <w:rsid w:val="0028573D"/>
    <w:rsid w:val="003A07D8"/>
    <w:rsid w:val="0083277E"/>
    <w:rsid w:val="00900953"/>
    <w:rsid w:val="00BB2940"/>
    <w:rsid w:val="00C43208"/>
    <w:rsid w:val="00CB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32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视频播放原理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465</TotalTime>
  <Pages>1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wu song</cp:lastModifiedBy>
  <cp:revision>20</cp:revision>
  <dcterms:created xsi:type="dcterms:W3CDTF">2018-05-20T03:33:00Z</dcterms:created>
  <dcterms:modified xsi:type="dcterms:W3CDTF">2019-12-05T07:14:00Z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