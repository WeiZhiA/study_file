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08008F" w:rsidRDefault="00232029" w:rsidP="00232029">
          <w:pPr>
            <w:pStyle w:val="PublishStatus"/>
          </w:pPr>
          <w:r>
            <w:t>此文章已于</w:t>
          </w:r>
          <w:r>
            <w:t xml:space="preserve"> 18:13:24 2018/3/30 </w:t>
          </w:r>
          <w:r>
            <w:t>重新发布到</w:t>
          </w:r>
          <w:r>
            <w:t xml:space="preserve"> Song_UP</w:t>
          </w:r>
        </w:p>
        <w:sdt>
          <w:sdtPr>
            <w:rPr>
              <w:rFonts w:ascii="微软雅黑" w:eastAsia="微软雅黑" w:hAnsi="微软雅黑" w:cs="宋体"/>
              <w:color w:val="2C3033"/>
              <w:kern w:val="36"/>
              <w:sz w:val="36"/>
              <w:szCs w:val="36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6146C2" w:rsidRDefault="00F06D6A">
              <w:pPr>
                <w:pStyle w:val="Publishwithline"/>
              </w:pPr>
              <w:r w:rsidRPr="00F06D6A">
                <w:rPr>
                  <w:rFonts w:ascii="微软雅黑" w:eastAsia="微软雅黑" w:hAnsi="微软雅黑" w:cs="宋体" w:hint="eastAsia"/>
                  <w:color w:val="2C3033"/>
                  <w:kern w:val="36"/>
                  <w:sz w:val="36"/>
                  <w:szCs w:val="36"/>
                </w:rPr>
                <w:t>Android注解--@hide</w:t>
              </w:r>
            </w:p>
          </w:sdtContent>
        </w:sdt>
        <w:p w:rsidR="006146C2" w:rsidRDefault="006146C2">
          <w:pPr>
            <w:pStyle w:val="underline"/>
          </w:pPr>
        </w:p>
        <w:p w:rsidR="0008008F" w:rsidRDefault="0008008F" w:rsidP="0008008F">
          <w:pPr>
            <w:pStyle w:val="PadderBetweenTitleandProperties"/>
          </w:pPr>
        </w:p>
        <w:p w:rsidR="0008008F" w:rsidRDefault="0008008F" w:rsidP="0008008F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088432083"/>
              <w:placeholder>
                <w:docPart w:val="1088432083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Android">
                <w:listItem w:displayText="Android" w:value="Android"/>
                <w:listItem w:displayText="Java" w:value="Java"/>
                <w:listItem w:displayText="Java基础学习" w:value="Java基础学习"/>
                <w:listItem w:displayText="Android ExifInterface 拍照后图片的信息 相机" w:value="Android ExifInterface 拍照后图片的信息 相机"/>
                <w:listItem w:displayText="设计模式" w:value="设计模式"/>
                <w:listItem w:displayText="Anddroid" w:value="Anddroid"/>
                <w:listItem w:displayText="无" w:value=" "/>
              </w:comboBox>
            </w:sdtPr>
            <w:sdtContent>
              <w:r>
                <w:t>Android</w:t>
              </w:r>
            </w:sdtContent>
          </w:sdt>
        </w:p>
        <w:p w:rsidR="006146C2" w:rsidRDefault="009717E2">
          <w:pPr>
            <w:pStyle w:val="PadderBetweenControlandBody"/>
          </w:pPr>
        </w:p>
      </w:sdtContent>
    </w:sdt>
    <w:p w:rsidR="00F06D6A" w:rsidRPr="00F06D6A" w:rsidRDefault="00F06D6A" w:rsidP="00F06D6A">
      <w:pPr>
        <w:shd w:val="clear" w:color="auto" w:fill="FFFFFF"/>
        <w:spacing w:before="120" w:after="240" w:line="450" w:lineRule="atLeast"/>
        <w:outlineLvl w:val="2"/>
        <w:rPr>
          <w:rFonts w:ascii="微软雅黑" w:eastAsia="微软雅黑" w:hAnsi="微软雅黑" w:cs="宋体"/>
          <w:b/>
          <w:bCs/>
          <w:color w:val="4F4F4F"/>
          <w:sz w:val="33"/>
          <w:szCs w:val="33"/>
        </w:rPr>
      </w:pPr>
      <w:r w:rsidRPr="00F06D6A">
        <w:rPr>
          <w:rFonts w:ascii="微软雅黑" w:eastAsia="微软雅黑" w:hAnsi="微软雅黑" w:cs="宋体" w:hint="eastAsia"/>
          <w:b/>
          <w:bCs/>
          <w:color w:val="4F4F4F"/>
          <w:sz w:val="33"/>
          <w:szCs w:val="33"/>
        </w:rPr>
        <w:t>@hide</w:t>
      </w:r>
    </w:p>
    <w:p w:rsidR="00F06D6A" w:rsidRPr="00F06D6A" w:rsidRDefault="00F06D6A" w:rsidP="00F06D6A">
      <w:pPr>
        <w:shd w:val="clear" w:color="auto" w:fill="FFFFFF"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4"/>
          <w:szCs w:val="24"/>
        </w:rPr>
      </w:pPr>
      <w:r w:rsidRPr="00F06D6A">
        <w:rPr>
          <w:rFonts w:ascii="Arial" w:eastAsia="宋体" w:hAnsi="Arial" w:cs="Arial"/>
          <w:color w:val="4F4F4F"/>
          <w:sz w:val="24"/>
          <w:szCs w:val="24"/>
        </w:rPr>
        <w:t>当对包，类，方法和域使用时，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@hide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从文档中删除相关节点和所有子节点。</w:t>
      </w:r>
    </w:p>
    <w:p w:rsidR="00F06D6A" w:rsidRDefault="00F06D6A" w:rsidP="00F06D6A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06D6A">
        <w:rPr>
          <w:rFonts w:ascii="Arial" w:eastAsia="宋体" w:hAnsi="Arial" w:cs="Arial"/>
          <w:color w:val="4F4F4F"/>
          <w:sz w:val="24"/>
          <w:szCs w:val="24"/>
        </w:rPr>
        <w:t>Android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有两种不能通过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SDK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访问的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API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。</w:t>
      </w:r>
      <w:bookmarkStart w:id="0" w:name="_GoBack"/>
      <w:bookmarkEnd w:id="0"/>
    </w:p>
    <w:p w:rsidR="00F06D6A" w:rsidRPr="00F06D6A" w:rsidRDefault="00F06D6A" w:rsidP="00F06D6A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06D6A">
        <w:rPr>
          <w:rFonts w:ascii="Arial" w:eastAsia="宋体" w:hAnsi="Arial" w:cs="Arial"/>
          <w:color w:val="4F4F4F"/>
          <w:sz w:val="24"/>
          <w:szCs w:val="24"/>
        </w:rPr>
        <w:t>第一种是在</w:t>
      </w:r>
      <w:r w:rsidRPr="00F06D6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com.android.internal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包中的类。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第二种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API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类型是标记有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@hide javadoc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属性的类和方法的集合。</w:t>
      </w:r>
    </w:p>
    <w:p w:rsidR="00F06D6A" w:rsidRPr="00F06D6A" w:rsidRDefault="00F06D6A" w:rsidP="00F06D6A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06D6A">
        <w:rPr>
          <w:rFonts w:ascii="Arial" w:eastAsia="宋体" w:hAnsi="Arial" w:cs="Arial"/>
          <w:color w:val="4F4F4F"/>
          <w:sz w:val="24"/>
          <w:szCs w:val="24"/>
        </w:rPr>
        <w:t>隐藏方法仍可以通过反射访问。</w:t>
      </w:r>
      <w:r w:rsidRPr="00F06D6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@hide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属性只是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javadoc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的一部分（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droiddoc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也是），所以</w:t>
      </w:r>
      <w:r w:rsidRPr="00F06D6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@hide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只是简单将方法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/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类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/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字段从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API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文档中排除。</w:t>
      </w:r>
    </w:p>
    <w:p w:rsidR="00F06D6A" w:rsidRPr="00F06D6A" w:rsidRDefault="00F06D6A" w:rsidP="00F06D6A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06D6A">
        <w:rPr>
          <w:rFonts w:ascii="Arial" w:eastAsia="宋体" w:hAnsi="Arial" w:cs="Arial"/>
          <w:color w:val="4F4F4F"/>
          <w:sz w:val="24"/>
          <w:szCs w:val="24"/>
        </w:rPr>
        <w:t>例如，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ActivityManager.java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中的</w:t>
      </w:r>
      <w:r w:rsidRPr="00F06D6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checkUidPermission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标记为</w:t>
      </w:r>
      <w:r w:rsidRPr="00F06D6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@hide</w:t>
      </w:r>
      <w:r w:rsidRPr="00F06D6A">
        <w:rPr>
          <w:rFonts w:ascii="Arial" w:eastAsia="宋体" w:hAnsi="Arial" w:cs="Arial"/>
          <w:color w:val="4F4F4F"/>
          <w:sz w:val="24"/>
          <w:szCs w:val="24"/>
        </w:rPr>
        <w:t>: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880000"/>
          <w:sz w:val="21"/>
          <w:szCs w:val="21"/>
          <w:shd w:val="clear" w:color="auto" w:fill="F6F8FA"/>
        </w:rPr>
        <w:t>/**</w:t>
      </w:r>
      <w:r w:rsidRPr="00F06D6A">
        <w:rPr>
          <w:rFonts w:ascii="Consolas" w:eastAsia="宋体" w:hAnsi="Consolas" w:cs="Consolas"/>
          <w:color w:val="4F4F4F"/>
          <w:sz w:val="21"/>
          <w:szCs w:val="21"/>
          <w:shd w:val="clear" w:color="auto" w:fill="F6F8FA"/>
        </w:rPr>
        <w:t xml:space="preserve"> @hide</w:t>
      </w:r>
      <w:r w:rsidRPr="00F06D6A">
        <w:rPr>
          <w:rFonts w:ascii="Consolas" w:eastAsia="宋体" w:hAnsi="Consolas" w:cs="Consolas"/>
          <w:color w:val="880000"/>
          <w:sz w:val="21"/>
          <w:szCs w:val="21"/>
          <w:shd w:val="clear" w:color="auto" w:fill="F6F8FA"/>
        </w:rPr>
        <w:t xml:space="preserve"> */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000088"/>
          <w:sz w:val="21"/>
          <w:szCs w:val="21"/>
          <w:shd w:val="clear" w:color="auto" w:fill="F6F8FA"/>
        </w:rPr>
        <w:t>public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F06D6A">
        <w:rPr>
          <w:rFonts w:ascii="Consolas" w:eastAsia="宋体" w:hAnsi="Consolas" w:cs="Consolas"/>
          <w:color w:val="000088"/>
          <w:sz w:val="21"/>
          <w:szCs w:val="21"/>
          <w:shd w:val="clear" w:color="auto" w:fill="F6F8FA"/>
        </w:rPr>
        <w:t>static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F06D6A">
        <w:rPr>
          <w:rFonts w:ascii="Consolas" w:eastAsia="宋体" w:hAnsi="Consolas" w:cs="Consolas"/>
          <w:color w:val="000088"/>
          <w:sz w:val="21"/>
          <w:szCs w:val="21"/>
          <w:shd w:val="clear" w:color="auto" w:fill="F6F8FA"/>
        </w:rPr>
        <w:t>int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F06D6A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checkUidPermission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(String permission, </w:t>
      </w:r>
      <w:r w:rsidRPr="00F06D6A">
        <w:rPr>
          <w:rFonts w:ascii="Consolas" w:eastAsia="宋体" w:hAnsi="Consolas" w:cs="Consolas"/>
          <w:color w:val="000088"/>
          <w:sz w:val="21"/>
          <w:szCs w:val="21"/>
          <w:shd w:val="clear" w:color="auto" w:fill="F6F8FA"/>
        </w:rPr>
        <w:t>int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uid) {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F06D6A">
        <w:rPr>
          <w:rFonts w:ascii="Consolas" w:eastAsia="宋体" w:hAnsi="Consolas" w:cs="Consolas"/>
          <w:color w:val="000088"/>
          <w:sz w:val="21"/>
          <w:szCs w:val="21"/>
          <w:shd w:val="clear" w:color="auto" w:fill="F6F8FA"/>
        </w:rPr>
        <w:t>try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F06D6A">
        <w:rPr>
          <w:rFonts w:ascii="Consolas" w:eastAsia="宋体" w:hAnsi="Consolas" w:cs="Consolas"/>
          <w:color w:val="000088"/>
          <w:sz w:val="21"/>
          <w:szCs w:val="21"/>
          <w:shd w:val="clear" w:color="auto" w:fill="F6F8FA"/>
        </w:rPr>
        <w:t>return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AppGlobals.getPackageManager()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    .checkUidPermission(permission, uid);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} </w:t>
      </w:r>
      <w:r w:rsidRPr="00F06D6A">
        <w:rPr>
          <w:rFonts w:ascii="Consolas" w:eastAsia="宋体" w:hAnsi="Consolas" w:cs="Consolas"/>
          <w:color w:val="000088"/>
          <w:sz w:val="21"/>
          <w:szCs w:val="21"/>
          <w:shd w:val="clear" w:color="auto" w:fill="F6F8FA"/>
        </w:rPr>
        <w:t>catch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(RemoteException e) {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F06D6A">
        <w:rPr>
          <w:rFonts w:ascii="Consolas" w:eastAsia="宋体" w:hAnsi="Consolas" w:cs="Consolas"/>
          <w:color w:val="880000"/>
          <w:sz w:val="21"/>
          <w:szCs w:val="21"/>
          <w:shd w:val="clear" w:color="auto" w:fill="F6F8FA"/>
        </w:rPr>
        <w:t>// Should never happen, but if it does... deny!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Slog.e(TAG, </w:t>
      </w:r>
      <w:r w:rsidRPr="00F06D6A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"PackageManager is dead?!?"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, e);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F06D6A">
        <w:rPr>
          <w:rFonts w:ascii="Consolas" w:eastAsia="宋体" w:hAnsi="Consolas" w:cs="Consolas"/>
          <w:color w:val="000088"/>
          <w:sz w:val="21"/>
          <w:szCs w:val="21"/>
          <w:shd w:val="clear" w:color="auto" w:fill="F6F8FA"/>
        </w:rPr>
        <w:t>return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PackageManager.PERMISSION_DENIED;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F06D6A" w:rsidRPr="00F06D6A" w:rsidRDefault="00F06D6A" w:rsidP="00F06D6A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06D6A">
        <w:rPr>
          <w:rFonts w:ascii="Arial" w:eastAsia="宋体" w:hAnsi="Arial" w:cs="Arial"/>
          <w:color w:val="4F4F4F"/>
          <w:sz w:val="24"/>
          <w:szCs w:val="24"/>
        </w:rPr>
        <w:t>不过，我们可以使用反射调用它。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Class c;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c = Class.forName(</w:t>
      </w:r>
      <w:r w:rsidRPr="00F06D6A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"android.app.ActivityManager"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Method m = c.getMethod(</w:t>
      </w:r>
      <w:r w:rsidRPr="00F06D6A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"checkUidPermission"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 w:rsidRPr="00F06D6A">
        <w:rPr>
          <w:rFonts w:ascii="Consolas" w:eastAsia="宋体" w:hAnsi="Consolas" w:cs="Consolas"/>
          <w:color w:val="000088"/>
          <w:sz w:val="21"/>
          <w:szCs w:val="21"/>
          <w:shd w:val="clear" w:color="auto" w:fill="F6F8FA"/>
        </w:rPr>
        <w:t>new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Class[] {String.class, </w:t>
      </w:r>
      <w:r w:rsidRPr="00F06D6A">
        <w:rPr>
          <w:rFonts w:ascii="Consolas" w:eastAsia="宋体" w:hAnsi="Consolas" w:cs="Consolas"/>
          <w:color w:val="000088"/>
          <w:sz w:val="21"/>
          <w:szCs w:val="21"/>
          <w:shd w:val="clear" w:color="auto" w:fill="F6F8FA"/>
        </w:rPr>
        <w:t>int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.class});</w:t>
      </w:r>
    </w:p>
    <w:p w:rsidR="00F06D6A" w:rsidRPr="00F06D6A" w:rsidRDefault="00F06D6A" w:rsidP="00F06D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Object o = m.invoke(</w:t>
      </w:r>
      <w:r w:rsidRPr="00F06D6A">
        <w:rPr>
          <w:rFonts w:ascii="Consolas" w:eastAsia="宋体" w:hAnsi="Consolas" w:cs="Consolas"/>
          <w:color w:val="000088"/>
          <w:sz w:val="21"/>
          <w:szCs w:val="21"/>
          <w:shd w:val="clear" w:color="auto" w:fill="F6F8FA"/>
        </w:rPr>
        <w:t>null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 w:rsidRPr="00F06D6A">
        <w:rPr>
          <w:rFonts w:ascii="Consolas" w:eastAsia="宋体" w:hAnsi="Consolas" w:cs="Consolas"/>
          <w:color w:val="000088"/>
          <w:sz w:val="21"/>
          <w:szCs w:val="21"/>
          <w:shd w:val="clear" w:color="auto" w:fill="F6F8FA"/>
        </w:rPr>
        <w:t>new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Object[]{</w:t>
      </w:r>
      <w:r w:rsidRPr="00F06D6A">
        <w:rPr>
          <w:rFonts w:ascii="Consolas" w:eastAsia="宋体" w:hAnsi="Consolas" w:cs="Consolas"/>
          <w:color w:val="009900"/>
          <w:sz w:val="21"/>
          <w:szCs w:val="21"/>
          <w:shd w:val="clear" w:color="auto" w:fill="F6F8FA"/>
        </w:rPr>
        <w:t>"android.permission.READ_CONTACTS"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 w:rsidRPr="00F06D6A">
        <w:rPr>
          <w:rFonts w:ascii="Consolas" w:eastAsia="宋体" w:hAnsi="Consolas" w:cs="Consolas"/>
          <w:color w:val="006666"/>
          <w:sz w:val="21"/>
          <w:szCs w:val="21"/>
          <w:shd w:val="clear" w:color="auto" w:fill="F6F8FA"/>
        </w:rPr>
        <w:t>10010</w:t>
      </w:r>
      <w:r w:rsidRPr="00F06D6A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});</w:t>
      </w:r>
    </w:p>
    <w:p w:rsidR="006146C2" w:rsidRDefault="006146C2"/>
    <w:p w:rsidR="00F06D6A" w:rsidRPr="00F06D6A" w:rsidRDefault="00F06D6A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原文链接</w:t>
      </w:r>
      <w:r>
        <w:rPr>
          <w:rFonts w:ascii="Arial" w:hAnsi="Arial" w:cs="Arial"/>
          <w:color w:val="4F4F4F"/>
          <w:shd w:val="clear" w:color="auto" w:fill="FFFFFF"/>
        </w:rPr>
        <w:t>:</w:t>
      </w:r>
      <w:hyperlink r:id="rId9" w:tgtFrame="_blank" w:history="1">
        <w:r>
          <w:rPr>
            <w:rStyle w:val="ad"/>
            <w:rFonts w:ascii="Arial" w:hAnsi="Arial" w:cs="Arial"/>
            <w:color w:val="6795B5"/>
            <w:shd w:val="clear" w:color="auto" w:fill="FFFFFF"/>
          </w:rPr>
          <w:t>http://stackoverflow.com/questions/17035271/what-does-hide-mean-in-the-android-source-code</w:t>
        </w:r>
      </w:hyperlink>
    </w:p>
    <w:sectPr w:rsidR="00F06D6A" w:rsidRPr="00F06D6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7E2" w:rsidRDefault="009717E2" w:rsidP="00F06D6A">
      <w:pPr>
        <w:spacing w:after="0"/>
      </w:pPr>
      <w:r>
        <w:separator/>
      </w:r>
    </w:p>
  </w:endnote>
  <w:endnote w:type="continuationSeparator" w:id="0">
    <w:p w:rsidR="009717E2" w:rsidRDefault="009717E2" w:rsidP="00F06D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7E2" w:rsidRDefault="009717E2" w:rsidP="00F06D6A">
      <w:pPr>
        <w:spacing w:after="0"/>
      </w:pPr>
      <w:r>
        <w:separator/>
      </w:r>
    </w:p>
  </w:footnote>
  <w:footnote w:type="continuationSeparator" w:id="0">
    <w:p w:rsidR="009717E2" w:rsidRDefault="009717E2" w:rsidP="00F06D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F35FC"/>
    <w:multiLevelType w:val="multilevel"/>
    <w:tmpl w:val="72D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163F68"/>
    <w:rsid w:val="0008008F"/>
    <w:rsid w:val="00163F68"/>
    <w:rsid w:val="00232029"/>
    <w:rsid w:val="006146C2"/>
    <w:rsid w:val="00824AEC"/>
    <w:rsid w:val="009717E2"/>
    <w:rsid w:val="00DE0D5C"/>
    <w:rsid w:val="00F0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87F0"/>
  <w15:docId w15:val="{0D40BAAB-D2D1-43FE-BD63-9448575A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header"/>
    <w:basedOn w:val="a"/>
    <w:link w:val="aa"/>
    <w:uiPriority w:val="99"/>
    <w:unhideWhenUsed/>
    <w:rsid w:val="00F0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06D6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06D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06D6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06D6A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styleId="HTML">
    <w:name w:val="HTML Code"/>
    <w:basedOn w:val="a0"/>
    <w:uiPriority w:val="99"/>
    <w:semiHidden/>
    <w:unhideWhenUsed/>
    <w:rsid w:val="00F06D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0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06D6A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F06D6A"/>
  </w:style>
  <w:style w:type="character" w:customStyle="1" w:styleId="hljs-javadoctag">
    <w:name w:val="hljs-javadoctag"/>
    <w:basedOn w:val="a0"/>
    <w:rsid w:val="00F06D6A"/>
  </w:style>
  <w:style w:type="character" w:customStyle="1" w:styleId="hljs-keyword">
    <w:name w:val="hljs-keyword"/>
    <w:basedOn w:val="a0"/>
    <w:rsid w:val="00F06D6A"/>
  </w:style>
  <w:style w:type="character" w:customStyle="1" w:styleId="hljs-title">
    <w:name w:val="hljs-title"/>
    <w:basedOn w:val="a0"/>
    <w:rsid w:val="00F06D6A"/>
  </w:style>
  <w:style w:type="character" w:customStyle="1" w:styleId="hljs-comment">
    <w:name w:val="hljs-comment"/>
    <w:basedOn w:val="a0"/>
    <w:rsid w:val="00F06D6A"/>
  </w:style>
  <w:style w:type="character" w:customStyle="1" w:styleId="hljs-string">
    <w:name w:val="hljs-string"/>
    <w:basedOn w:val="a0"/>
    <w:rsid w:val="00F06D6A"/>
  </w:style>
  <w:style w:type="character" w:customStyle="1" w:styleId="hljs-number">
    <w:name w:val="hljs-number"/>
    <w:basedOn w:val="a0"/>
    <w:rsid w:val="00F06D6A"/>
  </w:style>
  <w:style w:type="character" w:styleId="ad">
    <w:name w:val="Hyperlink"/>
    <w:basedOn w:val="a0"/>
    <w:uiPriority w:val="99"/>
    <w:semiHidden/>
    <w:unhideWhenUsed/>
    <w:rsid w:val="00F06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17035271/what-does-hide-mean-in-the-android-source-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FB3267-3598-494E-820E-CFCCCBD07BE7}"/>
      </w:docPartPr>
      <w:docPartBody>
        <w:p w:rsidR="00011553" w:rsidRDefault="00011553">
          <w:r w:rsidRPr="0077040E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10884320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1B8954-BE32-4BF0-9F5F-15F5CD3063A3}"/>
      </w:docPartPr>
      <w:docPartBody>
        <w:p w:rsidR="00000000" w:rsidRDefault="00011553">
          <w:r w:rsidRPr="0077040E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CF"/>
    <w:rsid w:val="00011553"/>
    <w:rsid w:val="0017563C"/>
    <w:rsid w:val="006674D7"/>
    <w:rsid w:val="00AC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15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Android注解--@hide</PostTitle>
  <PostDate>2018-03-30T10:03:52Z</PostDate>
  <PostID>79761365</PostID>
  <Category1>Android</Category1>
  <Category2/>
  <Category3/>
  <Category4/>
  <Category5/>
  <Category6/>
  <Category7/>
  <Category8/>
  <Category9/>
  <Category10/>
  <Account>610837a6-b4ed-4d88-8940-27a6cd85be96</Account>
  <Enclosure/>
  <ProviderInfo>
    <PostURL/>
    <API/>
    <Categories/>
    <Trackbacks/>
    <Enclosures/>
    <BlogName/>
    <ImagePostAddress/>
  </ProviderInfo>
  <DefaultAccountEnsured/>
  <CategoryBBId1>1088432083</CategoryBBId1>
  <PublishedAccount>610837a6-b4ed-4d88-8940-27a6cd85be96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18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Administrator</cp:lastModifiedBy>
  <cp:revision>4</cp:revision>
  <dcterms:created xsi:type="dcterms:W3CDTF">2018-03-29T13:47:00Z</dcterms:created>
  <dcterms:modified xsi:type="dcterms:W3CDTF">2018-03-30T10:13:00Z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