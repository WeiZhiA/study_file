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7D3E13" w:rsidRDefault="002114D1" w:rsidP="002114D1">
          <w:pPr>
            <w:pStyle w:val="PublishStatus"/>
          </w:pPr>
          <w:r>
            <w:t>此文章已于</w:t>
          </w:r>
          <w:r>
            <w:t xml:space="preserve"> 17:09:20 2018/3/29 </w:t>
          </w:r>
          <w:r>
            <w:t>重新发布到</w:t>
          </w:r>
          <w:r>
            <w:t xml:space="preserve"> Song_UP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772632" w:rsidRDefault="00741995">
              <w:pPr>
                <w:pStyle w:val="Publishwithline"/>
              </w:pPr>
              <w:r>
                <w:rPr>
                  <w:rFonts w:hint="eastAsia"/>
                </w:rPr>
                <w:t>清单文件</w:t>
              </w:r>
              <w:r>
                <w:rPr>
                  <w:rFonts w:hint="eastAsia"/>
                </w:rPr>
                <w:t>meta</w:t>
              </w:r>
              <w:r>
                <w:t>-data</w:t>
              </w:r>
              <w:r>
                <w:rPr>
                  <w:rFonts w:hint="eastAsia"/>
                </w:rPr>
                <w:t xml:space="preserve"> </w:t>
              </w:r>
            </w:p>
          </w:sdtContent>
        </w:sdt>
        <w:p w:rsidR="00772632" w:rsidRDefault="00772632">
          <w:pPr>
            <w:pStyle w:val="underline"/>
          </w:pPr>
        </w:p>
        <w:p w:rsidR="007D3E13" w:rsidRDefault="007D3E13" w:rsidP="007D3E13">
          <w:pPr>
            <w:pStyle w:val="PadderBetweenTitleandProperties"/>
          </w:pPr>
        </w:p>
        <w:p w:rsidR="007D3E13" w:rsidRDefault="007D3E13" w:rsidP="007D3E13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550806101"/>
              <w:placeholder>
                <w:docPart w:val="55080610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Android">
                <w:listItem w:displayText="无" w:value=" "/>
              </w:comboBox>
            </w:sdtPr>
            <w:sdtEndPr/>
            <w:sdtContent>
              <w:r w:rsidR="00741995">
                <w:t>Android</w:t>
              </w:r>
            </w:sdtContent>
          </w:sdt>
        </w:p>
        <w:p w:rsidR="00772632" w:rsidRDefault="00A577B1">
          <w:pPr>
            <w:pStyle w:val="PadderBetweenControlandBody"/>
          </w:pPr>
        </w:p>
      </w:sdtContent>
    </w:sdt>
    <w:p w:rsidR="00C45C35" w:rsidRDefault="00C45C35" w:rsidP="00C45C35">
      <w:r>
        <w:t>在</w:t>
      </w:r>
      <w:hyperlink r:id="rId9" w:tgtFrame="_blank" w:history="1">
        <w:r>
          <w:rPr>
            <w:rStyle w:val="a9"/>
            <w:rFonts w:ascii="Simsun" w:hAnsi="Simsun"/>
            <w:color w:val="1F3A87"/>
            <w:sz w:val="21"/>
            <w:szCs w:val="21"/>
          </w:rPr>
          <w:t>Android</w:t>
        </w:r>
      </w:hyperlink>
      <w:r>
        <w:t>Manifest.xml</w:t>
      </w:r>
      <w:r>
        <w:t>中，</w:t>
      </w:r>
      <w:r>
        <w:t>&lt;meta-data&gt;</w:t>
      </w:r>
      <w:r>
        <w:t>元素可以作为子元素，</w:t>
      </w:r>
    </w:p>
    <w:p w:rsidR="00C45C35" w:rsidRDefault="00C45C35" w:rsidP="00C45C35">
      <w:r>
        <w:t>被包含在</w:t>
      </w:r>
      <w:r>
        <w:t>&lt;activity&gt;</w:t>
      </w:r>
      <w:r>
        <w:t>、</w:t>
      </w:r>
      <w:r>
        <w:t xml:space="preserve">&lt;application&gt; </w:t>
      </w:r>
      <w:r>
        <w:t>、</w:t>
      </w:r>
      <w:r>
        <w:t>&lt;service&gt;</w:t>
      </w:r>
      <w:r>
        <w:t>和</w:t>
      </w:r>
      <w:r>
        <w:t>&lt;receiver&gt;</w:t>
      </w:r>
      <w:r>
        <w:t>元素中，</w:t>
      </w:r>
    </w:p>
    <w:p w:rsidR="00C45C35" w:rsidRDefault="00C45C35" w:rsidP="00C45C35">
      <w:r>
        <w:t>不同的父元素，在应用时读取的方法也不同。</w:t>
      </w:r>
    </w:p>
    <w:p w:rsidR="00C45C35" w:rsidRDefault="00C45C35" w:rsidP="00C45C35">
      <w:pPr>
        <w:pStyle w:val="2"/>
        <w:spacing w:after="120"/>
      </w:pPr>
      <w:r>
        <w:t xml:space="preserve">1 </w:t>
      </w:r>
      <w:r>
        <w:t>：在</w:t>
      </w:r>
      <w:r>
        <w:t>Activity</w:t>
      </w:r>
      <w:r>
        <w:t>应用</w:t>
      </w:r>
      <w:r>
        <w:t>&lt;meta-data&gt;</w:t>
      </w:r>
      <w:r>
        <w:t>元素。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xml</w:t>
      </w:r>
      <w:r>
        <w:rPr>
          <w:rFonts w:ascii="Simsun" w:hAnsi="Simsun"/>
          <w:color w:val="333333"/>
          <w:sz w:val="21"/>
          <w:szCs w:val="21"/>
        </w:rPr>
        <w:t>代码段：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&lt;activity...&gt;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&lt;meta-data android:name="data_Name" android:value="hello my activity"&gt;&lt;/meta-data&gt;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&lt;/activity&gt;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java</w:t>
      </w:r>
      <w:r>
        <w:rPr>
          <w:rFonts w:ascii="Simsun" w:hAnsi="Simsun"/>
          <w:color w:val="333333"/>
          <w:sz w:val="21"/>
          <w:szCs w:val="21"/>
        </w:rPr>
        <w:t>代码段：</w:t>
      </w:r>
      <w:bookmarkStart w:id="0" w:name="_GoBack"/>
      <w:bookmarkEnd w:id="0"/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ActivityInfo info=this.getPackageManager()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          .getActivityInfo(getComponentName(),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          PackageManager.GET_META_DATA);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String msg =info.metaData.getString("data_Name");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Log.d(TAG, " msg == " + msg 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C45C35" w:rsidRDefault="00C45C35" w:rsidP="00C45C35">
      <w:pPr>
        <w:pStyle w:val="2"/>
        <w:spacing w:after="120"/>
      </w:pPr>
      <w:r>
        <w:t>2</w:t>
      </w:r>
      <w:r>
        <w:t>：在</w:t>
      </w:r>
      <w:r>
        <w:t>application</w:t>
      </w:r>
      <w:r>
        <w:t>应用</w:t>
      </w:r>
      <w:r>
        <w:t>&lt;meta-data&gt;</w:t>
      </w:r>
      <w:r>
        <w:t>元素。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xml</w:t>
      </w:r>
      <w:r>
        <w:rPr>
          <w:rFonts w:ascii="Simsun" w:hAnsi="Simsun"/>
          <w:color w:val="333333"/>
          <w:sz w:val="21"/>
          <w:szCs w:val="21"/>
        </w:rPr>
        <w:t>代码段：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&lt;application...&gt;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&lt;meta-data android:value="hello my application" android:name="data_Name"&gt;&lt;/meta-data&gt;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&lt;/application&gt;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java</w:t>
      </w:r>
      <w:r>
        <w:rPr>
          <w:rFonts w:ascii="Simsun" w:hAnsi="Simsun"/>
          <w:color w:val="333333"/>
          <w:sz w:val="21"/>
          <w:szCs w:val="21"/>
        </w:rPr>
        <w:t>代码段：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ApplicationInfo appInfo = this.getPackageManager()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                  .getApplicationInfo(getPackageName(),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          PackageManager.GET_META_DATA);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String msg=appInfo.metaData.getString("data_Name");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Log.d(TAG, " msg == " + msg 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C45C35" w:rsidRDefault="00C45C35" w:rsidP="00C45C35">
      <w:pPr>
        <w:pStyle w:val="2"/>
        <w:spacing w:after="120"/>
      </w:pPr>
      <w:r>
        <w:t>3</w:t>
      </w:r>
      <w:r>
        <w:t>：在</w:t>
      </w:r>
      <w:r>
        <w:t>service</w:t>
      </w:r>
      <w:r>
        <w:t>应用</w:t>
      </w:r>
      <w:r>
        <w:t>&lt;meta-data&gt;</w:t>
      </w:r>
      <w:r>
        <w:t>元素。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xml</w:t>
      </w:r>
      <w:r>
        <w:rPr>
          <w:rFonts w:ascii="Simsun" w:hAnsi="Simsun"/>
          <w:color w:val="333333"/>
          <w:sz w:val="21"/>
          <w:szCs w:val="21"/>
        </w:rPr>
        <w:t>代码段：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&lt;service android:name="MetaDataService"&gt;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&lt;meta-data android:value="hello my service" android:name="data_Name"&gt;&lt;/meta-data&gt;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&lt;/service&gt;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java</w:t>
      </w:r>
      <w:r>
        <w:rPr>
          <w:rFonts w:ascii="Simsun" w:hAnsi="Simsun"/>
          <w:color w:val="333333"/>
          <w:sz w:val="21"/>
          <w:szCs w:val="21"/>
        </w:rPr>
        <w:t>代码段：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ComponentName cn=new ComponentName(this, MetaDataService.class);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ServiceInfo info=this.getPackageManager()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        .getServiceInfo(cn, PackageManager.GET_META_DATA);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String msg=info.metaData.getString("data_Name");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Log.d(TAG, " msg == " + msg 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</w:t>
      </w:r>
    </w:p>
    <w:p w:rsidR="00C45C35" w:rsidRDefault="00C45C35" w:rsidP="00C45C35">
      <w:pPr>
        <w:pStyle w:val="2"/>
        <w:spacing w:after="120"/>
      </w:pPr>
      <w:r>
        <w:t xml:space="preserve">4: </w:t>
      </w:r>
      <w:r>
        <w:t>在</w:t>
      </w:r>
      <w:r>
        <w:t>receiver</w:t>
      </w:r>
      <w:r>
        <w:t>应用</w:t>
      </w:r>
      <w:r>
        <w:t>&lt;meta-data&gt;</w:t>
      </w:r>
      <w:r>
        <w:t>元素。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xml</w:t>
      </w:r>
      <w:r>
        <w:rPr>
          <w:rFonts w:ascii="Simsun" w:hAnsi="Simsun"/>
          <w:color w:val="333333"/>
          <w:sz w:val="21"/>
          <w:szCs w:val="21"/>
        </w:rPr>
        <w:t>代码段</w:t>
      </w:r>
      <w:r>
        <w:rPr>
          <w:rFonts w:ascii="Simsun" w:hAnsi="Simsun"/>
          <w:color w:val="333333"/>
          <w:sz w:val="21"/>
          <w:szCs w:val="21"/>
        </w:rPr>
        <w:t>: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&lt;receiver android:name="MetaDataReceiver"&gt;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&lt;meta-data android:value="hello my receiver" android:name="data_Name"&gt;&lt;/meta-data&gt;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&lt;intent-filter&gt;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&lt;action android:name="android.intent.action.PHONE_STATE"&gt;&lt;/action&gt;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&lt;/intent-filter&gt;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&lt;/receiver&gt;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java</w:t>
      </w:r>
      <w:r>
        <w:rPr>
          <w:rFonts w:ascii="Simsun" w:hAnsi="Simsun"/>
          <w:color w:val="333333"/>
          <w:sz w:val="21"/>
          <w:szCs w:val="21"/>
        </w:rPr>
        <w:t>代码段：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ComponentName cn=new ComponentName(context, MetaDataReceiver.class);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ActivityInfo info=context.getPackageManager()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                         .getReceiverInfo(cn, PackageManager.GET_META_DATA);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String msg=info.metaData.getString("data_Name");</w:t>
      </w:r>
    </w:p>
    <w:p w:rsidR="00C45C35" w:rsidRDefault="00C45C35" w:rsidP="00C45C35">
      <w:pPr>
        <w:pStyle w:val="a8"/>
        <w:shd w:val="clear" w:color="auto" w:fill="F9F9F9"/>
        <w:spacing w:after="12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   Log.d(TAG, " msg == " + msg );</w:t>
      </w:r>
    </w:p>
    <w:p w:rsidR="00DE6B1E" w:rsidRPr="00A85B82" w:rsidRDefault="00DE6B1E" w:rsidP="00C45C35">
      <w:pPr>
        <w:pStyle w:val="1"/>
        <w:spacing w:after="120"/>
      </w:pPr>
    </w:p>
    <w:sectPr w:rsidR="00DE6B1E" w:rsidRPr="00A85B8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67A" w:rsidRDefault="0097267A" w:rsidP="00567FB3">
      <w:pPr>
        <w:spacing w:after="0"/>
      </w:pPr>
      <w:r>
        <w:separator/>
      </w:r>
    </w:p>
  </w:endnote>
  <w:endnote w:type="continuationSeparator" w:id="0">
    <w:p w:rsidR="0097267A" w:rsidRDefault="0097267A" w:rsidP="00567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67A" w:rsidRDefault="0097267A" w:rsidP="00567FB3">
      <w:pPr>
        <w:spacing w:after="0"/>
      </w:pPr>
      <w:r>
        <w:separator/>
      </w:r>
    </w:p>
  </w:footnote>
  <w:footnote w:type="continuationSeparator" w:id="0">
    <w:p w:rsidR="0097267A" w:rsidRDefault="0097267A" w:rsidP="00567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3E0"/>
    <w:multiLevelType w:val="multilevel"/>
    <w:tmpl w:val="CEB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42EC"/>
    <w:multiLevelType w:val="multilevel"/>
    <w:tmpl w:val="239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77D05"/>
    <w:multiLevelType w:val="hybridMultilevel"/>
    <w:tmpl w:val="36DE5B9E"/>
    <w:lvl w:ilvl="0" w:tplc="19787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4403E6"/>
    <w:multiLevelType w:val="multilevel"/>
    <w:tmpl w:val="8A7A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C413E"/>
    <w:multiLevelType w:val="hybridMultilevel"/>
    <w:tmpl w:val="1894418E"/>
    <w:lvl w:ilvl="0" w:tplc="411EB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423FA"/>
    <w:multiLevelType w:val="multilevel"/>
    <w:tmpl w:val="EB06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D59F8"/>
    <w:multiLevelType w:val="multilevel"/>
    <w:tmpl w:val="A3F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96DE1"/>
    <w:multiLevelType w:val="hybridMultilevel"/>
    <w:tmpl w:val="012C6C0C"/>
    <w:lvl w:ilvl="0" w:tplc="73248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52409"/>
    <w:multiLevelType w:val="multilevel"/>
    <w:tmpl w:val="4AD8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B7FAC"/>
    <w:multiLevelType w:val="multilevel"/>
    <w:tmpl w:val="9D4288A0"/>
    <w:lvl w:ilvl="0">
      <w:start w:val="1"/>
      <w:numFmt w:val="bullet"/>
      <w:lvlText w:val=""/>
      <w:lvlJc w:val="left"/>
      <w:pPr>
        <w:tabs>
          <w:tab w:val="num" w:pos="13826"/>
        </w:tabs>
        <w:ind w:left="138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546"/>
        </w:tabs>
        <w:ind w:left="145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266"/>
        </w:tabs>
        <w:ind w:left="152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986"/>
        </w:tabs>
        <w:ind w:left="159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706"/>
        </w:tabs>
        <w:ind w:left="167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426"/>
        </w:tabs>
        <w:ind w:left="174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146"/>
        </w:tabs>
        <w:ind w:left="181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8866"/>
        </w:tabs>
        <w:ind w:left="188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9586"/>
        </w:tabs>
        <w:ind w:left="1958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1E93"/>
    <w:multiLevelType w:val="multilevel"/>
    <w:tmpl w:val="4AA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E4D27"/>
    <w:multiLevelType w:val="multilevel"/>
    <w:tmpl w:val="2CEA88CA"/>
    <w:lvl w:ilvl="0">
      <w:start w:val="1"/>
      <w:numFmt w:val="bullet"/>
      <w:lvlText w:val=""/>
      <w:lvlJc w:val="left"/>
      <w:pPr>
        <w:tabs>
          <w:tab w:val="num" w:pos="13826"/>
        </w:tabs>
        <w:ind w:left="138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546"/>
        </w:tabs>
        <w:ind w:left="145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266"/>
        </w:tabs>
        <w:ind w:left="152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986"/>
        </w:tabs>
        <w:ind w:left="159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706"/>
        </w:tabs>
        <w:ind w:left="167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7426"/>
        </w:tabs>
        <w:ind w:left="174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146"/>
        </w:tabs>
        <w:ind w:left="181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8866"/>
        </w:tabs>
        <w:ind w:left="188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9586"/>
        </w:tabs>
        <w:ind w:left="1958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809F8"/>
    <w:multiLevelType w:val="multilevel"/>
    <w:tmpl w:val="551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7D3E13"/>
    <w:rsid w:val="00021322"/>
    <w:rsid w:val="00057434"/>
    <w:rsid w:val="000A624B"/>
    <w:rsid w:val="000B170A"/>
    <w:rsid w:val="000D035F"/>
    <w:rsid w:val="001C1E16"/>
    <w:rsid w:val="001F747D"/>
    <w:rsid w:val="002114D1"/>
    <w:rsid w:val="0022529E"/>
    <w:rsid w:val="002D3258"/>
    <w:rsid w:val="003F6942"/>
    <w:rsid w:val="00413454"/>
    <w:rsid w:val="00500866"/>
    <w:rsid w:val="005240C3"/>
    <w:rsid w:val="00567FB3"/>
    <w:rsid w:val="00650034"/>
    <w:rsid w:val="006A3838"/>
    <w:rsid w:val="00711A93"/>
    <w:rsid w:val="00741995"/>
    <w:rsid w:val="00772632"/>
    <w:rsid w:val="007D3E13"/>
    <w:rsid w:val="008174DC"/>
    <w:rsid w:val="008A1A00"/>
    <w:rsid w:val="008F35B8"/>
    <w:rsid w:val="009074C1"/>
    <w:rsid w:val="0097267A"/>
    <w:rsid w:val="009C0969"/>
    <w:rsid w:val="009F2D09"/>
    <w:rsid w:val="00A577B1"/>
    <w:rsid w:val="00A85B82"/>
    <w:rsid w:val="00C03F78"/>
    <w:rsid w:val="00C45C35"/>
    <w:rsid w:val="00D36F01"/>
    <w:rsid w:val="00D63E6A"/>
    <w:rsid w:val="00DE6B1E"/>
    <w:rsid w:val="00DF0E9D"/>
    <w:rsid w:val="00E43B9C"/>
    <w:rsid w:val="00F8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C943E9-EA7E-4B39-A1DD-6182C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rsid w:val="00413454"/>
    <w:pPr>
      <w:spacing w:before="200" w:afterLines="50" w:after="5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rsid w:val="00413454"/>
    <w:pPr>
      <w:spacing w:before="200" w:afterLines="50" w:after="5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3454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C03F78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HTML">
    <w:name w:val="HTML 预设格式 字符"/>
    <w:basedOn w:val="a0"/>
    <w:link w:val="HTML0"/>
    <w:uiPriority w:val="99"/>
    <w:rsid w:val="007D3E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7D3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D63E6A"/>
  </w:style>
  <w:style w:type="character" w:customStyle="1" w:styleId="apple-converted-space">
    <w:name w:val="apple-converted-space"/>
    <w:basedOn w:val="a0"/>
    <w:rsid w:val="00DE6B1E"/>
  </w:style>
  <w:style w:type="character" w:styleId="HTML1">
    <w:name w:val="HTML Code"/>
    <w:basedOn w:val="a0"/>
    <w:uiPriority w:val="99"/>
    <w:semiHidden/>
    <w:unhideWhenUsed/>
    <w:rsid w:val="00C03F7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C03F78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9F2D09"/>
    <w:rPr>
      <w:color w:val="808080"/>
      <w:shd w:val="clear" w:color="auto" w:fill="E6E6E6"/>
    </w:rPr>
  </w:style>
  <w:style w:type="character" w:customStyle="1" w:styleId="hljs-number">
    <w:name w:val="hljs-number"/>
    <w:basedOn w:val="a0"/>
    <w:rsid w:val="00741995"/>
  </w:style>
  <w:style w:type="character" w:customStyle="1" w:styleId="hljs-keyword">
    <w:name w:val="hljs-keyword"/>
    <w:basedOn w:val="a0"/>
    <w:rsid w:val="00741995"/>
  </w:style>
  <w:style w:type="character" w:customStyle="1" w:styleId="hljs-javadoc">
    <w:name w:val="hljs-javadoc"/>
    <w:basedOn w:val="a0"/>
    <w:rsid w:val="00741995"/>
  </w:style>
  <w:style w:type="character" w:customStyle="1" w:styleId="hljs-string">
    <w:name w:val="hljs-string"/>
    <w:basedOn w:val="a0"/>
    <w:rsid w:val="00741995"/>
  </w:style>
  <w:style w:type="character" w:customStyle="1" w:styleId="hljs-comment">
    <w:name w:val="hljs-comment"/>
    <w:basedOn w:val="a0"/>
    <w:rsid w:val="00741995"/>
  </w:style>
  <w:style w:type="paragraph" w:styleId="ab">
    <w:name w:val="header"/>
    <w:basedOn w:val="a"/>
    <w:link w:val="ac"/>
    <w:uiPriority w:val="99"/>
    <w:unhideWhenUsed/>
    <w:rsid w:val="0056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567FB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567F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567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6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5023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6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6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8777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2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88313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9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241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34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3307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9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3286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3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39361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1476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25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8446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5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3578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0970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4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3161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24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1656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44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7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601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819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93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7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0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349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901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5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0843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165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2cto.com/kf/yidong/Androi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93B434-B63B-4EF8-9F0B-CD2072230E03}"/>
      </w:docPartPr>
      <w:docPartBody>
        <w:p w:rsidR="003C52CA" w:rsidRDefault="00936141">
          <w:r w:rsidRPr="001610BF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5508061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2B506-78BF-49F6-8514-69D62AD39F78}"/>
      </w:docPartPr>
      <w:docPartBody>
        <w:p w:rsidR="003C52CA" w:rsidRDefault="003C52CA">
          <w:r w:rsidRPr="00C77766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A"/>
    <w:rsid w:val="00066519"/>
    <w:rsid w:val="000820D7"/>
    <w:rsid w:val="001768AC"/>
    <w:rsid w:val="003C52CA"/>
    <w:rsid w:val="00936141"/>
    <w:rsid w:val="0095623D"/>
    <w:rsid w:val="00966380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61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清单文件meta-data </PostTitle>
  <PostDate>2018-03-29T07:01:10Z</PostDate>
  <PostID>79742883</PostID>
  <Category1>Android</Category1>
  <Category2/>
  <Category3/>
  <Category4/>
  <Category5/>
  <Category6/>
  <Category7/>
  <Category8/>
  <Category9/>
  <Category10/>
  <Account>610837a6-b4ed-4d88-8940-27a6cd85be96</Account>
  <Enclosure/>
  <ProviderInfo>
    <PostURL/>
    <API/>
    <Categories/>
    <Trackbacks/>
    <Enclosures/>
    <BlogName/>
    <ImagePostAddress/>
  </ProviderInfo>
  <DefaultAccountEnsured/>
  <CategoryBBId1>550806101</CategoryBBId1>
  <PublishedAccount>610837a6-b4ed-4d88-8940-27a6cd85be96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Administrator</cp:lastModifiedBy>
  <cp:revision>2</cp:revision>
  <dcterms:created xsi:type="dcterms:W3CDTF">2018-03-29T09:15:00Z</dcterms:created>
  <dcterms:modified xsi:type="dcterms:W3CDTF">2018-03-29T09:15:00Z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