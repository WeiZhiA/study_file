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8A1542" w:rsidRDefault="00F37BCC" w:rsidP="00F37BCC">
          <w:pPr>
            <w:pStyle w:val="PublishStatus"/>
          </w:pPr>
          <w:r>
            <w:t>此文章已于</w:t>
          </w:r>
          <w:r>
            <w:t xml:space="preserve"> 9:31:39 2018/3/30 </w:t>
          </w:r>
          <w:r>
            <w:t>重新发布到</w:t>
          </w:r>
          <w:r>
            <w:t xml:space="preserve"> Song_UP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146C2" w:rsidRDefault="00832277">
              <w:pPr>
                <w:pStyle w:val="Publishwithline"/>
              </w:pPr>
              <w:r w:rsidRPr="00832277">
                <w:rPr>
                  <w:rFonts w:hint="eastAsia"/>
                </w:rPr>
                <w:t>Android</w:t>
              </w:r>
              <w:r w:rsidRPr="00832277">
                <w:rPr>
                  <w:rFonts w:hint="eastAsia"/>
                </w:rPr>
                <w:t>获取应用程序信息——</w:t>
              </w:r>
              <w:r w:rsidRPr="00832277">
                <w:rPr>
                  <w:rFonts w:hint="eastAsia"/>
                </w:rPr>
                <w:t>PackageManager</w:t>
              </w:r>
              <w:r w:rsidRPr="00832277">
                <w:rPr>
                  <w:rFonts w:hint="eastAsia"/>
                </w:rPr>
                <w:t>的基本使用</w:t>
              </w:r>
            </w:p>
          </w:sdtContent>
        </w:sdt>
        <w:p w:rsidR="006146C2" w:rsidRDefault="006146C2">
          <w:pPr>
            <w:pStyle w:val="underline"/>
          </w:pPr>
        </w:p>
        <w:p w:rsidR="00832277" w:rsidRDefault="00832277" w:rsidP="00832277">
          <w:pPr>
            <w:pStyle w:val="PadderBetweenTitleandProperties"/>
          </w:pPr>
        </w:p>
        <w:p w:rsidR="00832277" w:rsidRDefault="00832277" w:rsidP="00832277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87377257"/>
              <w:placeholder>
                <w:docPart w:val="4107590039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">
                <w:listItem w:displayText="Anddroid" w:value="Anddroid"/>
                <w:listItem w:displayText="Android" w:value="Android"/>
                <w:listItem w:displayText="Android ExifInterface 拍照后图片的信息 相机" w:value="Android ExifInterface 拍照后图片的信息 相机"/>
                <w:listItem w:displayText="Java" w:value="Java"/>
                <w:listItem w:displayText="Java基础学习" w:value="Java基础学习"/>
                <w:listItem w:displayText="设计模式" w:value="设计模式"/>
                <w:listItem w:displayText="无" w:value=" "/>
              </w:comboBox>
            </w:sdtPr>
            <w:sdtEndPr/>
            <w:sdtContent>
              <w:r w:rsidR="00F37BCC">
                <w:t>Anddroid</w:t>
              </w:r>
            </w:sdtContent>
          </w:sdt>
        </w:p>
        <w:p w:rsidR="006146C2" w:rsidRDefault="00E30106">
          <w:pPr>
            <w:pStyle w:val="PadderBetweenControlandBody"/>
          </w:pPr>
        </w:p>
      </w:sdtContent>
    </w:sdt>
    <w:p w:rsidR="00832277" w:rsidRDefault="00832277" w:rsidP="00832277">
      <w:pPr>
        <w:rPr>
          <w:rFonts w:ascii="微软雅黑" w:eastAsia="微软雅黑" w:hAnsi="微软雅黑"/>
          <w:color w:val="555555"/>
          <w:sz w:val="23"/>
          <w:szCs w:val="23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在我们实际开发中，我们常需要获取应用的一些信息来使用，比如获取应用程序基本信息、获取permission是否注册等。这些信息获取都借助于Android给我们提供的PackageManager进行获取，这里我们就总结下PackageManager的基本用法。</w:t>
      </w:r>
    </w:p>
    <w:p w:rsidR="00832277" w:rsidRDefault="00832277" w:rsidP="00832277">
      <w:pPr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首先看下我们常见的Manifest配置图：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0000FF"/>
          <w:sz w:val="23"/>
          <w:szCs w:val="23"/>
          <w:shd w:val="clear" w:color="auto" w:fill="FFFFFF"/>
        </w:rPr>
        <w:drawing>
          <wp:inline distT="0" distB="0" distL="0" distR="0" wp14:anchorId="2CB57FA2" wp14:editId="49EE34A1">
            <wp:extent cx="7620000" cy="5238750"/>
            <wp:effectExtent l="0" t="0" r="0" b="0"/>
            <wp:docPr id="4" name="图片 4" descr="https://img-blog.csdn.net/2016050721464820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50721464820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通过上图可以看出，Android给我们的每个节点提供了对应的信息存储实体类，所以这些类中应该存储了对应类别节点的一些信息，我们只需要通过PackageManager获取对应的组件信息即可。</w:t>
      </w:r>
    </w:p>
    <w:p w:rsidR="00832277" w:rsidRDefault="00832277" w:rsidP="00832277">
      <w:pPr>
        <w:pStyle w:val="1"/>
        <w:spacing w:after="120"/>
        <w:rPr>
          <w:sz w:val="23"/>
          <w:szCs w:val="23"/>
        </w:rPr>
      </w:pPr>
      <w:r>
        <w:rPr>
          <w:rFonts w:hint="eastAsia"/>
          <w:shd w:val="clear" w:color="auto" w:fill="FFFFFF"/>
        </w:rPr>
        <w:t>一、常见类介绍</w:t>
      </w:r>
      <w:r>
        <w:rPr>
          <w:rFonts w:hint="eastAsia"/>
          <w:shd w:val="clear" w:color="auto" w:fill="FFFFFF"/>
        </w:rPr>
        <w:t>     </w:t>
      </w:r>
    </w:p>
    <w:p w:rsidR="00832277" w:rsidRDefault="00832277" w:rsidP="00832277">
      <w:pPr>
        <w:pStyle w:val="2"/>
        <w:spacing w:after="1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PackageManager</w:t>
      </w:r>
      <w:r>
        <w:rPr>
          <w:rFonts w:hint="eastAsia"/>
          <w:shd w:val="clear" w:color="auto" w:fill="FFFFFF"/>
        </w:rPr>
        <w:t>包管理类</w:t>
      </w:r>
      <w:r>
        <w:rPr>
          <w:rFonts w:hint="eastAsia"/>
          <w:shd w:val="clear" w:color="auto" w:fill="FFFFFF"/>
        </w:rPr>
        <w:t>  </w:t>
      </w:r>
    </w:p>
    <w:p w:rsidR="00832277" w:rsidRDefault="00832277" w:rsidP="00832277"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获取设备上的安装的应用程序包，一般通过getPackageManager();获取对象。    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常用方法：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（1）、public abstract PackageInfo getPackageInfo(String packageName, int flags)根据包名获取对应的PackageInfo，注意，此处的flags标签：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</w:p>
    <w:p w:rsidR="00832277" w:rsidRDefault="00832277" w:rsidP="00832277">
      <w:pPr>
        <w:numPr>
          <w:ilvl w:val="0"/>
          <w:numId w:val="1"/>
        </w:numPr>
        <w:shd w:val="clear" w:color="auto" w:fill="FFFFFF"/>
        <w:spacing w:before="120" w:after="0" w:line="525" w:lineRule="atLeast"/>
        <w:ind w:left="480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808080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GET_ACTIVITIES</w:t>
      </w:r>
    </w:p>
    <w:p w:rsidR="00832277" w:rsidRDefault="00832277" w:rsidP="00832277">
      <w:pPr>
        <w:numPr>
          <w:ilvl w:val="0"/>
          <w:numId w:val="1"/>
        </w:numPr>
        <w:shd w:val="clear" w:color="auto" w:fill="FFFFFF"/>
        <w:spacing w:before="120" w:after="0" w:line="525" w:lineRule="atLeast"/>
        <w:ind w:left="480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t>GET_GIDS</w:t>
      </w:r>
    </w:p>
    <w:p w:rsidR="00832277" w:rsidRDefault="00832277" w:rsidP="00832277">
      <w:pPr>
        <w:numPr>
          <w:ilvl w:val="0"/>
          <w:numId w:val="1"/>
        </w:numPr>
        <w:shd w:val="clear" w:color="auto" w:fill="FFFFFF"/>
        <w:spacing w:before="120" w:after="0" w:line="525" w:lineRule="atLeast"/>
        <w:ind w:left="480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t>GET_CONFIGURATIONS</w:t>
      </w:r>
    </w:p>
    <w:p w:rsidR="00832277" w:rsidRDefault="00832277" w:rsidP="00832277">
      <w:pPr>
        <w:numPr>
          <w:ilvl w:val="0"/>
          <w:numId w:val="1"/>
        </w:numPr>
        <w:shd w:val="clear" w:color="auto" w:fill="FFFFFF"/>
        <w:spacing w:before="120" w:after="0" w:line="525" w:lineRule="atLeast"/>
        <w:ind w:left="480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t>GET_INSTRUMENTATION</w:t>
      </w:r>
    </w:p>
    <w:p w:rsidR="00832277" w:rsidRDefault="00832277" w:rsidP="00832277">
      <w:pPr>
        <w:numPr>
          <w:ilvl w:val="0"/>
          <w:numId w:val="1"/>
        </w:numPr>
        <w:shd w:val="clear" w:color="auto" w:fill="FFFFFF"/>
        <w:spacing w:before="120" w:after="0" w:line="525" w:lineRule="atLeast"/>
        <w:ind w:left="480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t>GET_PERMISSIONS</w:t>
      </w:r>
    </w:p>
    <w:p w:rsidR="00832277" w:rsidRDefault="00832277" w:rsidP="00832277">
      <w:pPr>
        <w:numPr>
          <w:ilvl w:val="0"/>
          <w:numId w:val="1"/>
        </w:numPr>
        <w:shd w:val="clear" w:color="auto" w:fill="FFFFFF"/>
        <w:spacing w:before="120" w:after="0" w:line="525" w:lineRule="atLeast"/>
        <w:ind w:left="480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t>GET_PROVIDERS</w:t>
      </w:r>
    </w:p>
    <w:p w:rsidR="00832277" w:rsidRDefault="00832277" w:rsidP="00832277">
      <w:pPr>
        <w:numPr>
          <w:ilvl w:val="0"/>
          <w:numId w:val="1"/>
        </w:numPr>
        <w:shd w:val="clear" w:color="auto" w:fill="FFFFFF"/>
        <w:spacing w:before="120" w:after="0" w:line="525" w:lineRule="atLeast"/>
        <w:ind w:left="480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t>GET_RECEIVERS</w:t>
      </w:r>
    </w:p>
    <w:p w:rsidR="00832277" w:rsidRDefault="00832277" w:rsidP="00832277">
      <w:pPr>
        <w:numPr>
          <w:ilvl w:val="0"/>
          <w:numId w:val="1"/>
        </w:numPr>
        <w:shd w:val="clear" w:color="auto" w:fill="FFFFFF"/>
        <w:spacing w:before="120" w:after="0" w:line="525" w:lineRule="atLeast"/>
        <w:ind w:left="480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t>GET_SERVICES</w:t>
      </w:r>
    </w:p>
    <w:p w:rsidR="00832277" w:rsidRDefault="00832277" w:rsidP="00832277">
      <w:pPr>
        <w:numPr>
          <w:ilvl w:val="0"/>
          <w:numId w:val="1"/>
        </w:numPr>
        <w:shd w:val="clear" w:color="auto" w:fill="FFFFFF"/>
        <w:spacing w:before="120" w:after="0" w:line="525" w:lineRule="atLeast"/>
        <w:ind w:left="480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t>GET_SIGNATURES</w:t>
      </w:r>
    </w:p>
    <w:p w:rsidR="00832277" w:rsidRDefault="00832277" w:rsidP="00832277">
      <w:pPr>
        <w:numPr>
          <w:ilvl w:val="0"/>
          <w:numId w:val="1"/>
        </w:numPr>
        <w:shd w:val="clear" w:color="auto" w:fill="FFFFFF"/>
        <w:spacing w:before="120" w:after="0" w:line="525" w:lineRule="atLeast"/>
        <w:ind w:left="480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t>GET_UNINSTALLED_PACKAGES</w:t>
      </w:r>
    </w:p>
    <w:p w:rsidR="00832277" w:rsidRDefault="00832277" w:rsidP="00832277">
      <w:pPr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（2）、public abstract int[] getPackageGids(String packageName)，根据包名获取group-ids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（3）、public abstract PermissionInfo getPermissionInfo(String name, int flags)，根据包名和指定的flags获取指定的授权信息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（4）、public abstract List&lt;PermissionGroupInfo&gt; getAllPermissionGroups(int flags);获取所以PermissGroup集合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（5）、public abstract PermissionGroupInfo getPermissionGroupInfo(String name,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    int flags)根据指定的Group名称获取PermissionGroupInfo对象。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（6）、public abstract ApplicationInfo getApplicationInfo(String packageName,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            int flags)，根据指定的包名获取ApplicationInfo信息。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（7）、public abstract ActivityInfo getActivityInfo(ComponentName component,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            int flags)，根据指定的组件，获取ActivityInfo信息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（8）、public abstract ServiceInfo getServiceInfo(ComponentName component,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            int flags)，根据指定组件获取ServiceInfo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（9）、public abstract ProviderInfo getProviderInfo(ComponentName component,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            int flags)，根据指定组件名称获取ProviderInfo信息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（10）、public abstract List&lt;PackageInfo&gt; getInstalledPackages(int flags);获取所有安装的PackagInfo信息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（11）、public abstract List&lt;PackageInfo&gt; getPackagesHoldingPermissions(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            String[] permissions, int flags);获取具有特定权限的PackagInfo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（12）、public abstract List&lt;ApplicationInfo&gt; getInstalledApplications(int flags);获取安装的ApplicationInfo信息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（13）、public abstract boolean addPermission(PermissionInfo info);添加权限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（14）、public abstract void removePermission(String name);移除权限</w:t>
      </w:r>
    </w:p>
    <w:p w:rsidR="00832277" w:rsidRDefault="00832277" w:rsidP="00832277">
      <w:pPr>
        <w:pStyle w:val="2"/>
        <w:spacing w:after="1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PackageInfo</w:t>
      </w:r>
      <w:r>
        <w:rPr>
          <w:rFonts w:hint="eastAsia"/>
          <w:shd w:val="clear" w:color="auto" w:fill="FFFFFF"/>
        </w:rPr>
        <w:t>用于描述</w:t>
      </w:r>
      <w:r>
        <w:rPr>
          <w:rFonts w:hint="eastAsia"/>
          <w:shd w:val="clear" w:color="auto" w:fill="FFFFFF"/>
        </w:rPr>
        <w:t>mainfest</w:t>
      </w:r>
      <w:r>
        <w:rPr>
          <w:rFonts w:hint="eastAsia"/>
          <w:shd w:val="clear" w:color="auto" w:fill="FFFFFF"/>
        </w:rPr>
        <w:t>中所有描述信息。</w:t>
      </w:r>
    </w:p>
    <w:p w:rsidR="00832277" w:rsidRDefault="00832277" w:rsidP="00832277">
      <w:pPr>
        <w:pStyle w:val="2"/>
        <w:spacing w:after="120"/>
        <w:rPr>
          <w:sz w:val="27"/>
          <w:szCs w:val="27"/>
          <w:shd w:val="clear" w:color="auto" w:fill="FFFFFF"/>
        </w:rPr>
      </w:pPr>
      <w:r>
        <w:rPr>
          <w:rFonts w:hint="eastAsia"/>
          <w:shd w:val="clear" w:color="auto" w:fill="FFFFFF"/>
        </w:rPr>
        <w:t>常见字段：</w:t>
      </w:r>
      <w:r>
        <w:rPr>
          <w:rFonts w:hint="eastAsia"/>
          <w:shd w:val="clear" w:color="auto" w:fill="FFFFFF"/>
        </w:rPr>
        <w:t>   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）、</w:t>
      </w:r>
      <w:r>
        <w:rPr>
          <w:rFonts w:hint="eastAsia"/>
          <w:shd w:val="clear" w:color="auto" w:fill="FFFFFF"/>
        </w:rPr>
        <w:t>public String packageName;</w:t>
      </w:r>
      <w:r>
        <w:rPr>
          <w:rFonts w:hint="eastAsia"/>
          <w:shd w:val="clear" w:color="auto" w:fill="FFFFFF"/>
        </w:rPr>
        <w:t>包名</w:t>
      </w:r>
      <w:r>
        <w:rPr>
          <w:rFonts w:hint="eastAsia"/>
          <w:shd w:val="clear" w:color="auto" w:fill="FFFFFF"/>
        </w:rPr>
        <w:t>    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）、</w:t>
      </w:r>
      <w:r>
        <w:rPr>
          <w:rFonts w:hint="eastAsia"/>
          <w:shd w:val="clear" w:color="auto" w:fill="FFFFFF"/>
        </w:rPr>
        <w:t>public String[] splitNames;   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）、</w:t>
      </w:r>
      <w:r>
        <w:rPr>
          <w:rFonts w:hint="eastAsia"/>
          <w:shd w:val="clear" w:color="auto" w:fill="FFFFFF"/>
        </w:rPr>
        <w:t>public int versionCode;</w:t>
      </w:r>
      <w:r>
        <w:rPr>
          <w:rFonts w:hint="eastAsia"/>
          <w:shd w:val="clear" w:color="auto" w:fill="FFFFFF"/>
        </w:rPr>
        <w:t xml:space="preserve">版本号　　　　　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）、</w:t>
      </w:r>
      <w:r>
        <w:rPr>
          <w:rFonts w:hint="eastAsia"/>
          <w:shd w:val="clear" w:color="auto" w:fill="FFFFFF"/>
        </w:rPr>
        <w:t>public String versionName;</w:t>
      </w:r>
      <w:r>
        <w:rPr>
          <w:rFonts w:hint="eastAsia"/>
          <w:shd w:val="clear" w:color="auto" w:fill="FFFFFF"/>
        </w:rPr>
        <w:t>版本名称</w:t>
      </w:r>
      <w:r>
        <w:rPr>
          <w:rFonts w:hint="eastAsia"/>
          <w:shd w:val="clear" w:color="auto" w:fill="FFFFFF"/>
        </w:rPr>
        <w:t>    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）、</w:t>
      </w:r>
      <w:r>
        <w:rPr>
          <w:rFonts w:hint="eastAsia"/>
          <w:shd w:val="clear" w:color="auto" w:fill="FFFFFF"/>
        </w:rPr>
        <w:t>public ApplicationInfo applicationInfo;    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6</w:t>
      </w:r>
      <w:r>
        <w:rPr>
          <w:rFonts w:hint="eastAsia"/>
          <w:shd w:val="clear" w:color="auto" w:fill="FFFFFF"/>
        </w:rPr>
        <w:t>）、</w:t>
      </w:r>
      <w:r>
        <w:rPr>
          <w:rFonts w:hint="eastAsia"/>
          <w:shd w:val="clear" w:color="auto" w:fill="FFFFFF"/>
        </w:rPr>
        <w:t>public long firstInstallTime;</w:t>
      </w:r>
      <w:r>
        <w:rPr>
          <w:rFonts w:hint="eastAsia"/>
          <w:shd w:val="clear" w:color="auto" w:fill="FFFFFF"/>
        </w:rPr>
        <w:t>第一次安装时间</w:t>
      </w:r>
      <w:r>
        <w:rPr>
          <w:rFonts w:hint="eastAsia"/>
          <w:shd w:val="clear" w:color="auto" w:fill="FFFFFF"/>
        </w:rPr>
        <w:t>   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）、</w:t>
      </w:r>
      <w:r>
        <w:rPr>
          <w:rFonts w:hint="eastAsia"/>
          <w:shd w:val="clear" w:color="auto" w:fill="FFFFFF"/>
        </w:rPr>
        <w:t>public long lastUpdateTime;</w:t>
      </w:r>
      <w:r>
        <w:rPr>
          <w:rFonts w:hint="eastAsia"/>
          <w:shd w:val="clear" w:color="auto" w:fill="FFFFFF"/>
        </w:rPr>
        <w:t>上次更新时间</w:t>
      </w:r>
      <w:r>
        <w:rPr>
          <w:rFonts w:hint="eastAsia"/>
          <w:shd w:val="clear" w:color="auto" w:fill="FFFFFF"/>
        </w:rPr>
        <w:t>     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8</w:t>
      </w:r>
      <w:r>
        <w:rPr>
          <w:rFonts w:hint="eastAsia"/>
          <w:shd w:val="clear" w:color="auto" w:fill="FFFFFF"/>
        </w:rPr>
        <w:t>）、</w:t>
      </w:r>
      <w:r>
        <w:rPr>
          <w:rFonts w:hint="eastAsia"/>
          <w:shd w:val="clear" w:color="auto" w:fill="FFFFFF"/>
        </w:rPr>
        <w:t>public ActivityInfo[] activities;</w:t>
      </w:r>
      <w:r>
        <w:rPr>
          <w:rFonts w:hint="eastAsia"/>
          <w:shd w:val="clear" w:color="auto" w:fill="FFFFFF"/>
        </w:rPr>
        <w:t>所有的</w:t>
      </w:r>
      <w:r>
        <w:rPr>
          <w:rFonts w:hint="eastAsia"/>
          <w:shd w:val="clear" w:color="auto" w:fill="FFFFFF"/>
        </w:rPr>
        <w:t>Activity</w:t>
      </w:r>
      <w:r>
        <w:rPr>
          <w:rFonts w:hint="eastAsia"/>
          <w:shd w:val="clear" w:color="auto" w:fill="FFFFFF"/>
        </w:rPr>
        <w:t>信息</w:t>
      </w:r>
      <w:r>
        <w:rPr>
          <w:rFonts w:hint="eastAsia"/>
          <w:shd w:val="clear" w:color="auto" w:fill="FFFFFF"/>
        </w:rPr>
        <w:t>     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9</w:t>
      </w:r>
      <w:r>
        <w:rPr>
          <w:rFonts w:hint="eastAsia"/>
          <w:shd w:val="clear" w:color="auto" w:fill="FFFFFF"/>
        </w:rPr>
        <w:t>）、</w:t>
      </w:r>
      <w:r>
        <w:rPr>
          <w:rFonts w:hint="eastAsia"/>
          <w:shd w:val="clear" w:color="auto" w:fill="FFFFFF"/>
        </w:rPr>
        <w:t xml:space="preserve">public ActivityInfo[] receivers; </w:t>
      </w:r>
      <w:r>
        <w:rPr>
          <w:rFonts w:hint="eastAsia"/>
          <w:shd w:val="clear" w:color="auto" w:fill="FFFFFF"/>
        </w:rPr>
        <w:t>所有的广播接收者</w:t>
      </w:r>
      <w:r>
        <w:rPr>
          <w:rFonts w:hint="eastAsia"/>
          <w:shd w:val="clear" w:color="auto" w:fill="FFFFFF"/>
        </w:rPr>
        <w:t>    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）、</w:t>
      </w:r>
      <w:r>
        <w:rPr>
          <w:rFonts w:hint="eastAsia"/>
          <w:shd w:val="clear" w:color="auto" w:fill="FFFFFF"/>
        </w:rPr>
        <w:t>public ServiceInfo[] services;</w:t>
      </w:r>
      <w:r>
        <w:rPr>
          <w:rFonts w:hint="eastAsia"/>
          <w:shd w:val="clear" w:color="auto" w:fill="FFFFFF"/>
        </w:rPr>
        <w:t>所有的服务信息</w:t>
      </w:r>
      <w:r>
        <w:rPr>
          <w:rFonts w:hint="eastAsia"/>
          <w:shd w:val="clear" w:color="auto" w:fill="FFFFFF"/>
        </w:rPr>
        <w:t>     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11</w:t>
      </w:r>
      <w:r>
        <w:rPr>
          <w:rFonts w:hint="eastAsia"/>
          <w:shd w:val="clear" w:color="auto" w:fill="FFFFFF"/>
        </w:rPr>
        <w:t>）、</w:t>
      </w:r>
      <w:r>
        <w:rPr>
          <w:rFonts w:hint="eastAsia"/>
          <w:shd w:val="clear" w:color="auto" w:fill="FFFFFF"/>
        </w:rPr>
        <w:t>public ProviderInfo[] providers;</w:t>
      </w:r>
      <w:r>
        <w:rPr>
          <w:rFonts w:hint="eastAsia"/>
          <w:shd w:val="clear" w:color="auto" w:fill="FFFFFF"/>
        </w:rPr>
        <w:t>获取</w:t>
      </w:r>
      <w:r>
        <w:rPr>
          <w:rFonts w:hint="eastAsia"/>
          <w:shd w:val="clear" w:color="auto" w:fill="FFFFFF"/>
        </w:rPr>
        <w:t>ContentProvide     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12</w:t>
      </w:r>
      <w:r>
        <w:rPr>
          <w:rFonts w:hint="eastAsia"/>
          <w:shd w:val="clear" w:color="auto" w:fill="FFFFFF"/>
        </w:rPr>
        <w:t>）、</w:t>
      </w:r>
      <w:r>
        <w:rPr>
          <w:rFonts w:hint="eastAsia"/>
          <w:shd w:val="clear" w:color="auto" w:fill="FFFFFF"/>
        </w:rPr>
        <w:t>public PermissionInfo[] permissions;</w:t>
      </w:r>
      <w:r>
        <w:rPr>
          <w:rFonts w:hint="eastAsia"/>
          <w:shd w:val="clear" w:color="auto" w:fill="FFFFFF"/>
        </w:rPr>
        <w:t>所有的权限信息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z w:val="23"/>
          <w:szCs w:val="23"/>
        </w:rPr>
        <w:br/>
      </w:r>
      <w:r>
        <w:rPr>
          <w:rFonts w:hint="eastAsia"/>
          <w:sz w:val="27"/>
          <w:szCs w:val="27"/>
          <w:shd w:val="clear" w:color="auto" w:fill="FFFFFF"/>
        </w:rPr>
        <w:t>2</w:t>
      </w:r>
      <w:r>
        <w:rPr>
          <w:rFonts w:hint="eastAsia"/>
          <w:sz w:val="27"/>
          <w:szCs w:val="27"/>
          <w:shd w:val="clear" w:color="auto" w:fill="FFFFFF"/>
        </w:rPr>
        <w:t>、</w:t>
      </w:r>
      <w:r>
        <w:rPr>
          <w:rFonts w:hint="eastAsia"/>
          <w:sz w:val="27"/>
          <w:szCs w:val="27"/>
          <w:shd w:val="clear" w:color="auto" w:fill="FFFFFF"/>
        </w:rPr>
        <w:t>ApplicationInfo</w:t>
      </w:r>
      <w:r>
        <w:rPr>
          <w:rFonts w:hint="eastAsia"/>
          <w:sz w:val="27"/>
          <w:szCs w:val="27"/>
          <w:shd w:val="clear" w:color="auto" w:fill="FFFFFF"/>
        </w:rPr>
        <w:t>描述应用程序的基本信息</w:t>
      </w:r>
    </w:p>
    <w:p w:rsidR="00832277" w:rsidRDefault="00832277" w:rsidP="00832277">
      <w:pPr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可以通过getApplicationInfo()方法获取该对象。   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常见字段：        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（1）、public String taskAffinity;      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（2）、public String permission;     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（3）、public String processName;       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（4）、public String className;      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（5）、public int descriptionRes;       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（6）、public static final int FLAG_SYSTEM = 1&lt;&lt;0;系统应用    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（7）、public static final int FLAG_EXTERNAL_STORAGE = 1&lt;&lt;18;安装在外部存储卡     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（8）、 public static final int FLAG_LARGE_HEAP = 1&lt;&lt;20;支持大内存      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其它诸如ActivityInfo、ServiceInfo都类似，他们都是继承自ComponentInfo类，唯一可以需要注意的就是各个类中的FLAG标签的含义，Flag比较多，需要花较多时间记忆。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</w:p>
    <w:p w:rsidR="00832277" w:rsidRDefault="00832277" w:rsidP="00832277">
      <w:pPr>
        <w:pStyle w:val="1"/>
        <w:spacing w:after="120"/>
        <w:rPr>
          <w:sz w:val="23"/>
          <w:szCs w:val="23"/>
        </w:rPr>
      </w:pPr>
      <w:r>
        <w:rPr>
          <w:rFonts w:hint="eastAsia"/>
          <w:shd w:val="clear" w:color="auto" w:fill="FFFFFF"/>
        </w:rPr>
        <w:t>二、代码段测试</w:t>
      </w:r>
      <w:r>
        <w:rPr>
          <w:rFonts w:hint="eastAsia"/>
          <w:shd w:val="clear" w:color="auto" w:fill="FFFFFF"/>
        </w:rPr>
        <w:t>   </w:t>
      </w:r>
    </w:p>
    <w:p w:rsidR="00832277" w:rsidRDefault="00832277" w:rsidP="00832277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1、ApplicationInfo类测试：获取Application节点信息 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   </w:t>
      </w:r>
    </w:p>
    <w:p w:rsidR="00832277" w:rsidRDefault="00832277" w:rsidP="0083227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view plain" w:history="1">
        <w:r>
          <w:rPr>
            <w:rStyle w:val="ad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copy" w:history="1">
        <w:r>
          <w:rPr>
            <w:rStyle w:val="ad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832277" w:rsidRDefault="00832277" w:rsidP="008322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ApplicationInfo applicationInfo = getApplicationInfo();  </w:t>
      </w:r>
    </w:p>
    <w:p w:rsidR="00832277" w:rsidRDefault="00832277" w:rsidP="008322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Log.d(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"dsw"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,applicationInfo.className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 </w:t>
      </w:r>
    </w:p>
    <w:p w:rsidR="00832277" w:rsidRDefault="00832277" w:rsidP="008322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applicationInfo.dataDir+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 </w:t>
      </w:r>
    </w:p>
    <w:p w:rsidR="00832277" w:rsidRDefault="00832277" w:rsidP="008322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applicationInfo.permission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2277" w:rsidRDefault="00832277" w:rsidP="008322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+ applicationInfo.packageName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2277" w:rsidRDefault="00832277" w:rsidP="008322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+ applicationInfo.processName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2277" w:rsidRDefault="00832277" w:rsidP="008322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+ applicationInfo.taskAffinity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2277" w:rsidRDefault="00832277" w:rsidP="008322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32277" w:rsidRDefault="00832277" w:rsidP="00832277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输出结果：</w:t>
      </w:r>
    </w:p>
    <w:p w:rsidR="00832277" w:rsidRDefault="00832277" w:rsidP="0083227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d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d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832277" w:rsidRDefault="00832277" w:rsidP="0083227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19.368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8255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8255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/com.kevin.materialdesigndemo D/dsw: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2277" w:rsidRDefault="00832277" w:rsidP="0083227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19.368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8255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8255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/com.kevin.materialdesigndemo D/dsw: /data/data/com.kevin.materialdesigndemo  </w:t>
      </w:r>
    </w:p>
    <w:p w:rsidR="00832277" w:rsidRDefault="00832277" w:rsidP="0083227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19.368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8255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8255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/com.kevin.materialdesigndemo D/dsw: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2277" w:rsidRDefault="00832277" w:rsidP="0083227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19.368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8255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8255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/com.kevin.materialdesigndemo D/dsw: com.kevin.materialdesigndemo  </w:t>
      </w:r>
    </w:p>
    <w:p w:rsidR="00832277" w:rsidRDefault="00832277" w:rsidP="0083227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19.368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8255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8255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/com.kevin.materialdesigndemo D/dsw: com.kevin.materialdesigndemo  </w:t>
      </w:r>
    </w:p>
    <w:p w:rsidR="00832277" w:rsidRDefault="00832277" w:rsidP="0083227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19.368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8255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8255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/com.kevin.materialdesigndemo D/dsw: com.kevin.materialdesigndemo  </w:t>
      </w:r>
    </w:p>
    <w:p w:rsidR="00832277" w:rsidRDefault="00832277" w:rsidP="0083227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view plain" w:history="1">
        <w:r>
          <w:rPr>
            <w:rStyle w:val="ad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copy" w:history="1">
        <w:r>
          <w:rPr>
            <w:rStyle w:val="ad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832277" w:rsidRDefault="00832277" w:rsidP="0083227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2277" w:rsidRDefault="00832277" w:rsidP="00832277">
      <w:pPr>
        <w:pStyle w:val="2"/>
        <w:spacing w:after="120"/>
        <w:rPr>
          <w:sz w:val="23"/>
          <w:szCs w:val="23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、获取所有安装的</w:t>
      </w:r>
      <w:r>
        <w:rPr>
          <w:rFonts w:hint="eastAsia"/>
          <w:shd w:val="clear" w:color="auto" w:fill="FFFFFF"/>
        </w:rPr>
        <w:t>Packages</w:t>
      </w:r>
      <w:r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   </w:t>
      </w:r>
      <w:r>
        <w:rPr>
          <w:rFonts w:hint="eastAsia"/>
          <w:sz w:val="23"/>
          <w:szCs w:val="23"/>
          <w:shd w:val="clear" w:color="auto" w:fill="FFFFFF"/>
        </w:rPr>
        <w:t> </w:t>
      </w:r>
    </w:p>
    <w:p w:rsidR="00832277" w:rsidRDefault="00832277" w:rsidP="00832277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（1）、Flag = GET_ACTIVITIES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List&lt;PackageInfo&gt; listPack = packageManager.getInstalledPackages(PackageManager.GET_ACTIVITIES);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br/>
        <w:t>下面是我们获取的结果：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</w:p>
    <w:p w:rsidR="00832277" w:rsidRDefault="00832277" w:rsidP="00832277">
      <w:pPr>
        <w:pStyle w:val="a8"/>
        <w:shd w:val="clear" w:color="auto" w:fill="FFFFFF"/>
        <w:spacing w:after="24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0000FF"/>
        </w:rPr>
        <w:drawing>
          <wp:inline distT="0" distB="0" distL="0" distR="0" wp14:anchorId="5265E8F7" wp14:editId="2AA73BD3">
            <wp:extent cx="6962775" cy="4657725"/>
            <wp:effectExtent l="0" t="0" r="9525" b="9525"/>
            <wp:docPr id="3" name="图片 3" descr="https://img-blog.csdn.net/2016050721513165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50721513165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77" w:rsidRDefault="00832277" w:rsidP="00832277">
      <w:pPr>
        <w:pStyle w:val="a8"/>
        <w:shd w:val="clear" w:color="auto" w:fill="FFFFFF"/>
        <w:spacing w:after="24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0000FF"/>
        </w:rPr>
        <w:drawing>
          <wp:inline distT="0" distB="0" distL="0" distR="0" wp14:anchorId="6CAEDD4C" wp14:editId="0B6CB00A">
            <wp:extent cx="4200525" cy="4267200"/>
            <wp:effectExtent l="0" t="0" r="9525" b="0"/>
            <wp:docPr id="2" name="图片 2" descr="https://img-blog.csdn.net/2016050721522649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50721522649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FF"/>
        </w:rPr>
        <w:br/>
      </w:r>
    </w:p>
    <w:p w:rsidR="00832277" w:rsidRDefault="00832277" w:rsidP="00832277">
      <w:pPr>
        <w:pStyle w:val="a8"/>
        <w:shd w:val="clear" w:color="auto" w:fill="FFFFFF"/>
        <w:spacing w:after="240" w:line="390" w:lineRule="atLeast"/>
        <w:jc w:val="both"/>
      </w:pPr>
      <w:r w:rsidRPr="002F47D9">
        <w:rPr>
          <w:rFonts w:hint="eastAsia"/>
        </w:rPr>
        <w:t>从上面的图中我们可以看到，已经获取了安装在手机上的所有</w:t>
      </w:r>
      <w:r w:rsidRPr="002F47D9">
        <w:rPr>
          <w:rFonts w:hint="eastAsia"/>
        </w:rPr>
        <w:t>Package</w:t>
      </w:r>
      <w:r w:rsidRPr="002F47D9">
        <w:rPr>
          <w:rFonts w:hint="eastAsia"/>
        </w:rPr>
        <w:t>的信息，获得</w:t>
      </w:r>
      <w:r w:rsidRPr="002F47D9">
        <w:rPr>
          <w:rFonts w:hint="eastAsia"/>
        </w:rPr>
        <w:t>PackageInfo</w:t>
      </w:r>
      <w:r w:rsidRPr="002F47D9">
        <w:rPr>
          <w:rFonts w:hint="eastAsia"/>
        </w:rPr>
        <w:t>集合，然后编辑</w:t>
      </w:r>
      <w:r w:rsidRPr="002F47D9">
        <w:rPr>
          <w:rFonts w:hint="eastAsia"/>
        </w:rPr>
        <w:t>PackageInfo</w:t>
      </w:r>
      <w:r w:rsidRPr="002F47D9">
        <w:rPr>
          <w:rFonts w:hint="eastAsia"/>
        </w:rPr>
        <w:t>可以获取每个</w:t>
      </w:r>
      <w:r w:rsidRPr="002F47D9">
        <w:rPr>
          <w:rFonts w:hint="eastAsia"/>
        </w:rPr>
        <w:t>Package</w:t>
      </w:r>
      <w:r w:rsidRPr="002F47D9">
        <w:rPr>
          <w:rFonts w:hint="eastAsia"/>
        </w:rPr>
        <w:t>里的详情信息。由于我们设置的是</w:t>
      </w:r>
      <w:r w:rsidRPr="002F47D9">
        <w:rPr>
          <w:rFonts w:hint="eastAsia"/>
        </w:rPr>
        <w:t>Activity</w:t>
      </w:r>
      <w:r w:rsidRPr="002F47D9">
        <w:rPr>
          <w:rFonts w:hint="eastAsia"/>
        </w:rPr>
        <w:t>，所以在对应的</w:t>
      </w:r>
      <w:r w:rsidRPr="002F47D9">
        <w:rPr>
          <w:rFonts w:hint="eastAsia"/>
        </w:rPr>
        <w:t>PackageInfo</w:t>
      </w:r>
      <w:r w:rsidRPr="002F47D9">
        <w:rPr>
          <w:rFonts w:hint="eastAsia"/>
        </w:rPr>
        <w:t>中</w:t>
      </w:r>
      <w:r w:rsidRPr="002F47D9">
        <w:rPr>
          <w:rFonts w:hint="eastAsia"/>
        </w:rPr>
        <w:t>activities</w:t>
      </w:r>
      <w:r w:rsidRPr="002F47D9">
        <w:rPr>
          <w:rFonts w:hint="eastAsia"/>
        </w:rPr>
        <w:t>中有值。（</w:t>
      </w:r>
      <w:r w:rsidRPr="002F47D9">
        <w:rPr>
          <w:rFonts w:hint="eastAsia"/>
        </w:rPr>
        <w:t>2</w:t>
      </w:r>
      <w:r w:rsidRPr="002F47D9">
        <w:rPr>
          <w:rFonts w:hint="eastAsia"/>
        </w:rPr>
        <w:t>）、</w:t>
      </w:r>
      <w:r w:rsidRPr="002F47D9">
        <w:rPr>
          <w:rFonts w:hint="eastAsia"/>
        </w:rPr>
        <w:t>Flag = GET_SERVICES</w:t>
      </w:r>
    </w:p>
    <w:p w:rsidR="00832277" w:rsidRDefault="00832277" w:rsidP="00832277">
      <w:pPr>
        <w:pStyle w:val="a8"/>
        <w:shd w:val="clear" w:color="auto" w:fill="FFFFFF"/>
        <w:spacing w:after="240" w:line="390" w:lineRule="atLeast"/>
        <w:jc w:val="both"/>
        <w:rPr>
          <w:rFonts w:ascii="宋体" w:eastAsia="宋体" w:hAnsi="宋体"/>
        </w:rPr>
      </w:pPr>
      <w:r>
        <w:rPr>
          <w:rFonts w:ascii="微软雅黑" w:eastAsia="微软雅黑" w:hAnsi="微软雅黑"/>
          <w:noProof/>
          <w:color w:val="0000FF"/>
          <w:sz w:val="23"/>
          <w:szCs w:val="23"/>
          <w:shd w:val="clear" w:color="auto" w:fill="FFFFFF"/>
        </w:rPr>
        <w:drawing>
          <wp:inline distT="0" distB="0" distL="0" distR="0" wp14:anchorId="63AA13D2" wp14:editId="0EC7553B">
            <wp:extent cx="4476750" cy="4781550"/>
            <wp:effectExtent l="0" t="0" r="0" b="0"/>
            <wp:docPr id="1" name="图片 1" descr="https://img-blog.csdn.net/2016050721533198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050721533198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</w:p>
    <w:p w:rsidR="00832277" w:rsidRDefault="00832277" w:rsidP="00832277">
      <w:pPr>
        <w:pStyle w:val="a8"/>
        <w:shd w:val="clear" w:color="auto" w:fill="FFFFFF"/>
        <w:spacing w:after="24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此时，我们的services中就有值，而activities中为null。</w:t>
      </w:r>
    </w:p>
    <w:p w:rsidR="00832277" w:rsidRDefault="00832277" w:rsidP="00832277">
      <w:pPr>
        <w:pStyle w:val="2"/>
        <w:spacing w:after="1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、获取指定应用的</w:t>
      </w:r>
      <w:r>
        <w:rPr>
          <w:rFonts w:hint="eastAsia"/>
          <w:shd w:val="clear" w:color="auto" w:fill="FFFFFF"/>
        </w:rPr>
        <w:t>PackageInfo</w:t>
      </w:r>
      <w:r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  </w:t>
      </w:r>
    </w:p>
    <w:p w:rsidR="00832277" w:rsidRDefault="00832277" w:rsidP="00832277">
      <w:p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这个需要我们通过getPackageInfo(packName,flag)方法进行获取，其中packName是对应manifest中的package属性值。</w:t>
      </w:r>
      <w:r>
        <w:rPr>
          <w:rFonts w:ascii="微软雅黑" w:eastAsia="微软雅黑" w:hAnsi="微软雅黑" w:hint="eastAsia"/>
          <w:color w:val="008000"/>
          <w:sz w:val="23"/>
          <w:szCs w:val="23"/>
          <w:shd w:val="clear" w:color="auto" w:fill="FFFFFF"/>
        </w:rPr>
        <w:br/>
      </w:r>
    </w:p>
    <w:p w:rsidR="00832277" w:rsidRDefault="00832277" w:rsidP="0083227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d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ad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832277" w:rsidRDefault="00832277" w:rsidP="0083227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 packageManager = getPackageManager();  </w:t>
      </w:r>
    </w:p>
    <w:p w:rsidR="00832277" w:rsidRDefault="00832277" w:rsidP="0083227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PackageInfo packageInfo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2277" w:rsidRDefault="00832277" w:rsidP="0083227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32277" w:rsidRDefault="00832277" w:rsidP="0083227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packageInfo = packageManager.getPackageInfo(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"com.kevin.materialdesigndemo"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832277" w:rsidRDefault="00832277" w:rsidP="0083227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PackageManager.GET_ACTIVITIES);  </w:t>
      </w:r>
    </w:p>
    <w:p w:rsidR="00832277" w:rsidRDefault="00832277" w:rsidP="0083227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Log.d(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"dsw"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packageInfo.packageName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2277" w:rsidRDefault="00832277" w:rsidP="0083227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+ packageInfo.versionName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2277" w:rsidRDefault="00832277" w:rsidP="0083227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);  </w:t>
      </w:r>
    </w:p>
    <w:p w:rsidR="00832277" w:rsidRDefault="00832277" w:rsidP="0083227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(PackageManager.NameNotFoundException e) {  </w:t>
      </w:r>
    </w:p>
    <w:p w:rsidR="00832277" w:rsidRDefault="00832277" w:rsidP="0083227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e.printStackTrace();  </w:t>
      </w:r>
    </w:p>
    <w:p w:rsidR="00832277" w:rsidRDefault="00832277" w:rsidP="0083227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832277" w:rsidRDefault="00832277" w:rsidP="00832277">
      <w:pPr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这样就可以获取一个应用的PackageInfo信息。</w:t>
      </w:r>
    </w:p>
    <w:p w:rsidR="00832277" w:rsidRDefault="00832277" w:rsidP="00832277">
      <w:pPr>
        <w:pStyle w:val="2"/>
        <w:spacing w:after="120"/>
        <w:rPr>
          <w:rFonts w:ascii="宋体" w:hAnsi="宋体" w:cs="宋体"/>
          <w:color w:val="auto"/>
          <w:sz w:val="24"/>
          <w:szCs w:val="24"/>
        </w:rPr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、获取应用程序中的</w:t>
      </w:r>
      <w:r>
        <w:rPr>
          <w:rFonts w:hint="eastAsia"/>
          <w:shd w:val="clear" w:color="auto" w:fill="FFFFFF"/>
        </w:rPr>
        <w:t>permission</w:t>
      </w:r>
      <w:r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     </w:t>
      </w:r>
    </w:p>
    <w:p w:rsidR="00832277" w:rsidRDefault="00832277" w:rsidP="0083227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view plain" w:history="1">
        <w:r>
          <w:rPr>
            <w:rStyle w:val="ad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copy" w:history="1">
        <w:r>
          <w:rPr>
            <w:rStyle w:val="ad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832277" w:rsidRDefault="00832277" w:rsidP="008322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 packageManager = getPackageManager();  </w:t>
      </w:r>
    </w:p>
    <w:p w:rsidR="00832277" w:rsidRDefault="00832277" w:rsidP="008322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32277" w:rsidRDefault="00832277" w:rsidP="008322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PermissionInfo permissionInfo = packageManager.getPermissionInfo(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"android.permission.INTERNET"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832277" w:rsidRDefault="00832277" w:rsidP="008322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PermissionInfo.PROTECTION_NORMAL);  </w:t>
      </w:r>
    </w:p>
    <w:p w:rsidR="00832277" w:rsidRDefault="00832277" w:rsidP="008322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List&lt;PermissionGroupInfo&gt; list = packageManager.getAllPermissionGroups(PackageManager.PERMISSION_GRANTED);  </w:t>
      </w:r>
    </w:p>
    <w:p w:rsidR="00832277" w:rsidRDefault="00832277" w:rsidP="008322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Log.d(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"dsw"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832277" w:rsidRDefault="00832277" w:rsidP="008322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permissionInfo.group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2277" w:rsidRDefault="00832277" w:rsidP="008322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+ permissionInfo.packageName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2277" w:rsidRDefault="00832277" w:rsidP="008322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+ permissionInfo.name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2277" w:rsidRDefault="00832277" w:rsidP="008322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+ permissionInfo.flags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2277" w:rsidRDefault="00832277" w:rsidP="008322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);  </w:t>
      </w:r>
    </w:p>
    <w:p w:rsidR="00832277" w:rsidRDefault="00832277" w:rsidP="008322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(PackageManager.NameNotFoundException e) {  </w:t>
      </w:r>
    </w:p>
    <w:p w:rsidR="00832277" w:rsidRDefault="00832277" w:rsidP="008322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832277" w:rsidRDefault="00832277" w:rsidP="008322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32277" w:rsidRDefault="00832277" w:rsidP="00832277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输出结果：</w:t>
      </w:r>
    </w:p>
    <w:p w:rsidR="00832277" w:rsidRDefault="00832277" w:rsidP="0083227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gtFrame="_blank" w:tooltip="view plain" w:history="1">
        <w:r>
          <w:rPr>
            <w:rStyle w:val="ad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copy" w:history="1">
        <w:r>
          <w:rPr>
            <w:rStyle w:val="ad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832277" w:rsidRDefault="00832277" w:rsidP="0083227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03.984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10392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10392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/com.kevin.materialdesigndemo D/dsw: android.permission-group.NETWORK  </w:t>
      </w:r>
    </w:p>
    <w:p w:rsidR="00832277" w:rsidRDefault="00832277" w:rsidP="0083227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03.984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10392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10392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/com.kevin.materialdesigndemo D/dsw: android  </w:t>
      </w:r>
    </w:p>
    <w:p w:rsidR="00832277" w:rsidRDefault="00832277" w:rsidP="0083227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03.984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10392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10392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/com.kevin.materialdesigndemo D/dsw: android.permission.INTERNET  </w:t>
      </w:r>
    </w:p>
    <w:p w:rsidR="00832277" w:rsidRDefault="00832277" w:rsidP="0083227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03.984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10392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10392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/com.kevin.materialdesigndemo D/dsw: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2277" w:rsidRDefault="00832277" w:rsidP="00832277">
      <w:pPr>
        <w:rPr>
          <w:rFonts w:ascii="微软雅黑" w:eastAsia="微软雅黑" w:hAnsi="微软雅黑"/>
          <w:color w:val="555555"/>
          <w:sz w:val="23"/>
          <w:szCs w:val="23"/>
        </w:rPr>
      </w:pPr>
    </w:p>
    <w:p w:rsidR="00832277" w:rsidRDefault="00832277" w:rsidP="00832277">
      <w:pPr>
        <w:pStyle w:val="2"/>
        <w:spacing w:after="120"/>
        <w:rPr>
          <w:rFonts w:ascii="宋体" w:hAnsi="宋体" w:cs="宋体"/>
          <w:color w:val="auto"/>
          <w:sz w:val="24"/>
          <w:szCs w:val="24"/>
        </w:rPr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、获取应用程序中的执行</w:t>
      </w:r>
      <w:r>
        <w:rPr>
          <w:rFonts w:hint="eastAsia"/>
          <w:shd w:val="clear" w:color="auto" w:fill="FFFFFF"/>
        </w:rPr>
        <w:t>AcitivtyInfo</w:t>
      </w:r>
      <w:r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  </w:t>
      </w:r>
      <w:r>
        <w:rPr>
          <w:rFonts w:hint="eastAsia"/>
          <w:sz w:val="23"/>
          <w:szCs w:val="23"/>
          <w:shd w:val="clear" w:color="auto" w:fill="FFFFFF"/>
        </w:rPr>
        <w:t>  </w:t>
      </w:r>
    </w:p>
    <w:p w:rsidR="00832277" w:rsidRDefault="00832277" w:rsidP="0083227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view plain" w:history="1">
        <w:r>
          <w:rPr>
            <w:rStyle w:val="ad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copy" w:history="1">
        <w:r>
          <w:rPr>
            <w:rStyle w:val="ad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832277" w:rsidRDefault="00832277" w:rsidP="0083227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 packageManager = getPackageManager();  </w:t>
      </w:r>
    </w:p>
    <w:p w:rsidR="00832277" w:rsidRDefault="00832277" w:rsidP="0083227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ComponentName componentName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ComponentName(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"com.kevin.materialdesigndemo"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"com.dsw.demo.MainActivity"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32277" w:rsidRDefault="00832277" w:rsidP="0083227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32277" w:rsidRDefault="00832277" w:rsidP="0083227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ActivityInfo activityInfo = packageManager.getActivityInfo(componentName, PackageManager.GET_ACTIVITIES);  </w:t>
      </w:r>
    </w:p>
    <w:p w:rsidR="00832277" w:rsidRDefault="00832277" w:rsidP="0083227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Log.d(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"dsw:activityInfo"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,activityInfo.name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2277" w:rsidRDefault="00832277" w:rsidP="0083227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+ activityInfo.packageName 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2277" w:rsidRDefault="00832277" w:rsidP="0083227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+ activityInfo.targetActivity  </w:t>
      </w:r>
    </w:p>
    <w:p w:rsidR="00832277" w:rsidRDefault="00832277" w:rsidP="0083227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);  </w:t>
      </w:r>
    </w:p>
    <w:p w:rsidR="00832277" w:rsidRDefault="00832277" w:rsidP="0083227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(PackageManager.NameNotFoundException e) {  </w:t>
      </w:r>
    </w:p>
    <w:p w:rsidR="00832277" w:rsidRDefault="00832277" w:rsidP="0083227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e.printStackTrace();  </w:t>
      </w:r>
    </w:p>
    <w:p w:rsidR="00832277" w:rsidRDefault="00832277" w:rsidP="0083227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832277" w:rsidRDefault="00832277" w:rsidP="00832277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注意这里组装的ComponentName对象，第一个值对应manifest下的package值，第二个是完整的包路径值的Activity的名称。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结果：　　　</w:t>
      </w:r>
    </w:p>
    <w:p w:rsidR="00832277" w:rsidRDefault="00832277" w:rsidP="0083227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view plain" w:history="1">
        <w:r>
          <w:rPr>
            <w:rStyle w:val="ad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copy" w:history="1">
        <w:r>
          <w:rPr>
            <w:rStyle w:val="ad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832277" w:rsidRDefault="00832277" w:rsidP="0083227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16.524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16730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16730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/com.kevin.materialdesigndemo D/dsw:activityInfo: com.dsw.demo.MainActivity  </w:t>
      </w:r>
    </w:p>
    <w:p w:rsidR="00832277" w:rsidRDefault="00832277" w:rsidP="0083227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16.524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16730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16730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/com.kevin.materialdesigndemo D/dsw:activityInfo: com.kevin.materialdesigndemo  </w:t>
      </w:r>
    </w:p>
    <w:p w:rsidR="00832277" w:rsidRDefault="00832277" w:rsidP="0083227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16.524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16730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16730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/com.kevin.materialdesigndemo D/dsw:activityInfo: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2277" w:rsidRPr="00A85B82" w:rsidRDefault="00832277" w:rsidP="00832277"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补充：获取ServiceInfo、ProviderInfo的方法和这个相同，都是通过指定ComponentName组件进行获取。</w:t>
      </w:r>
    </w:p>
    <w:p w:rsidR="006146C2" w:rsidRDefault="006146C2"/>
    <w:sectPr w:rsidR="006146C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106" w:rsidRDefault="00E30106" w:rsidP="00832277">
      <w:pPr>
        <w:spacing w:after="0"/>
      </w:pPr>
      <w:r>
        <w:separator/>
      </w:r>
    </w:p>
  </w:endnote>
  <w:endnote w:type="continuationSeparator" w:id="0">
    <w:p w:rsidR="00E30106" w:rsidRDefault="00E30106" w:rsidP="008322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106" w:rsidRDefault="00E30106" w:rsidP="00832277">
      <w:pPr>
        <w:spacing w:after="0"/>
      </w:pPr>
      <w:r>
        <w:separator/>
      </w:r>
    </w:p>
  </w:footnote>
  <w:footnote w:type="continuationSeparator" w:id="0">
    <w:p w:rsidR="00E30106" w:rsidRDefault="00E30106" w:rsidP="008322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F5182"/>
    <w:multiLevelType w:val="multilevel"/>
    <w:tmpl w:val="5C94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B246E"/>
    <w:multiLevelType w:val="multilevel"/>
    <w:tmpl w:val="9DB00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E003D"/>
    <w:multiLevelType w:val="multilevel"/>
    <w:tmpl w:val="BD3C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65CB7"/>
    <w:multiLevelType w:val="multilevel"/>
    <w:tmpl w:val="35FA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B01E25"/>
    <w:multiLevelType w:val="multilevel"/>
    <w:tmpl w:val="388A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7A733C"/>
    <w:multiLevelType w:val="multilevel"/>
    <w:tmpl w:val="3C10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4B7554"/>
    <w:multiLevelType w:val="multilevel"/>
    <w:tmpl w:val="D2AA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9B1A65"/>
    <w:multiLevelType w:val="multilevel"/>
    <w:tmpl w:val="B85E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B96F27"/>
    <w:multiLevelType w:val="multilevel"/>
    <w:tmpl w:val="0834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163F68"/>
    <w:rsid w:val="001110E0"/>
    <w:rsid w:val="0015598C"/>
    <w:rsid w:val="00163F68"/>
    <w:rsid w:val="006146C2"/>
    <w:rsid w:val="00832277"/>
    <w:rsid w:val="008A1542"/>
    <w:rsid w:val="00B10571"/>
    <w:rsid w:val="00DE0D5C"/>
    <w:rsid w:val="00E30106"/>
    <w:rsid w:val="00EF1F64"/>
    <w:rsid w:val="00F3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40BAAB-D2D1-43FE-BD63-9448575A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header"/>
    <w:basedOn w:val="a"/>
    <w:link w:val="aa"/>
    <w:uiPriority w:val="99"/>
    <w:unhideWhenUsed/>
    <w:rsid w:val="00832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3227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322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3227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32277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apple-converted-space">
    <w:name w:val="apple-converted-space"/>
    <w:basedOn w:val="a0"/>
    <w:rsid w:val="00832277"/>
  </w:style>
  <w:style w:type="character" w:styleId="ad">
    <w:name w:val="Hyperlink"/>
    <w:basedOn w:val="a0"/>
    <w:uiPriority w:val="99"/>
    <w:unhideWhenUsed/>
    <w:rsid w:val="00832277"/>
    <w:rPr>
      <w:color w:val="0000FF"/>
      <w:u w:val="single"/>
    </w:rPr>
  </w:style>
  <w:style w:type="character" w:customStyle="1" w:styleId="string">
    <w:name w:val="string"/>
    <w:basedOn w:val="a0"/>
    <w:rsid w:val="00832277"/>
  </w:style>
  <w:style w:type="character" w:customStyle="1" w:styleId="number">
    <w:name w:val="number"/>
    <w:basedOn w:val="a0"/>
    <w:rsid w:val="00832277"/>
  </w:style>
  <w:style w:type="character" w:customStyle="1" w:styleId="keyword">
    <w:name w:val="keyword"/>
    <w:basedOn w:val="a0"/>
    <w:rsid w:val="00832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mr_dsw/article/details/51340254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blog.csdn.net/mr_dsw/article/details/51340254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blog.csdn.net/mr_dsw/article/details/51340254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log.csdn.net/mr_dsw/article/details/51340254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blog.csdn.net/mr_dsw/article/details/51340254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blog.csdn.net/mr_dsw/article/details/51340254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mr_dsw/article/details/51340254" TargetMode="External"/><Relationship Id="rId24" Type="http://schemas.openxmlformats.org/officeDocument/2006/relationships/hyperlink" Target="https://blog.csdn.net/mr_dsw/article/details/5134025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csdn.net/mr_dsw/article/details/51340254" TargetMode="External"/><Relationship Id="rId23" Type="http://schemas.openxmlformats.org/officeDocument/2006/relationships/hyperlink" Target="https://blog.csdn.net/mr_dsw/article/details/51340254" TargetMode="External"/><Relationship Id="rId28" Type="http://schemas.openxmlformats.org/officeDocument/2006/relationships/hyperlink" Target="https://blog.csdn.net/mr_dsw/article/details/51340254" TargetMode="External"/><Relationship Id="rId10" Type="http://schemas.openxmlformats.org/officeDocument/2006/relationships/hyperlink" Target="https://blog.csdn.net/mr_dsw/article/details/51340254" TargetMode="External"/><Relationship Id="rId19" Type="http://schemas.openxmlformats.org/officeDocument/2006/relationships/hyperlink" Target="https://blog.csdn.net/mr_dsw/article/details/51340254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mr_dsw/article/details/51340254" TargetMode="External"/><Relationship Id="rId22" Type="http://schemas.openxmlformats.org/officeDocument/2006/relationships/hyperlink" Target="https://blog.csdn.net/mr_dsw/article/details/51340254" TargetMode="External"/><Relationship Id="rId27" Type="http://schemas.openxmlformats.org/officeDocument/2006/relationships/hyperlink" Target="https://blog.csdn.net/mr_dsw/article/details/51340254" TargetMode="Externa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04A750-5B92-45C9-B4FE-6447D5CF59E3}"/>
      </w:docPartPr>
      <w:docPartBody>
        <w:p w:rsidR="00251775" w:rsidRDefault="003A065B">
          <w:r w:rsidRPr="00B222AA">
            <w:rPr>
              <w:rStyle w:val="a3"/>
              <w:rFonts w:hint="eastAsia"/>
            </w:rPr>
            <w:t>[在此处输入文章标题]</w:t>
          </w:r>
        </w:p>
      </w:docPartBody>
    </w:docPart>
    <w:docPart>
      <w:docPartPr>
        <w:name w:val="41075900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85DFAA-25D0-4093-9D9A-093472AE45F8}"/>
      </w:docPartPr>
      <w:docPartBody>
        <w:p w:rsidR="00956E9F" w:rsidRDefault="00251775">
          <w:r w:rsidRPr="00B222AA">
            <w:rPr>
              <w:rStyle w:val="a3"/>
              <w:rFonts w:hint="eastAsia"/>
            </w:rPr>
            <w:t>[选择一个类别或键入一个新类别]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CF"/>
    <w:rsid w:val="0007434A"/>
    <w:rsid w:val="00251775"/>
    <w:rsid w:val="003A065B"/>
    <w:rsid w:val="006674D7"/>
    <w:rsid w:val="00956E9F"/>
    <w:rsid w:val="00AC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06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Android获取应用程序信息——PackageManager的基本使用</PostTitle>
  <PostDate>2018-03-30T01:30:50Z</PostDate>
  <PostID>79752659</PostID>
  <Category1/>
  <Category2/>
  <Category3/>
  <Category4/>
  <Category5/>
  <Category6/>
  <Category7/>
  <Category8/>
  <Category9/>
  <Category10/>
  <Account>610837a6-b4ed-4d88-8940-27a6cd85be96</Account>
  <Enclosure/>
  <ProviderInfo>
    <PostURL/>
    <API/>
    <Categories/>
    <Trackbacks/>
    <Enclosures/>
    <BlogName/>
    <ImagePostAddress/>
  </ProviderInfo>
  <DefaultAccountEnsured/>
  <CategoryBBId1>4107590039</CategoryBBId1>
  <PublishedAccount>610837a6-b4ed-4d88-8940-27a6cd85be96</PublishedAccount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</TotalTime>
  <Pages>1</Pages>
  <Words>1325</Words>
  <Characters>7554</Characters>
  <Application>Microsoft Office Word</Application>
  <DocSecurity>0</DocSecurity>
  <Lines>62</Lines>
  <Paragraphs>17</Paragraphs>
  <ScaleCrop>false</ScaleCrop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Administrator</cp:lastModifiedBy>
  <cp:revision>2</cp:revision>
  <dcterms:created xsi:type="dcterms:W3CDTF">2018-03-30T01:33:00Z</dcterms:created>
  <dcterms:modified xsi:type="dcterms:W3CDTF">2018-03-30T01:33:00Z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