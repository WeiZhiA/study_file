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6146C2" w:rsidRDefault="00D51725">
              <w:pPr>
                <w:pStyle w:val="Publishwithline"/>
              </w:pPr>
              <w:r w:rsidRPr="00BD78B2">
                <w:rPr>
                  <w:rStyle w:val="a3"/>
                  <w:rFonts w:hint="eastAsia"/>
                </w:rPr>
                <w:t>[</w:t>
              </w:r>
              <w:r w:rsidRPr="00BD78B2">
                <w:rPr>
                  <w:rStyle w:val="a3"/>
                  <w:rFonts w:hint="eastAsia"/>
                </w:rPr>
                <w:t>在此处输入文章标题</w:t>
              </w:r>
              <w:r w:rsidRPr="00BD78B2">
                <w:rPr>
                  <w:rStyle w:val="a3"/>
                  <w:rFonts w:hint="eastAsia"/>
                </w:rPr>
                <w:t>]</w:t>
              </w:r>
            </w:p>
          </w:sdtContent>
        </w:sdt>
        <w:p w:rsidR="006146C2" w:rsidRDefault="006146C2">
          <w:pPr>
            <w:pStyle w:val="underline"/>
          </w:pPr>
        </w:p>
        <w:p w:rsidR="006146C2" w:rsidRDefault="00D14A54">
          <w:pPr>
            <w:pStyle w:val="PadderBetweenControlandBody"/>
          </w:pPr>
        </w:p>
      </w:sdtContent>
    </w:sdt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bookmarkStart w:id="0" w:name="_GoBack"/>
      <w:bookmarkEnd w:id="0"/>
      <w:r w:rsidRPr="006C5018">
        <w:rPr>
          <w:rFonts w:ascii="Arial" w:eastAsia="宋体" w:hAnsi="Arial" w:cs="Arial"/>
          <w:color w:val="4F4F4F"/>
          <w:sz w:val="24"/>
          <w:szCs w:val="24"/>
        </w:rPr>
        <w:t>当我们使用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 Studio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创建一个工程并生成一个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时，经常可以在清单文件中看到如下的代码：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"android.intent.category.LAUNCHER"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如果我们创建第二个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的话，标签里面默是没有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action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category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的，那么这里的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有什么作用呢？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通过查阅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API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文档，了解到它们的作用如下：</w:t>
      </w:r>
    </w:p>
    <w:p w:rsidR="006C5018" w:rsidRPr="006C5018" w:rsidRDefault="006C5018" w:rsidP="006C5018">
      <w:pPr>
        <w:shd w:val="clear" w:color="auto" w:fill="EEF0F4"/>
        <w:spacing w:line="330" w:lineRule="atLeast"/>
        <w:jc w:val="both"/>
        <w:rPr>
          <w:rFonts w:ascii="Arial" w:eastAsia="宋体" w:hAnsi="Arial" w:cs="Arial"/>
          <w:color w:val="999999"/>
          <w:sz w:val="21"/>
          <w:szCs w:val="21"/>
        </w:rPr>
      </w:pPr>
      <w:r w:rsidRPr="006C5018">
        <w:rPr>
          <w:rFonts w:ascii="Arial" w:eastAsia="宋体" w:hAnsi="Arial" w:cs="Arial"/>
          <w:b/>
          <w:bCs/>
          <w:color w:val="999999"/>
          <w:sz w:val="21"/>
          <w:szCs w:val="21"/>
        </w:rPr>
        <w:t>android.intent.action.MAIN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：决定应用的入口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Activity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，也就是我们启动应用时首先显示哪一个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Activity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。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 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br/>
      </w:r>
      <w:r w:rsidRPr="006C5018">
        <w:rPr>
          <w:rFonts w:ascii="Arial" w:eastAsia="宋体" w:hAnsi="Arial" w:cs="Arial"/>
          <w:b/>
          <w:bCs/>
          <w:color w:val="999999"/>
          <w:sz w:val="21"/>
          <w:szCs w:val="21"/>
        </w:rPr>
        <w:t>android.intent.category.LAUNCHER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：表示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activity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应该被列入系统的启动器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(launcher)(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允许用户启动它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)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。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Launcher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是安卓系统中的桌面启动器，是桌面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UI</w:t>
      </w:r>
      <w:r w:rsidRPr="006C5018">
        <w:rPr>
          <w:rFonts w:ascii="Arial" w:eastAsia="宋体" w:hAnsi="Arial" w:cs="Arial"/>
          <w:color w:val="999999"/>
          <w:sz w:val="21"/>
          <w:szCs w:val="21"/>
        </w:rPr>
        <w:t>的统称。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action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category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都是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Intent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的组成部分，前者表示意图的动作，后者表示意图的类别。所以对于上面这段话，我的理解是：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表明了一个应用启动时首先启动这个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的动作。怎样启动呢？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告诉了我们动作是什么：通过</w:t>
      </w:r>
      <w:r w:rsidRPr="006C5018">
        <w:rPr>
          <w:rFonts w:ascii="Arial" w:eastAsia="宋体" w:hAnsi="Arial" w:cs="Arial"/>
          <w:b/>
          <w:bCs/>
          <w:color w:val="4F4F4F"/>
          <w:sz w:val="24"/>
          <w:szCs w:val="24"/>
        </w:rPr>
        <w:t>App</w:t>
      </w:r>
      <w:r w:rsidRPr="006C5018">
        <w:rPr>
          <w:rFonts w:ascii="Arial" w:eastAsia="宋体" w:hAnsi="Arial" w:cs="Arial"/>
          <w:b/>
          <w:bCs/>
          <w:color w:val="4F4F4F"/>
          <w:sz w:val="24"/>
          <w:szCs w:val="24"/>
        </w:rPr>
        <w:t>的启动器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（我个人理解成桌面的图标）来启动。</w:t>
      </w:r>
    </w:p>
    <w:p w:rsidR="006C5018" w:rsidRPr="006C5018" w:rsidRDefault="006C5018" w:rsidP="006C5018">
      <w:pPr>
        <w:shd w:val="clear" w:color="auto" w:fill="FFFFFF"/>
        <w:spacing w:after="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bookmarkStart w:id="1" w:name="t0"/>
      <w:bookmarkEnd w:id="1"/>
      <w:r w:rsidRPr="006C5018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准备工作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我们可以通过搞一些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破坏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来加深理解。在此之前先做点准备工作：简单创建一个工程（应用名称我在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：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label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中修改为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），里面就有了一个默认的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，它就是入口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。接着我们再创建一个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，编译器会自动帮我们在清单文件中注册好。清单文件的主要内容如下：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application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android:allowBackup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"true"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android:icon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"@mipmap/ic_launcher"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android:label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"@string/app_name"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android:supportsRtl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"true"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android:theme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"@style/AppTheme"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"android.intent.category.LAUNCHER"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".SecondActivity"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application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为了便于识别这两个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，我们在布局中都给它们添加一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TextView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，文本内容就是它们的名字：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RelativeLayout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xmlns:android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"http://schemas.android.com/apk/res/android"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xmlns:tools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"http://schemas.android.com/tools"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android:layout_width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"match_parent"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android:layout_height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"match_parent"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android:paddingBottom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"@dimen/activity_vertical_margin"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android:paddingLeft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"@dimen/activity_horizontal_margin"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android:paddingRight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"@dimen/activity_horizontal_margin"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android:paddingTop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"@dimen/activity_vertical_margin"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tools:context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"com.lin.mr.activityheima.MainActivity"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TextView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android:textSize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"20sp"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android:layout_width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"wrap_content"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android:layout_height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"wrap_content"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android:text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RelativeLayout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的布局同理，这里就不贴了。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好了，下面开始搞破坏了。</w:t>
      </w:r>
    </w:p>
    <w:p w:rsidR="006C5018" w:rsidRPr="006C5018" w:rsidRDefault="006C5018" w:rsidP="006C5018">
      <w:pPr>
        <w:shd w:val="clear" w:color="auto" w:fill="FFFFFF"/>
        <w:spacing w:after="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bookmarkStart w:id="2" w:name="t1"/>
      <w:bookmarkEnd w:id="2"/>
      <w:r w:rsidRPr="006C5018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破坏一：去掉所有Activity的android.intent.action.MAIN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"android.intent.category.LAUNCHER"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".SecondActivity"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如果我们去掉所有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会怎么样呢？很简单，由于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决定了入口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，去掉它之后应用就找不到入口，不知道启动哪一个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。如果把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比喻成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应用的面孔，那么此时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应用就没脸见人了。运行按钮旁边的选择下拉菜单就会提示当前应用有错误：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t xml:space="preserve"> </w:t>
      </w: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1466850" cy="40957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如果强行运行的话就会启动失败：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3076575" cy="733425"/>
            <wp:effectExtent l="0" t="0" r="9525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但是有一个特别的地方，打开手机设置，点击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应用管理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，发现了吗？已安装的应用中是有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的。也就是说它能够成功安装，但是由于缺少了入口，所以桌面是看不到它的。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bookmarkStart w:id="3" w:name="t2"/>
      <w:bookmarkEnd w:id="3"/>
      <w:r w:rsidRPr="006C5018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破坏二：去掉所有Activity的android.intent.category.LAUNCHER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由破坏一可知，我们必须有一个入口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，所以我们把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还给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。然后我们只需去掉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中的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".SecondActivity"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前面讲过，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决定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是否列入系统的启动器，那么此时我们没有一个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拥有这句代码，也就是说没有一个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在启动列表中。结果相信你也猜到了，编译器会直接提示有错，截图就跟破坏一的一样。此时，打开手机设置中的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应用管理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，可以看到应用成功安装了，但是由于没有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App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的启动器，所以桌面上找不到。</w:t>
      </w:r>
    </w:p>
    <w:p w:rsidR="006C5018" w:rsidRPr="006C5018" w:rsidRDefault="006C5018" w:rsidP="006C5018">
      <w:pPr>
        <w:shd w:val="clear" w:color="auto" w:fill="FFFFFF"/>
        <w:spacing w:after="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bookmarkStart w:id="4" w:name="t3"/>
      <w:bookmarkEnd w:id="4"/>
      <w:r w:rsidRPr="006C5018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破坏三：多个Activity拥有android.intent.action.MAIN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从破坏一和破坏二可以看到，一个应用要写正常运行是需要至少一个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同时拥有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的。我们在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都加上它们，但同时我们也在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中加入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= "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android.intent.category.LAUNCHER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"/&gt;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".SecondActivity"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结果会怎么样呢？运行之后我们可以看到桌面生成了一个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的图标，这个应用只有一个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，就是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。可见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根本没有露脸。这也很好理解，它缺少了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，不是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App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的启动器，点击图标启动的并不是它，我们要想看到它只能通过跳转了。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bookmarkStart w:id="5" w:name="t4"/>
      <w:bookmarkEnd w:id="5"/>
      <w:r w:rsidRPr="006C5018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破坏四：多个Activity同时拥有android.intent.action.MAIN和android.intent.category.LAUNCHER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我们给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也加上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，这样两个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几乎没有差别了。同时，我们给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再加上一句：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android:label=”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2”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，原因后面就会知道了。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".MainActivity"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= "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android.intent.category.LAUNCHER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"/&gt;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".SecondActivity"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android:label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我的应用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2"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action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=</w:t>
      </w:r>
      <w:r w:rsidRPr="006C5018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"android.intent.action.MAIN"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category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android:name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 xml:space="preserve"> = "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android.intent.category.LAUNCHER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"/&gt;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intent-filter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6C5018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&lt;/</w:t>
      </w:r>
      <w:r w:rsidRPr="006C5018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>activity</w:t>
      </w:r>
      <w:r w:rsidRPr="006C5018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通过前面学习我们已经知道，这相当设置了两个入口啊，那么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应用面对分岔路会怎么办呢？我们把破坏三中生成的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卸载掉，再运行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App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。这时候神奇的事情发生了！桌面上同时生成了两个图标，一个是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，另一个是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2”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点击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，我们可以看到是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，嗯，跟之前一样。那么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2”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呢？点击它你会看到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SecondActivity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由此我们可以知道，当一个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应用中有一个以上的入口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时，安装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App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时会生成相应个数的图标（你可以使用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：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icon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设置不同图标）。至于图标的名称，如果你没有为每一个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都设置的话，那么就会使用应用的名称，比如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MainActivity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就是这样。但是要注意，这些图标代表都是同一个应用！不信的话，你在你的手机设置中打开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应用管理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已安装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中就可以看到这有一个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，并没有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我的应用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2”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除此之外，你还可以搞最后一个破坏来验证这一点：通过拖拽图标的方式卸载应用，不管拖拽的是哪一个图标，它们最后都是一起消失的。</w:t>
      </w:r>
    </w:p>
    <w:p w:rsidR="006C5018" w:rsidRPr="006C5018" w:rsidRDefault="006C5018" w:rsidP="006C5018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6C5018">
        <w:rPr>
          <w:rFonts w:ascii="Arial" w:eastAsia="宋体" w:hAnsi="Arial" w:cs="Arial"/>
          <w:color w:val="4F4F4F"/>
          <w:sz w:val="24"/>
          <w:szCs w:val="24"/>
        </w:rPr>
        <w:t>好了，搞了这么破坏，我对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android.intent.action.MAIN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和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android.intent.category.LAUNCHER</w:t>
      </w:r>
      <w:r w:rsidRPr="006C5018">
        <w:rPr>
          <w:rFonts w:ascii="Arial" w:eastAsia="宋体" w:hAnsi="Arial" w:cs="Arial"/>
          <w:color w:val="4F4F4F"/>
          <w:sz w:val="24"/>
          <w:szCs w:val="24"/>
        </w:rPr>
        <w:t>有了自己的理解，不知道你是怎么理解的呢？</w:t>
      </w:r>
    </w:p>
    <w:p w:rsidR="006146C2" w:rsidRPr="006C5018" w:rsidRDefault="006146C2"/>
    <w:sectPr w:rsidR="006146C2" w:rsidRPr="006C501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A54" w:rsidRDefault="00D14A54" w:rsidP="006C5018">
      <w:pPr>
        <w:spacing w:after="0"/>
      </w:pPr>
      <w:r>
        <w:separator/>
      </w:r>
    </w:p>
  </w:endnote>
  <w:endnote w:type="continuationSeparator" w:id="0">
    <w:p w:rsidR="00D14A54" w:rsidRDefault="00D14A54" w:rsidP="006C5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A54" w:rsidRDefault="00D14A54" w:rsidP="006C5018">
      <w:pPr>
        <w:spacing w:after="0"/>
      </w:pPr>
      <w:r>
        <w:separator/>
      </w:r>
    </w:p>
  </w:footnote>
  <w:footnote w:type="continuationSeparator" w:id="0">
    <w:p w:rsidR="00D14A54" w:rsidRDefault="00D14A54" w:rsidP="006C50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E75"/>
    <w:multiLevelType w:val="multilevel"/>
    <w:tmpl w:val="375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7199A"/>
    <w:multiLevelType w:val="multilevel"/>
    <w:tmpl w:val="9DAA2B98"/>
    <w:lvl w:ilvl="0">
      <w:start w:val="1"/>
      <w:numFmt w:val="bullet"/>
      <w:lvlText w:val=""/>
      <w:lvlJc w:val="left"/>
      <w:pPr>
        <w:tabs>
          <w:tab w:val="num" w:pos="16377"/>
        </w:tabs>
        <w:ind w:left="163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097"/>
        </w:tabs>
        <w:ind w:left="170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17"/>
        </w:tabs>
        <w:ind w:left="178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537"/>
        </w:tabs>
        <w:ind w:left="185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257"/>
        </w:tabs>
        <w:ind w:left="192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9977"/>
        </w:tabs>
        <w:ind w:left="199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697"/>
        </w:tabs>
        <w:ind w:left="206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1417"/>
        </w:tabs>
        <w:ind w:left="214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2137"/>
        </w:tabs>
        <w:ind w:left="2213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90937"/>
    <w:multiLevelType w:val="multilevel"/>
    <w:tmpl w:val="56D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6199C"/>
    <w:multiLevelType w:val="multilevel"/>
    <w:tmpl w:val="5E5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83754"/>
    <w:multiLevelType w:val="multilevel"/>
    <w:tmpl w:val="A4F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C563A"/>
    <w:multiLevelType w:val="multilevel"/>
    <w:tmpl w:val="531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00F4D"/>
    <w:multiLevelType w:val="multilevel"/>
    <w:tmpl w:val="54FC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63F68"/>
    <w:rsid w:val="00163F68"/>
    <w:rsid w:val="00455C36"/>
    <w:rsid w:val="006146C2"/>
    <w:rsid w:val="006C5018"/>
    <w:rsid w:val="00D14A54"/>
    <w:rsid w:val="00D51725"/>
    <w:rsid w:val="00D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0BAAB-D2D1-43FE-BD63-9448575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6C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501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5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501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5018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5018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501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5018"/>
  </w:style>
  <w:style w:type="character" w:customStyle="1" w:styleId="hljs-title">
    <w:name w:val="hljs-title"/>
    <w:basedOn w:val="a0"/>
    <w:rsid w:val="006C5018"/>
  </w:style>
  <w:style w:type="character" w:customStyle="1" w:styleId="hljs-attribute">
    <w:name w:val="hljs-attribute"/>
    <w:basedOn w:val="a0"/>
    <w:rsid w:val="006C5018"/>
  </w:style>
  <w:style w:type="character" w:customStyle="1" w:styleId="hljs-value">
    <w:name w:val="hljs-value"/>
    <w:basedOn w:val="a0"/>
    <w:rsid w:val="006C5018"/>
  </w:style>
  <w:style w:type="character" w:customStyle="1" w:styleId="hljs-pi">
    <w:name w:val="hljs-pi"/>
    <w:basedOn w:val="a0"/>
    <w:rsid w:val="006C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1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7733FC-5FFF-490E-BEAF-CDC9E0BE9CAC}"/>
      </w:docPartPr>
      <w:docPartBody>
        <w:p w:rsidR="00893EA3" w:rsidRDefault="00F043FE">
          <w:r w:rsidRPr="00BD78B2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F"/>
    <w:rsid w:val="006674D7"/>
    <w:rsid w:val="00893EA3"/>
    <w:rsid w:val="00AC16CF"/>
    <w:rsid w:val="00BB6992"/>
    <w:rsid w:val="00D82793"/>
    <w:rsid w:val="00F0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3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4</cp:revision>
  <dcterms:created xsi:type="dcterms:W3CDTF">2018-03-29T13:47:00Z</dcterms:created>
  <dcterms:modified xsi:type="dcterms:W3CDTF">2018-04-03T10:13:00Z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